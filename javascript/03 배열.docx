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7178" w14:textId="593E3214" w:rsidR="00E91EE6" w:rsidRDefault="00501FAC" w:rsidP="00A75451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배열</w:t>
      </w:r>
    </w:p>
    <w:p w14:paraId="1F86BC0F" w14:textId="6116929D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1B7DCE" w:rsidRDefault="00536550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학습목표</w:t>
      </w:r>
    </w:p>
    <w:p w14:paraId="2309C36A" w14:textId="5D307662" w:rsidR="00BB7A2E" w:rsidRDefault="006C5D2D" w:rsidP="00A75451">
      <w:r>
        <w:rPr>
          <w:rFonts w:hint="eastAsia"/>
        </w:rPr>
        <w:t>배열</w:t>
      </w:r>
    </w:p>
    <w:p w14:paraId="273A8244" w14:textId="7EBA96AC" w:rsidR="006C5D2D" w:rsidRDefault="006C5D2D" w:rsidP="00A75451">
      <w:r>
        <w:rPr>
          <w:rFonts w:hint="eastAsia"/>
        </w:rPr>
        <w:t>배열의 메소드</w:t>
      </w:r>
    </w:p>
    <w:p w14:paraId="57334E47" w14:textId="5AD4EAF3" w:rsidR="00FB1A2B" w:rsidRDefault="002D2819" w:rsidP="00A75451">
      <w:r>
        <w:rPr>
          <w:rFonts w:hint="eastAsia"/>
        </w:rPr>
        <w:t>2</w:t>
      </w:r>
      <w:r w:rsidR="00253397">
        <w:rPr>
          <w:rFonts w:hint="eastAsia"/>
        </w:rPr>
        <w:t>차원 배열</w:t>
      </w:r>
    </w:p>
    <w:p w14:paraId="2CB23942" w14:textId="77777777" w:rsidR="00DC0A97" w:rsidRPr="00B66BF8" w:rsidRDefault="00DC0A97" w:rsidP="00A75451"/>
    <w:p w14:paraId="4A87A0C0" w14:textId="502ED4CB" w:rsidR="001B7DCE" w:rsidRDefault="001B7DCE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4882F8BD" w14:textId="6FF464AE" w:rsidR="00F57D05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6576750" w:history="1">
        <w:r w:rsidR="00F57D05" w:rsidRPr="00184457">
          <w:rPr>
            <w:rStyle w:val="Hyperlink"/>
            <w:rFonts w:hAnsi="굴림체"/>
            <w:noProof/>
          </w:rPr>
          <w:t>1.</w:t>
        </w:r>
        <w:r w:rsidR="00F57D05" w:rsidRPr="00184457">
          <w:rPr>
            <w:rStyle w:val="Hyperlink"/>
            <w:noProof/>
          </w:rPr>
          <w:t xml:space="preserve"> 배열</w:t>
        </w:r>
        <w:r w:rsidR="00F57D05">
          <w:rPr>
            <w:noProof/>
            <w:webHidden/>
          </w:rPr>
          <w:tab/>
        </w:r>
        <w:r w:rsidR="00F57D05">
          <w:rPr>
            <w:noProof/>
            <w:webHidden/>
          </w:rPr>
          <w:fldChar w:fldCharType="begin"/>
        </w:r>
        <w:r w:rsidR="00F57D05">
          <w:rPr>
            <w:noProof/>
            <w:webHidden/>
          </w:rPr>
          <w:instrText xml:space="preserve"> PAGEREF _Toc36576750 \h </w:instrText>
        </w:r>
        <w:r w:rsidR="00F57D05">
          <w:rPr>
            <w:noProof/>
            <w:webHidden/>
          </w:rPr>
        </w:r>
        <w:r w:rsidR="00F57D05">
          <w:rPr>
            <w:noProof/>
            <w:webHidden/>
          </w:rPr>
          <w:fldChar w:fldCharType="separate"/>
        </w:r>
        <w:r w:rsidR="00F57D05">
          <w:rPr>
            <w:noProof/>
            <w:webHidden/>
          </w:rPr>
          <w:t>2</w:t>
        </w:r>
        <w:r w:rsidR="00F57D05">
          <w:rPr>
            <w:noProof/>
            <w:webHidden/>
          </w:rPr>
          <w:fldChar w:fldCharType="end"/>
        </w:r>
      </w:hyperlink>
    </w:p>
    <w:p w14:paraId="638D3596" w14:textId="696E755E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1" w:history="1">
        <w:r w:rsidRPr="00184457">
          <w:rPr>
            <w:rStyle w:val="Hyperlink"/>
            <w:noProof/>
          </w:rPr>
          <w:t>1) 배열 만들기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4DADE9" w14:textId="4D8BB2F8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2" w:history="1">
        <w:r w:rsidRPr="00184457">
          <w:rPr>
            <w:rStyle w:val="Hyperlink"/>
            <w:noProof/>
          </w:rPr>
          <w:t>2) 배열 원소의 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158522" w14:textId="72F3B0E6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3" w:history="1">
        <w:r w:rsidRPr="00184457">
          <w:rPr>
            <w:rStyle w:val="Hyperlink"/>
            <w:noProof/>
          </w:rPr>
          <w:t>3) 빈 배열 만들기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A139C1" w14:textId="760B5D9C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4" w:history="1">
        <w:r w:rsidRPr="00184457">
          <w:rPr>
            <w:rStyle w:val="Hyperlink"/>
            <w:noProof/>
          </w:rPr>
          <w:t>4) 배열 크기 자동 확대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3150C4" w14:textId="1548EF46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5" w:history="1">
        <w:r w:rsidRPr="00184457">
          <w:rPr>
            <w:rStyle w:val="Hyperlink"/>
            <w:noProof/>
          </w:rPr>
          <w:t>5) 배열은 객체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45D20" w14:textId="648250C0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6" w:history="1">
        <w:r w:rsidRPr="00184457">
          <w:rPr>
            <w:rStyle w:val="Hyperlink"/>
            <w:noProof/>
          </w:rPr>
          <w:t>6) 구조 분해 할당 (destructing assignment)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A55A03" w14:textId="2AD88F58" w:rsidR="00F57D05" w:rsidRDefault="00F57D0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6757" w:history="1">
        <w:r w:rsidRPr="00184457">
          <w:rPr>
            <w:rStyle w:val="Hyperlink"/>
            <w:rFonts w:hAnsi="굴림체"/>
            <w:noProof/>
          </w:rPr>
          <w:t>2.</w:t>
        </w:r>
        <w:r w:rsidRPr="00184457">
          <w:rPr>
            <w:rStyle w:val="Hyperlink"/>
            <w:noProof/>
          </w:rPr>
          <w:t xml:space="preserve"> 배열의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7AE036" w14:textId="15680614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8" w:history="1">
        <w:r w:rsidRPr="00184457">
          <w:rPr>
            <w:rStyle w:val="Hyperlink"/>
            <w:noProof/>
          </w:rPr>
          <w:t>1) toString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F83729" w14:textId="4AF6AF61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59" w:history="1">
        <w:r w:rsidRPr="00184457">
          <w:rPr>
            <w:rStyle w:val="Hyperlink"/>
            <w:noProof/>
          </w:rPr>
          <w:t>2) splice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8D492" w14:textId="2400958A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0" w:history="1">
        <w:r w:rsidRPr="00184457">
          <w:rPr>
            <w:rStyle w:val="Hyperlink"/>
            <w:noProof/>
          </w:rPr>
          <w:t>3) slice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FB31C" w14:textId="1DCB77FA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1" w:history="1">
        <w:r w:rsidRPr="00184457">
          <w:rPr>
            <w:rStyle w:val="Hyperlink"/>
            <w:noProof/>
          </w:rPr>
          <w:t>4) push, pop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7743B6" w14:textId="445B0C64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2" w:history="1">
        <w:r w:rsidRPr="00184457">
          <w:rPr>
            <w:rStyle w:val="Hyperlink"/>
            <w:noProof/>
          </w:rPr>
          <w:t>5) unshift, shift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6D97C7" w14:textId="4AF67C06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3" w:history="1">
        <w:r w:rsidRPr="00184457">
          <w:rPr>
            <w:rStyle w:val="Hyperlink"/>
            <w:noProof/>
          </w:rPr>
          <w:t>6) concat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646E1B" w14:textId="6D64DAC9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4" w:history="1">
        <w:r w:rsidRPr="00184457">
          <w:rPr>
            <w:rStyle w:val="Hyperlink"/>
            <w:noProof/>
          </w:rPr>
          <w:t>7)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E0E037" w14:textId="64998CFC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5" w:history="1">
        <w:r w:rsidRPr="00184457">
          <w:rPr>
            <w:rStyle w:val="Hyperlink"/>
            <w:noProof/>
          </w:rPr>
          <w:t>8) reverse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069916" w14:textId="12AA5757" w:rsidR="00F57D05" w:rsidRDefault="00F57D0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6766" w:history="1">
        <w:r w:rsidRPr="00184457">
          <w:rPr>
            <w:rStyle w:val="Hyperlink"/>
            <w:rFonts w:hAnsi="굴림체"/>
            <w:noProof/>
          </w:rPr>
          <w:t>3.</w:t>
        </w:r>
        <w:r w:rsidRPr="00184457">
          <w:rPr>
            <w:rStyle w:val="Hyperlink"/>
            <w:noProof/>
          </w:rPr>
          <w:t xml:space="preserve"> 다차원 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2BCB8B" w14:textId="42459FDD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7" w:history="1">
        <w:r w:rsidRPr="00184457">
          <w:rPr>
            <w:rStyle w:val="Hyperlink"/>
            <w:noProof/>
          </w:rPr>
          <w:t>1) 2차원 배열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2C5237" w14:textId="175B9DD6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8" w:history="1">
        <w:r w:rsidRPr="00184457">
          <w:rPr>
            <w:rStyle w:val="Hyperlink"/>
            <w:noProof/>
          </w:rPr>
          <w:t>2) 2차원 배열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5ABCBC" w14:textId="4480836F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69" w:history="1">
        <w:r w:rsidRPr="00184457">
          <w:rPr>
            <w:rStyle w:val="Hyperlink"/>
            <w:noProof/>
          </w:rPr>
          <w:t>3) 3차원 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0726FB" w14:textId="0B475B45" w:rsidR="00F57D05" w:rsidRDefault="00F57D0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6770" w:history="1">
        <w:r w:rsidRPr="00184457">
          <w:rPr>
            <w:rStyle w:val="Hyperlink"/>
            <w:rFonts w:hAnsi="굴림체"/>
            <w:noProof/>
          </w:rPr>
          <w:t>4.</w:t>
        </w:r>
        <w:r w:rsidRPr="00184457">
          <w:rPr>
            <w:rStyle w:val="Hyperlink"/>
            <w:noProof/>
          </w:rPr>
          <w:t xml:space="preserve">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6F24E1" w14:textId="72EC70A6" w:rsidR="00F57D05" w:rsidRDefault="00F57D0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6771" w:history="1">
        <w:r w:rsidRPr="00184457">
          <w:rPr>
            <w:rStyle w:val="Hyperlink"/>
            <w:rFonts w:hAnsi="굴림체"/>
            <w:noProof/>
          </w:rPr>
          <w:t>5.</w:t>
        </w:r>
        <w:r w:rsidRPr="00184457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E6A055" w14:textId="40319640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72" w:history="1">
        <w:r w:rsidRPr="00184457">
          <w:rPr>
            <w:rStyle w:val="Hyperlink"/>
            <w:noProof/>
          </w:rPr>
          <w:t>1) sort.js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A1B97E" w14:textId="129A3EDE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73" w:history="1">
        <w:r w:rsidRPr="00184457">
          <w:rPr>
            <w:rStyle w:val="Hyperlink"/>
            <w:noProof/>
          </w:rPr>
          <w:t>2) even.js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55DDBC" w14:textId="421C848C" w:rsidR="00F57D05" w:rsidRDefault="00F57D0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576774" w:history="1">
        <w:r w:rsidRPr="00184457">
          <w:rPr>
            <w:rStyle w:val="Hyperlink"/>
            <w:rFonts w:hAnsi="굴림체"/>
            <w:noProof/>
          </w:rPr>
          <w:t>6.</w:t>
        </w:r>
        <w:r w:rsidRPr="00184457">
          <w:rPr>
            <w:rStyle w:val="Hyperlink"/>
            <w:noProof/>
          </w:rPr>
          <w:t xml:space="preserve"> 메모리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28294C" w14:textId="5CEA4E19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75" w:history="1">
        <w:r w:rsidRPr="00184457">
          <w:rPr>
            <w:rStyle w:val="Hyperlink"/>
            <w:noProof/>
          </w:rPr>
          <w:t>1) 배열 메모리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C524B3" w14:textId="6C837283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76" w:history="1">
        <w:r w:rsidRPr="00184457">
          <w:rPr>
            <w:rStyle w:val="Hyperlink"/>
            <w:noProof/>
          </w:rPr>
          <w:t>2) 2차원 배열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1DA392" w14:textId="3B8C9FAE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77" w:history="1">
        <w:r w:rsidRPr="00184457">
          <w:rPr>
            <w:rStyle w:val="Hyperlink"/>
            <w:noProof/>
          </w:rPr>
          <w:t>3) 2차원 배열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18E8E4" w14:textId="1C1C3C9D" w:rsidR="00F57D05" w:rsidRDefault="00F57D05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576778" w:history="1">
        <w:r w:rsidRPr="00184457">
          <w:rPr>
            <w:rStyle w:val="Hyperlink"/>
            <w:noProof/>
          </w:rPr>
          <w:t>4) 2차원 배열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68EDF7" w14:textId="53AB25EE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38156301" w14:textId="3D340859" w:rsidR="005828A0" w:rsidRDefault="00FC282E" w:rsidP="00501FAC">
      <w:pPr>
        <w:pStyle w:val="Heading1"/>
      </w:pPr>
      <w:r>
        <w:br w:type="page"/>
      </w:r>
      <w:bookmarkStart w:id="0" w:name="_Toc36576750"/>
      <w:r w:rsidR="00CC3F2A">
        <w:rPr>
          <w:rFonts w:hint="eastAsia"/>
        </w:rPr>
        <w:lastRenderedPageBreak/>
        <w:t>배열</w:t>
      </w:r>
      <w:bookmarkEnd w:id="0"/>
    </w:p>
    <w:p w14:paraId="24628366" w14:textId="3393705E" w:rsidR="00CC3F2A" w:rsidRDefault="00CC3F2A" w:rsidP="00CC3F2A"/>
    <w:p w14:paraId="5ED93673" w14:textId="520FCAE3" w:rsidR="00F61EF8" w:rsidRDefault="00F61EF8" w:rsidP="00F61EF8">
      <w:pPr>
        <w:pStyle w:val="Heading2"/>
      </w:pPr>
      <w:bookmarkStart w:id="1" w:name="_Toc36576751"/>
      <w:r>
        <w:rPr>
          <w:rFonts w:hint="eastAsia"/>
        </w:rPr>
        <w:t>배열 만들기</w:t>
      </w:r>
      <w:bookmarkEnd w:id="1"/>
    </w:p>
    <w:p w14:paraId="42E75908" w14:textId="404F5755" w:rsidR="00F61EF8" w:rsidRDefault="00F61EF8" w:rsidP="00F61EF8"/>
    <w:p w14:paraId="3ED62009" w14:textId="377B1AAB" w:rsidR="00F61EF8" w:rsidRDefault="000522D4" w:rsidP="000522D4">
      <w:pPr>
        <w:pStyle w:val="Heading3"/>
      </w:pPr>
      <w:r>
        <w:rPr>
          <w:rFonts w:hint="eastAsia"/>
        </w:rPr>
        <w:t>a</w:t>
      </w:r>
      <w:r>
        <w:t>rra</w:t>
      </w:r>
      <w:r w:rsidR="003A773E">
        <w:t>y1.js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773E" w14:paraId="362201BF" w14:textId="77777777" w:rsidTr="003A773E">
        <w:tc>
          <w:tcPr>
            <w:tcW w:w="10456" w:type="dxa"/>
          </w:tcPr>
          <w:p w14:paraId="30DBAEBC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6CB2C9F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B7BD728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A773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8F9FC11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A773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A773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7947C641" w14:textId="77777777" w:rsidR="003A773E" w:rsidRPr="003A773E" w:rsidRDefault="003A773E" w:rsidP="003A77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35D8773" w14:textId="77777777" w:rsidR="003A773E" w:rsidRDefault="003A773E" w:rsidP="003A773E"/>
        </w:tc>
      </w:tr>
    </w:tbl>
    <w:p w14:paraId="08BAEFC9" w14:textId="2A7C3F2C" w:rsidR="003A773E" w:rsidRDefault="003A773E" w:rsidP="003A773E"/>
    <w:p w14:paraId="7B904E74" w14:textId="6DF6F2B9" w:rsidR="003A773E" w:rsidRDefault="003A773E" w:rsidP="003A773E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773E" w14:paraId="68702FB1" w14:textId="77777777" w:rsidTr="003A773E">
        <w:tc>
          <w:tcPr>
            <w:tcW w:w="10456" w:type="dxa"/>
          </w:tcPr>
          <w:p w14:paraId="2FF8CCC9" w14:textId="77777777" w:rsidR="003A773E" w:rsidRDefault="003A773E" w:rsidP="003A773E">
            <w:r>
              <w:rPr>
                <w:rFonts w:hint="eastAsia"/>
              </w:rPr>
              <w:t>1</w:t>
            </w:r>
          </w:p>
          <w:p w14:paraId="0799CBC1" w14:textId="77777777" w:rsidR="003A773E" w:rsidRDefault="003A773E" w:rsidP="003A773E">
            <w:r>
              <w:rPr>
                <w:rFonts w:hint="eastAsia"/>
              </w:rPr>
              <w:t>2</w:t>
            </w:r>
          </w:p>
          <w:p w14:paraId="0CE78A29" w14:textId="77777777" w:rsidR="003A773E" w:rsidRDefault="003A773E" w:rsidP="003A773E">
            <w:r>
              <w:rPr>
                <w:rFonts w:hint="eastAsia"/>
              </w:rPr>
              <w:t>3</w:t>
            </w:r>
          </w:p>
          <w:p w14:paraId="07EEF971" w14:textId="77777777" w:rsidR="003A773E" w:rsidRDefault="003A773E" w:rsidP="003A773E">
            <w:r>
              <w:rPr>
                <w:rFonts w:hint="eastAsia"/>
              </w:rPr>
              <w:t>4</w:t>
            </w:r>
          </w:p>
          <w:p w14:paraId="27AB0F21" w14:textId="1064D93F" w:rsidR="003A773E" w:rsidRDefault="003A773E" w:rsidP="003A773E"/>
        </w:tc>
      </w:tr>
    </w:tbl>
    <w:p w14:paraId="35CA8404" w14:textId="0D9EA9B5" w:rsidR="003A773E" w:rsidRDefault="003A773E" w:rsidP="003A773E"/>
    <w:p w14:paraId="24BE7F95" w14:textId="3B313A31" w:rsidR="00495B74" w:rsidRDefault="00495B74" w:rsidP="003A773E"/>
    <w:p w14:paraId="6A923314" w14:textId="28BC45B8" w:rsidR="00495B74" w:rsidRDefault="00495B74" w:rsidP="00495B74">
      <w:pPr>
        <w:pStyle w:val="Heading3"/>
      </w:pPr>
      <w:r>
        <w:rPr>
          <w:rFonts w:hint="eastAsia"/>
        </w:rPr>
        <w:t>a</w:t>
      </w:r>
      <w:r>
        <w:t>rray2.js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5B74" w14:paraId="04F39B2D" w14:textId="77777777" w:rsidTr="00495B74">
        <w:tc>
          <w:tcPr>
            <w:tcW w:w="10456" w:type="dxa"/>
          </w:tcPr>
          <w:p w14:paraId="4C866D2A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C16C07E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E3929D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95B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95B7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87C8002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95B7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95B7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2B4780A7" w14:textId="77777777" w:rsidR="00495B74" w:rsidRPr="00495B74" w:rsidRDefault="00495B74" w:rsidP="00495B7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9A047EA" w14:textId="77777777" w:rsidR="00495B74" w:rsidRDefault="00495B74" w:rsidP="00495B74"/>
        </w:tc>
      </w:tr>
    </w:tbl>
    <w:p w14:paraId="59CB72F7" w14:textId="6EC59E73" w:rsidR="00495B74" w:rsidRDefault="00495B74" w:rsidP="00495B74"/>
    <w:p w14:paraId="2E5CA295" w14:textId="5B152BB2" w:rsidR="00495B74" w:rsidRDefault="00495B74" w:rsidP="00495B7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5B74" w:rsidRPr="00E51531" w14:paraId="0B96F972" w14:textId="77777777" w:rsidTr="00495B74">
        <w:tc>
          <w:tcPr>
            <w:tcW w:w="10456" w:type="dxa"/>
          </w:tcPr>
          <w:p w14:paraId="3326164F" w14:textId="526956FD" w:rsidR="00E51531" w:rsidRPr="00E51531" w:rsidRDefault="00E51531" w:rsidP="00E51531">
            <w:r w:rsidRPr="00E51531">
              <w:t>one</w:t>
            </w:r>
          </w:p>
          <w:p w14:paraId="5732A9BE" w14:textId="37339F0C" w:rsidR="00E51531" w:rsidRPr="00E51531" w:rsidRDefault="00E51531" w:rsidP="00E51531">
            <w:r w:rsidRPr="00E51531">
              <w:t>two</w:t>
            </w:r>
          </w:p>
          <w:p w14:paraId="61B028C0" w14:textId="77777777" w:rsidR="00E51531" w:rsidRPr="00E51531" w:rsidRDefault="00E51531" w:rsidP="00E51531">
            <w:r w:rsidRPr="00E51531">
              <w:t>three</w:t>
            </w:r>
          </w:p>
          <w:p w14:paraId="67B7A738" w14:textId="03FA5FA3" w:rsidR="00495B74" w:rsidRPr="00E51531" w:rsidRDefault="00E51531" w:rsidP="00E51531">
            <w:r w:rsidRPr="00E51531">
              <w:t>four</w:t>
            </w:r>
          </w:p>
        </w:tc>
      </w:tr>
    </w:tbl>
    <w:p w14:paraId="563A2367" w14:textId="7B13E368" w:rsidR="00495B74" w:rsidRDefault="00495B74" w:rsidP="00E51531"/>
    <w:p w14:paraId="45081261" w14:textId="61B5E7FB" w:rsidR="00DC0A97" w:rsidRDefault="00DC0A97" w:rsidP="00E51531"/>
    <w:p w14:paraId="1A9172BC" w14:textId="6F2DE824" w:rsidR="00DC0A97" w:rsidRDefault="00DC0A97" w:rsidP="00DC0A97">
      <w:pPr>
        <w:pStyle w:val="Heading3"/>
      </w:pPr>
      <w:r>
        <w:t xml:space="preserve">length </w:t>
      </w:r>
      <w:r>
        <w:rPr>
          <w:rFonts w:hint="eastAsia"/>
        </w:rPr>
        <w:t>속성</w:t>
      </w:r>
    </w:p>
    <w:p w14:paraId="4F2F9EE5" w14:textId="6BD67573" w:rsidR="00DC0A97" w:rsidRDefault="00DC0A97" w:rsidP="00DC0A97">
      <w:r>
        <w:rPr>
          <w:rFonts w:hint="eastAsia"/>
        </w:rPr>
        <w:t xml:space="preserve">배열의 </w:t>
      </w:r>
      <w:r>
        <w:t xml:space="preserve">length </w:t>
      </w:r>
      <w:r>
        <w:rPr>
          <w:rFonts w:hint="eastAsia"/>
        </w:rPr>
        <w:t>속성은 배열의 길이를 리턴한다.</w:t>
      </w:r>
    </w:p>
    <w:p w14:paraId="1D64BB8F" w14:textId="7DA5CE79" w:rsidR="00DC0A97" w:rsidRDefault="00DC0A97" w:rsidP="00DC0A97"/>
    <w:p w14:paraId="5CEEE50D" w14:textId="53D60F8B" w:rsidR="00D535EA" w:rsidRDefault="00D535EA" w:rsidP="00DC0A97"/>
    <w:p w14:paraId="561F2FF2" w14:textId="77777777" w:rsidR="00D535EA" w:rsidRPr="00DC0A97" w:rsidRDefault="00D535EA" w:rsidP="00DC0A97"/>
    <w:p w14:paraId="254DAAE0" w14:textId="05F21959" w:rsidR="00D44966" w:rsidRDefault="00D449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525D04" w14:textId="77777777" w:rsidR="00AE742A" w:rsidRDefault="00AE742A" w:rsidP="00AE742A">
      <w:pPr>
        <w:pStyle w:val="Heading2"/>
      </w:pPr>
      <w:bookmarkStart w:id="2" w:name="_Toc36576752"/>
      <w:r>
        <w:rPr>
          <w:rFonts w:hint="eastAsia"/>
        </w:rPr>
        <w:lastRenderedPageBreak/>
        <w:t>배열 원소의 타입</w:t>
      </w:r>
      <w:bookmarkEnd w:id="2"/>
    </w:p>
    <w:p w14:paraId="32C73F97" w14:textId="77777777" w:rsidR="00AE742A" w:rsidRDefault="00AE742A" w:rsidP="00AE742A"/>
    <w:p w14:paraId="20DF553B" w14:textId="77777777" w:rsidR="00AE742A" w:rsidRDefault="00AE742A" w:rsidP="00AE742A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 언어는 약타입 언어이므로,</w:t>
      </w:r>
      <w:r>
        <w:t xml:space="preserve"> </w:t>
      </w:r>
      <w:r>
        <w:rPr>
          <w:rFonts w:hint="eastAsia"/>
        </w:rPr>
        <w:t>배열 원소의 타입에 제약이 없다.</w:t>
      </w:r>
    </w:p>
    <w:p w14:paraId="32D575F3" w14:textId="77777777" w:rsidR="00AE742A" w:rsidRDefault="00AE742A" w:rsidP="00AE742A">
      <w:r>
        <w:rPr>
          <w:rFonts w:hint="eastAsia"/>
        </w:rPr>
        <w:t>즉 배열 원소가 모두 같은 타입이지 않아도 된다.</w:t>
      </w:r>
    </w:p>
    <w:p w14:paraId="421AC9FD" w14:textId="77777777" w:rsidR="00AE742A" w:rsidRDefault="00AE742A" w:rsidP="00AE742A"/>
    <w:p w14:paraId="18C3B92B" w14:textId="5498127A" w:rsidR="00AE742A" w:rsidRDefault="00AE742A" w:rsidP="00C103B8">
      <w:pPr>
        <w:pStyle w:val="Heading3"/>
      </w:pPr>
      <w:r>
        <w:rPr>
          <w:rFonts w:hint="eastAsia"/>
        </w:rPr>
        <w:t>a</w:t>
      </w:r>
      <w:r>
        <w:t>rray</w:t>
      </w:r>
      <w:r w:rsidR="00C103B8">
        <w:t>3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42A" w14:paraId="70366539" w14:textId="77777777" w:rsidTr="00D15324">
        <w:tc>
          <w:tcPr>
            <w:tcW w:w="10456" w:type="dxa"/>
          </w:tcPr>
          <w:p w14:paraId="27A35A53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230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3089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0CCE25E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F14FD2E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308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34176B3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3089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308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308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308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71737236" w14:textId="77777777" w:rsidR="00AE742A" w:rsidRPr="0023089C" w:rsidRDefault="00AE742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308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4F182DE" w14:textId="77777777" w:rsidR="00AE742A" w:rsidRDefault="00AE742A" w:rsidP="00D15324"/>
        </w:tc>
      </w:tr>
    </w:tbl>
    <w:p w14:paraId="71D62F2B" w14:textId="77777777" w:rsidR="00AE742A" w:rsidRDefault="00AE742A" w:rsidP="00AE742A"/>
    <w:p w14:paraId="40DC8161" w14:textId="77777777" w:rsidR="00AE742A" w:rsidRDefault="00AE742A" w:rsidP="00AE742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42A" w14:paraId="39BB91E3" w14:textId="77777777" w:rsidTr="00D15324">
        <w:tc>
          <w:tcPr>
            <w:tcW w:w="10456" w:type="dxa"/>
          </w:tcPr>
          <w:p w14:paraId="665C2A59" w14:textId="77777777" w:rsidR="00AE742A" w:rsidRDefault="00AE742A" w:rsidP="00D15324">
            <w:r>
              <w:t>number</w:t>
            </w:r>
          </w:p>
          <w:p w14:paraId="78D17670" w14:textId="77777777" w:rsidR="00AE742A" w:rsidRDefault="00AE742A" w:rsidP="00D15324">
            <w:r>
              <w:t>string</w:t>
            </w:r>
          </w:p>
          <w:p w14:paraId="16B9AC4A" w14:textId="77777777" w:rsidR="00AE742A" w:rsidRDefault="00AE742A" w:rsidP="00D15324">
            <w:r>
              <w:t>boolean</w:t>
            </w:r>
          </w:p>
          <w:p w14:paraId="6C134143" w14:textId="77777777" w:rsidR="00AE742A" w:rsidRDefault="00AE742A" w:rsidP="00D15324"/>
        </w:tc>
      </w:tr>
    </w:tbl>
    <w:p w14:paraId="6BD896B1" w14:textId="77777777" w:rsidR="00AE742A" w:rsidRDefault="00AE742A" w:rsidP="00AE742A"/>
    <w:p w14:paraId="6F19ED59" w14:textId="1EDD1F39" w:rsidR="00AE742A" w:rsidRDefault="00AE742A" w:rsidP="00AE742A"/>
    <w:p w14:paraId="240394F7" w14:textId="77777777" w:rsidR="003701C5" w:rsidRDefault="003701C5" w:rsidP="00AE742A"/>
    <w:p w14:paraId="00B34E2D" w14:textId="77777777" w:rsidR="00035FD0" w:rsidRDefault="00035FD0" w:rsidP="00AE742A"/>
    <w:p w14:paraId="28138AC2" w14:textId="1F0059B0" w:rsidR="009257C5" w:rsidRDefault="009257C5" w:rsidP="00D44966">
      <w:pPr>
        <w:pStyle w:val="Heading2"/>
      </w:pPr>
      <w:bookmarkStart w:id="3" w:name="_Toc36576753"/>
      <w:r>
        <w:rPr>
          <w:rFonts w:hint="eastAsia"/>
        </w:rPr>
        <w:t>빈 배열 만들기</w:t>
      </w:r>
      <w:bookmarkEnd w:id="3"/>
    </w:p>
    <w:p w14:paraId="6B7D7719" w14:textId="50135148" w:rsidR="002B2019" w:rsidRDefault="002B2019" w:rsidP="002B2019">
      <w:r>
        <w:rPr>
          <w:rFonts w:hint="eastAsia"/>
        </w:rPr>
        <w:t xml:space="preserve">길이 </w:t>
      </w:r>
      <w:r>
        <w:t xml:space="preserve">0 </w:t>
      </w:r>
      <w:r>
        <w:rPr>
          <w:rFonts w:hint="eastAsia"/>
        </w:rPr>
        <w:t>인 배열 만들기</w:t>
      </w:r>
      <w:r>
        <w:t>.</w:t>
      </w:r>
    </w:p>
    <w:p w14:paraId="1022078F" w14:textId="77777777" w:rsidR="002B2019" w:rsidRPr="002B2019" w:rsidRDefault="002B2019" w:rsidP="002B2019"/>
    <w:p w14:paraId="7C0407F9" w14:textId="31AE831F" w:rsidR="00D44966" w:rsidRPr="00D44966" w:rsidRDefault="00D44966" w:rsidP="00D44966">
      <w:pPr>
        <w:pStyle w:val="Heading3"/>
      </w:pPr>
      <w:r>
        <w:rPr>
          <w:rFonts w:hint="eastAsia"/>
        </w:rPr>
        <w:t>a</w:t>
      </w:r>
      <w:r>
        <w:t>rray</w:t>
      </w:r>
      <w:r w:rsidR="00C103B8">
        <w:t>4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57C5" w14:paraId="024622C6" w14:textId="77777777" w:rsidTr="009257C5">
        <w:tc>
          <w:tcPr>
            <w:tcW w:w="10456" w:type="dxa"/>
          </w:tcPr>
          <w:p w14:paraId="73638F94" w14:textId="77777777" w:rsidR="00D44966" w:rsidRPr="00D44966" w:rsidRDefault="00D44966" w:rsidP="00D449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96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449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4D8807DE" w14:textId="77777777" w:rsidR="00D44966" w:rsidRPr="00D44966" w:rsidRDefault="00D44966" w:rsidP="00D4496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96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96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449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96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D4496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ABD639" w14:textId="30D841DD" w:rsidR="009257C5" w:rsidRPr="00D44966" w:rsidRDefault="009257C5" w:rsidP="001B4EE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7AF0210" w14:textId="77777777" w:rsidR="004F1F86" w:rsidRDefault="004F1F86" w:rsidP="009257C5"/>
    <w:p w14:paraId="3EAA2596" w14:textId="27DFE8AE" w:rsidR="00D44966" w:rsidRDefault="00D44966" w:rsidP="009257C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966" w14:paraId="216531C8" w14:textId="77777777" w:rsidTr="00D44966">
        <w:tc>
          <w:tcPr>
            <w:tcW w:w="10456" w:type="dxa"/>
          </w:tcPr>
          <w:p w14:paraId="7C77ED9D" w14:textId="77777777" w:rsidR="00D44966" w:rsidRDefault="00D44966" w:rsidP="009257C5">
            <w:r>
              <w:rPr>
                <w:rFonts w:hint="eastAsia"/>
              </w:rPr>
              <w:t>0</w:t>
            </w:r>
          </w:p>
          <w:p w14:paraId="1EAE57A6" w14:textId="4C087B88" w:rsidR="00D44966" w:rsidRDefault="00D44966" w:rsidP="009257C5"/>
        </w:tc>
      </w:tr>
    </w:tbl>
    <w:p w14:paraId="53EE1940" w14:textId="776EE97F" w:rsidR="00D44966" w:rsidRDefault="00D44966" w:rsidP="009257C5"/>
    <w:p w14:paraId="32A29B69" w14:textId="77777777" w:rsidR="004F1F86" w:rsidRPr="00D44966" w:rsidRDefault="004F1F86" w:rsidP="004F1F8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4496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44966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4496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D44966">
        <w:rPr>
          <w:rFonts w:ascii="Consolas" w:eastAsia="굴림" w:hAnsi="Consolas" w:cs="굴림"/>
          <w:color w:val="000000"/>
          <w:kern w:val="0"/>
          <w:sz w:val="21"/>
          <w:szCs w:val="21"/>
        </w:rPr>
        <w:t> = [];</w:t>
      </w:r>
    </w:p>
    <w:p w14:paraId="2330D626" w14:textId="77777777" w:rsidR="004F1F86" w:rsidRDefault="004F1F86" w:rsidP="004F1F8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지역 변수 </w:t>
      </w:r>
      <w:r>
        <w:t xml:space="preserve">a </w:t>
      </w:r>
      <w:r>
        <w:rPr>
          <w:rFonts w:hint="eastAsia"/>
        </w:rPr>
        <w:t>에 빈 배열이 대입된다.</w:t>
      </w:r>
      <w:r>
        <w:t xml:space="preserve"> </w:t>
      </w:r>
    </w:p>
    <w:p w14:paraId="750096B5" w14:textId="239442D4" w:rsidR="004F1F86" w:rsidRDefault="004F1F86" w:rsidP="009257C5"/>
    <w:p w14:paraId="09D47C63" w14:textId="77777777" w:rsidR="004F1F86" w:rsidRPr="004F1F86" w:rsidRDefault="004F1F86" w:rsidP="009257C5"/>
    <w:p w14:paraId="2ADCD395" w14:textId="77094E15" w:rsidR="001B4EE4" w:rsidRDefault="001B4EE4" w:rsidP="009257C5"/>
    <w:p w14:paraId="3B05753D" w14:textId="2DC22FA9" w:rsidR="00035FD0" w:rsidRDefault="00035FD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7DDEE6" w14:textId="518D2A06" w:rsidR="007F37B1" w:rsidRDefault="0054100A" w:rsidP="0054100A">
      <w:pPr>
        <w:pStyle w:val="Heading2"/>
      </w:pPr>
      <w:bookmarkStart w:id="4" w:name="_Toc36576754"/>
      <w:r>
        <w:rPr>
          <w:rFonts w:hint="eastAsia"/>
        </w:rPr>
        <w:lastRenderedPageBreak/>
        <w:t xml:space="preserve">배열 </w:t>
      </w:r>
      <w:r w:rsidR="000049BA">
        <w:rPr>
          <w:rFonts w:hint="eastAsia"/>
        </w:rPr>
        <w:t>크기</w:t>
      </w:r>
      <w:r>
        <w:rPr>
          <w:rFonts w:hint="eastAsia"/>
        </w:rPr>
        <w:t xml:space="preserve"> 자동 </w:t>
      </w:r>
      <w:r w:rsidR="000049BA">
        <w:rPr>
          <w:rFonts w:hint="eastAsia"/>
        </w:rPr>
        <w:t>확대</w:t>
      </w:r>
      <w:bookmarkEnd w:id="4"/>
    </w:p>
    <w:p w14:paraId="2F91FA74" w14:textId="26FA37F2" w:rsidR="000049BA" w:rsidRDefault="00C54BAE" w:rsidP="000049BA">
      <w:r>
        <w:rPr>
          <w:rFonts w:hint="eastAsia"/>
        </w:rPr>
        <w:t>배열의 길이를 초과하는 위치(</w:t>
      </w:r>
      <w:r>
        <w:t>index)</w:t>
      </w:r>
      <w:r>
        <w:rPr>
          <w:rFonts w:hint="eastAsia"/>
        </w:rPr>
        <w:t>에 값을 대입하면,</w:t>
      </w:r>
      <w:r>
        <w:t xml:space="preserve"> </w:t>
      </w:r>
      <w:r>
        <w:rPr>
          <w:rFonts w:hint="eastAsia"/>
        </w:rPr>
        <w:t>배열의 크기가 자동으로 확대된다.</w:t>
      </w:r>
    </w:p>
    <w:p w14:paraId="68410379" w14:textId="77777777" w:rsidR="002B4177" w:rsidRDefault="002B4177" w:rsidP="000049BA"/>
    <w:p w14:paraId="600984FE" w14:textId="11C505A7" w:rsidR="00C54BAE" w:rsidRDefault="00035FD0" w:rsidP="00035FD0">
      <w:pPr>
        <w:pStyle w:val="Heading3"/>
      </w:pPr>
      <w:r>
        <w:rPr>
          <w:rFonts w:hint="eastAsia"/>
        </w:rPr>
        <w:t>a</w:t>
      </w:r>
      <w:r>
        <w:t>rray5.js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FD0" w14:paraId="10517E25" w14:textId="77777777" w:rsidTr="00035FD0">
        <w:tc>
          <w:tcPr>
            <w:tcW w:w="10456" w:type="dxa"/>
          </w:tcPr>
          <w:p w14:paraId="30AF56B4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19E0072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최초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크기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 "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583F313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210FBB1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456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0947C56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새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크기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 : "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B72AA36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1698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1698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8F8B195" w14:textId="77777777" w:rsidR="00F16981" w:rsidRPr="00F16981" w:rsidRDefault="00F16981" w:rsidP="00F169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1698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1698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1698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"a[%d] : %s"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1698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1698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7F5C3B07" w14:textId="77777777" w:rsidR="00035FD0" w:rsidRPr="00F16981" w:rsidRDefault="00035FD0" w:rsidP="00035FD0"/>
        </w:tc>
      </w:tr>
    </w:tbl>
    <w:p w14:paraId="4E768646" w14:textId="79CACD84" w:rsidR="00035FD0" w:rsidRDefault="00035FD0" w:rsidP="00035FD0"/>
    <w:p w14:paraId="368B764B" w14:textId="00326A50" w:rsidR="00035FD0" w:rsidRDefault="00035FD0" w:rsidP="00035FD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FD0" w14:paraId="675AB853" w14:textId="77777777" w:rsidTr="00035FD0">
        <w:tc>
          <w:tcPr>
            <w:tcW w:w="10456" w:type="dxa"/>
          </w:tcPr>
          <w:p w14:paraId="202F96F0" w14:textId="77777777" w:rsidR="00151A8A" w:rsidRDefault="00151A8A" w:rsidP="00151A8A">
            <w:r>
              <w:rPr>
                <w:rFonts w:hint="eastAsia"/>
              </w:rPr>
              <w:t>최초</w:t>
            </w:r>
            <w:r>
              <w:t xml:space="preserve"> 크기 : 1</w:t>
            </w:r>
          </w:p>
          <w:p w14:paraId="5CBE40CA" w14:textId="77777777" w:rsidR="00151A8A" w:rsidRDefault="00151A8A" w:rsidP="00151A8A">
            <w:r>
              <w:rPr>
                <w:rFonts w:hint="eastAsia"/>
              </w:rPr>
              <w:t>새</w:t>
            </w:r>
            <w:r>
              <w:t xml:space="preserve"> 크기 : 6</w:t>
            </w:r>
          </w:p>
          <w:p w14:paraId="09C869CA" w14:textId="77777777" w:rsidR="00151A8A" w:rsidRDefault="00151A8A" w:rsidP="00151A8A">
            <w:r>
              <w:t>a[0] : 3</w:t>
            </w:r>
          </w:p>
          <w:p w14:paraId="688F2D24" w14:textId="77777777" w:rsidR="00151A8A" w:rsidRDefault="00151A8A" w:rsidP="00151A8A">
            <w:r>
              <w:t>a[1] : undefined</w:t>
            </w:r>
          </w:p>
          <w:p w14:paraId="57C3B836" w14:textId="77777777" w:rsidR="00151A8A" w:rsidRDefault="00151A8A" w:rsidP="00151A8A">
            <w:r>
              <w:t>a[2] : undefined</w:t>
            </w:r>
          </w:p>
          <w:p w14:paraId="0A7ECC4F" w14:textId="77777777" w:rsidR="00151A8A" w:rsidRDefault="00151A8A" w:rsidP="00151A8A">
            <w:r>
              <w:t>a[3] : undefined</w:t>
            </w:r>
          </w:p>
          <w:p w14:paraId="3D709A43" w14:textId="77777777" w:rsidR="00151A8A" w:rsidRDefault="00151A8A" w:rsidP="00151A8A">
            <w:r>
              <w:t>a[4] : undefined</w:t>
            </w:r>
          </w:p>
          <w:p w14:paraId="11E4D23E" w14:textId="77777777" w:rsidR="00D96CE3" w:rsidRDefault="00151A8A" w:rsidP="00151A8A">
            <w:r>
              <w:t>a[5] : 456</w:t>
            </w:r>
          </w:p>
          <w:p w14:paraId="01B0668C" w14:textId="1CCD7A98" w:rsidR="00151A8A" w:rsidRDefault="00151A8A" w:rsidP="00151A8A"/>
        </w:tc>
      </w:tr>
    </w:tbl>
    <w:p w14:paraId="29252352" w14:textId="34441ABB" w:rsidR="00035FD0" w:rsidRDefault="00035FD0" w:rsidP="00035FD0"/>
    <w:p w14:paraId="41DBDE30" w14:textId="77777777" w:rsidR="00D50540" w:rsidRPr="00151A8A" w:rsidRDefault="00D50540" w:rsidP="00D5054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51A8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151A8A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  <w:r w:rsidRPr="00151A8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35E5C6C" w14:textId="7D3C2853" w:rsidR="00D50540" w:rsidRDefault="00D50540" w:rsidP="00035FD0">
      <w:r>
        <w:rPr>
          <w:rFonts w:hint="eastAsia"/>
        </w:rPr>
        <w:t xml:space="preserve"> </w:t>
      </w:r>
      <w:r>
        <w:t xml:space="preserve"> </w:t>
      </w:r>
      <w:r w:rsidR="00873A1B">
        <w:rPr>
          <w:rFonts w:hint="eastAsia"/>
        </w:rPr>
        <w:t xml:space="preserve">최초 </w:t>
      </w:r>
      <w:r w:rsidR="00873A1B">
        <w:t xml:space="preserve">a </w:t>
      </w:r>
      <w:r w:rsidR="00873A1B">
        <w:rPr>
          <w:rFonts w:hint="eastAsia"/>
        </w:rPr>
        <w:t xml:space="preserve">배열의 크기는 </w:t>
      </w:r>
      <w:r w:rsidR="00A82844">
        <w:t>1</w:t>
      </w:r>
      <w:r w:rsidR="00873A1B">
        <w:t xml:space="preserve"> </w:t>
      </w:r>
      <w:r w:rsidR="00873A1B">
        <w:rPr>
          <w:rFonts w:hint="eastAsia"/>
        </w:rPr>
        <w:t>이</w:t>
      </w:r>
      <w:r>
        <w:rPr>
          <w:rFonts w:hint="eastAsia"/>
        </w:rPr>
        <w:t>고,</w:t>
      </w:r>
      <w:r>
        <w:t xml:space="preserve">  </w:t>
      </w:r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위치에 </w:t>
      </w:r>
      <w:r>
        <w:t xml:space="preserve">3 </w:t>
      </w:r>
      <w:r>
        <w:rPr>
          <w:rFonts w:hint="eastAsia"/>
        </w:rPr>
        <w:t>이 들어있다.</w:t>
      </w:r>
    </w:p>
    <w:p w14:paraId="0859A371" w14:textId="77777777" w:rsidR="00D50540" w:rsidRPr="00D50540" w:rsidRDefault="00D50540" w:rsidP="00035FD0"/>
    <w:p w14:paraId="2342E9E3" w14:textId="77777777" w:rsidR="00D50540" w:rsidRPr="00151A8A" w:rsidRDefault="00D50540" w:rsidP="00D5054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51A8A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151A8A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151A8A">
        <w:rPr>
          <w:rFonts w:ascii="Consolas" w:eastAsia="굴림" w:hAnsi="Consolas" w:cs="굴림"/>
          <w:color w:val="098658"/>
          <w:kern w:val="0"/>
          <w:sz w:val="21"/>
          <w:szCs w:val="21"/>
        </w:rPr>
        <w:t>456</w:t>
      </w:r>
      <w:r w:rsidRPr="00151A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57A9BFD" w14:textId="5AEC2CAA" w:rsidR="00873A1B" w:rsidRDefault="00D50540" w:rsidP="00035FD0">
      <w:r>
        <w:rPr>
          <w:rFonts w:hint="eastAsia"/>
        </w:rPr>
        <w:t xml:space="preserve"> </w:t>
      </w:r>
      <w:r>
        <w:t xml:space="preserve"> </w:t>
      </w:r>
      <w:r w:rsidR="00764D91">
        <w:rPr>
          <w:rFonts w:hint="eastAsia"/>
        </w:rPr>
        <w:t>이 줄을 실행하는 순간,</w:t>
      </w:r>
      <w:r w:rsidR="00764D91">
        <w:t xml:space="preserve"> a </w:t>
      </w:r>
      <w:r w:rsidR="00764D91">
        <w:rPr>
          <w:rFonts w:hint="eastAsia"/>
        </w:rPr>
        <w:t xml:space="preserve">배열의 크기는 </w:t>
      </w:r>
      <w:r w:rsidR="00764D91">
        <w:t>6</w:t>
      </w:r>
      <w:r w:rsidR="00764D91">
        <w:rPr>
          <w:rFonts w:hint="eastAsia"/>
        </w:rPr>
        <w:t>으로 자동 확대된다.</w:t>
      </w:r>
    </w:p>
    <w:p w14:paraId="66C384AC" w14:textId="3E1E1D4E" w:rsidR="00764D91" w:rsidRDefault="00D50540" w:rsidP="00035FD0">
      <w:r>
        <w:rPr>
          <w:rFonts w:hint="eastAsia"/>
        </w:rPr>
        <w:t xml:space="preserve"> </w:t>
      </w:r>
      <w:r>
        <w:t xml:space="preserve"> </w:t>
      </w:r>
      <w:r w:rsidR="00764D91">
        <w:rPr>
          <w:rFonts w:hint="eastAsia"/>
        </w:rPr>
        <w:t xml:space="preserve">그리고 </w:t>
      </w:r>
      <w:r w:rsidR="00764D91">
        <w:t xml:space="preserve">a[5] </w:t>
      </w:r>
      <w:r w:rsidR="00764D91">
        <w:rPr>
          <w:rFonts w:hint="eastAsia"/>
        </w:rPr>
        <w:t xml:space="preserve">위치에 </w:t>
      </w:r>
      <w:r w:rsidR="00A82844">
        <w:t>456</w:t>
      </w:r>
      <w:r w:rsidR="00764D91">
        <w:t xml:space="preserve"> </w:t>
      </w:r>
      <w:r w:rsidR="00764D91">
        <w:rPr>
          <w:rFonts w:hint="eastAsia"/>
        </w:rPr>
        <w:t>값이 대입된다.</w:t>
      </w:r>
    </w:p>
    <w:p w14:paraId="6543AEB4" w14:textId="77777777" w:rsidR="009F7D4F" w:rsidRPr="00A82844" w:rsidRDefault="009F7D4F" w:rsidP="00035FD0"/>
    <w:p w14:paraId="2F950B71" w14:textId="39261270" w:rsidR="00E27B26" w:rsidRDefault="00D50540" w:rsidP="00035FD0">
      <w:r>
        <w:t xml:space="preserve">  </w:t>
      </w:r>
      <w:r w:rsidR="00AD2AF8">
        <w:rPr>
          <w:rFonts w:hint="eastAsia"/>
        </w:rPr>
        <w:t>a</w:t>
      </w:r>
      <w:r w:rsidR="00AD2AF8">
        <w:t>[</w:t>
      </w:r>
      <w:r w:rsidR="00A82844">
        <w:t>1</w:t>
      </w:r>
      <w:r w:rsidR="00AD2AF8">
        <w:t xml:space="preserve">] </w:t>
      </w:r>
      <w:r w:rsidR="00AD2AF8">
        <w:rPr>
          <w:rFonts w:hint="eastAsia"/>
        </w:rPr>
        <w:t>부터</w:t>
      </w:r>
      <w:r w:rsidR="00AD2AF8">
        <w:t xml:space="preserve"> a[4] </w:t>
      </w:r>
      <w:r w:rsidR="00AD2AF8">
        <w:rPr>
          <w:rFonts w:hint="eastAsia"/>
        </w:rPr>
        <w:t>까지에는 아직 아무 값도 대입되지 않았기 때문에</w:t>
      </w:r>
      <w:r w:rsidR="00E27B26">
        <w:t>,</w:t>
      </w:r>
    </w:p>
    <w:p w14:paraId="66615D56" w14:textId="41C0587E" w:rsidR="00AD2AF8" w:rsidRPr="00035FD0" w:rsidRDefault="00D50540" w:rsidP="00035FD0">
      <w:r>
        <w:rPr>
          <w:rFonts w:hint="eastAsia"/>
        </w:rPr>
        <w:t xml:space="preserve"> </w:t>
      </w:r>
      <w:r>
        <w:t xml:space="preserve"> </w:t>
      </w:r>
      <w:r w:rsidR="009F7D4F">
        <w:rPr>
          <w:rFonts w:hint="eastAsia"/>
        </w:rPr>
        <w:t xml:space="preserve">이 위치의 값은 </w:t>
      </w:r>
      <w:r w:rsidR="009F7D4F">
        <w:t xml:space="preserve">undefined </w:t>
      </w:r>
      <w:r w:rsidR="009F7D4F">
        <w:rPr>
          <w:rFonts w:hint="eastAsia"/>
        </w:rPr>
        <w:t>이다.</w:t>
      </w:r>
    </w:p>
    <w:p w14:paraId="73FF0573" w14:textId="77777777" w:rsidR="0054100A" w:rsidRPr="0054100A" w:rsidRDefault="0054100A" w:rsidP="0054100A"/>
    <w:p w14:paraId="6EDF4724" w14:textId="06B92366" w:rsidR="008A4713" w:rsidRDefault="008A4713" w:rsidP="009257C5"/>
    <w:p w14:paraId="2C4C5815" w14:textId="77777777" w:rsidR="008A4713" w:rsidRDefault="008A4713" w:rsidP="008A4713">
      <w:pPr>
        <w:pStyle w:val="Heading2"/>
      </w:pPr>
      <w:bookmarkStart w:id="5" w:name="_Toc36576755"/>
      <w:r>
        <w:rPr>
          <w:rFonts w:hint="eastAsia"/>
        </w:rPr>
        <w:t>배열은 객체</w:t>
      </w:r>
      <w:bookmarkEnd w:id="5"/>
    </w:p>
    <w:p w14:paraId="07DBF406" w14:textId="77777777" w:rsidR="008A4713" w:rsidRDefault="008A4713" w:rsidP="008A4713">
      <w:pPr>
        <w:pStyle w:val="Heading3"/>
      </w:pPr>
      <w:r>
        <w:rPr>
          <w:rFonts w:hint="eastAsia"/>
        </w:rPr>
        <w:t>a</w:t>
      </w:r>
      <w:r>
        <w:t>rray6.js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713" w14:paraId="57886FC9" w14:textId="77777777" w:rsidTr="00D15324">
        <w:tc>
          <w:tcPr>
            <w:tcW w:w="10456" w:type="dxa"/>
          </w:tcPr>
          <w:p w14:paraId="1C2D4E38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343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11E6B20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343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"b"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343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"c"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700679E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93ECB1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43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6EC2967" w14:textId="77777777" w:rsidR="008A4713" w:rsidRPr="00334385" w:rsidRDefault="008A4713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438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43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43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43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3343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FD2BDC" w14:textId="77777777" w:rsidR="008A4713" w:rsidRPr="00334385" w:rsidRDefault="008A4713" w:rsidP="00D15324"/>
        </w:tc>
      </w:tr>
    </w:tbl>
    <w:p w14:paraId="28355C32" w14:textId="77777777" w:rsidR="008A4713" w:rsidRDefault="008A4713" w:rsidP="008A4713"/>
    <w:p w14:paraId="221EAC67" w14:textId="77777777" w:rsidR="008A4713" w:rsidRDefault="008A4713" w:rsidP="008A471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713" w14:paraId="4D05B948" w14:textId="77777777" w:rsidTr="00D15324">
        <w:tc>
          <w:tcPr>
            <w:tcW w:w="10456" w:type="dxa"/>
          </w:tcPr>
          <w:p w14:paraId="0DC8B4C7" w14:textId="77777777" w:rsidR="008A4713" w:rsidRDefault="008A4713" w:rsidP="00D15324">
            <w:r>
              <w:rPr>
                <w:rFonts w:hint="eastAsia"/>
              </w:rPr>
              <w:t>o</w:t>
            </w:r>
            <w:r>
              <w:t>bject</w:t>
            </w:r>
          </w:p>
          <w:p w14:paraId="67CBE319" w14:textId="77777777" w:rsidR="008A4713" w:rsidRDefault="008A4713" w:rsidP="00D15324">
            <w:r>
              <w:rPr>
                <w:rFonts w:hint="eastAsia"/>
              </w:rPr>
              <w:t>o</w:t>
            </w:r>
            <w:r>
              <w:t>bject</w:t>
            </w:r>
          </w:p>
          <w:p w14:paraId="13D427C0" w14:textId="77777777" w:rsidR="008A4713" w:rsidRDefault="008A4713" w:rsidP="00D15324"/>
        </w:tc>
      </w:tr>
    </w:tbl>
    <w:p w14:paraId="6FA1D266" w14:textId="77777777" w:rsidR="008A4713" w:rsidRDefault="008A4713" w:rsidP="008A4713"/>
    <w:p w14:paraId="2E118BB1" w14:textId="77777777" w:rsidR="008A4713" w:rsidRDefault="008A4713" w:rsidP="008A4713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배열은 객체(</w:t>
      </w:r>
      <w:r>
        <w:t xml:space="preserve">object) </w:t>
      </w:r>
      <w:r>
        <w:rPr>
          <w:rFonts w:hint="eastAsia"/>
        </w:rPr>
        <w:t>이다.</w:t>
      </w:r>
    </w:p>
    <w:p w14:paraId="7228C9DC" w14:textId="77777777" w:rsidR="008A4713" w:rsidRDefault="008A4713" w:rsidP="008A4713"/>
    <w:p w14:paraId="21D4DE7B" w14:textId="77777777" w:rsidR="008A4713" w:rsidRDefault="008A4713" w:rsidP="008A4713">
      <w:r>
        <w:rPr>
          <w:rFonts w:hint="eastAsia"/>
        </w:rPr>
        <w:t>배열이 객체이므로,</w:t>
      </w:r>
      <w:r>
        <w:t xml:space="preserve"> </w:t>
      </w:r>
      <w:r>
        <w:rPr>
          <w:rFonts w:hint="eastAsia"/>
        </w:rPr>
        <w:t>메소드를 호출할 수 있다.</w:t>
      </w:r>
    </w:p>
    <w:p w14:paraId="7E67DB56" w14:textId="77777777" w:rsidR="008A4713" w:rsidRPr="006F5106" w:rsidRDefault="008A4713" w:rsidP="008A4713"/>
    <w:p w14:paraId="71567D75" w14:textId="77777777" w:rsidR="008A4713" w:rsidRDefault="008A4713" w:rsidP="008A4713"/>
    <w:p w14:paraId="078FA227" w14:textId="2506B55D" w:rsidR="008A4713" w:rsidRDefault="008A4713" w:rsidP="009257C5"/>
    <w:p w14:paraId="0D68896E" w14:textId="1613B69A" w:rsidR="00323478" w:rsidRDefault="00537600" w:rsidP="00F90DFC">
      <w:pPr>
        <w:pStyle w:val="Heading2"/>
      </w:pPr>
      <w:bookmarkStart w:id="6" w:name="_Toc36576756"/>
      <w:r>
        <w:rPr>
          <w:rFonts w:hint="eastAsia"/>
        </w:rPr>
        <w:lastRenderedPageBreak/>
        <w:t xml:space="preserve">구조 분해 할당 </w:t>
      </w:r>
      <w:r>
        <w:t>(</w:t>
      </w:r>
      <w:r>
        <w:rPr>
          <w:rFonts w:hint="eastAsia"/>
        </w:rPr>
        <w:t>d</w:t>
      </w:r>
      <w:r>
        <w:t>estructing assignment)</w:t>
      </w:r>
      <w:bookmarkEnd w:id="6"/>
    </w:p>
    <w:p w14:paraId="0D50E3C7" w14:textId="1A673CAB" w:rsidR="00537600" w:rsidRDefault="004760C4" w:rsidP="004760C4">
      <w:pPr>
        <w:pStyle w:val="Heading3"/>
      </w:pPr>
      <w:r>
        <w:t>destructing1.js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60C4" w14:paraId="0A40F29B" w14:textId="77777777" w:rsidTr="004760C4">
        <w:tc>
          <w:tcPr>
            <w:tcW w:w="10456" w:type="dxa"/>
          </w:tcPr>
          <w:p w14:paraId="607965A1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BD2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C3CB512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FFB3660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361DB9D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2D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2D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 %d"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C32EE99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F8583E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A5E3BAE" w14:textId="77777777" w:rsidR="00BD2DAE" w:rsidRPr="00BD2DAE" w:rsidRDefault="00BD2DAE" w:rsidP="00BD2D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2D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2D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2D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BD2D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50F6276" w14:textId="77777777" w:rsidR="004760C4" w:rsidRPr="00BD2DAE" w:rsidRDefault="004760C4" w:rsidP="004760C4"/>
        </w:tc>
      </w:tr>
    </w:tbl>
    <w:p w14:paraId="058F1FFA" w14:textId="491293C1" w:rsidR="004760C4" w:rsidRDefault="004760C4" w:rsidP="004760C4"/>
    <w:p w14:paraId="68BB2DB3" w14:textId="06BBC197" w:rsidR="009B51EA" w:rsidRDefault="009B51EA" w:rsidP="004760C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51EA" w14:paraId="1E58F186" w14:textId="77777777" w:rsidTr="009B51EA">
        <w:tc>
          <w:tcPr>
            <w:tcW w:w="10456" w:type="dxa"/>
          </w:tcPr>
          <w:p w14:paraId="32F8CEFC" w14:textId="77777777" w:rsidR="009B51EA" w:rsidRDefault="00BD2DAE" w:rsidP="004760C4">
            <w:r>
              <w:rPr>
                <w:rFonts w:hint="eastAsia"/>
              </w:rPr>
              <w:t>3</w:t>
            </w:r>
            <w:r>
              <w:t xml:space="preserve"> 4 5</w:t>
            </w:r>
          </w:p>
          <w:p w14:paraId="299A4515" w14:textId="77888853" w:rsidR="00BD2DAE" w:rsidRDefault="00BD2DAE" w:rsidP="004760C4">
            <w:r>
              <w:rPr>
                <w:rFonts w:hint="eastAsia"/>
              </w:rPr>
              <w:t>3</w:t>
            </w:r>
            <w:r>
              <w:t xml:space="preserve"> 4</w:t>
            </w:r>
          </w:p>
        </w:tc>
      </w:tr>
    </w:tbl>
    <w:p w14:paraId="6BFE7A05" w14:textId="19CA9483" w:rsidR="009B51EA" w:rsidRDefault="009B51EA" w:rsidP="004760C4"/>
    <w:p w14:paraId="0BB01865" w14:textId="78C45D79" w:rsidR="00BD2DAE" w:rsidRPr="004760C4" w:rsidRDefault="00BD2DAE" w:rsidP="00BD2DAE">
      <w:pPr>
        <w:pStyle w:val="Heading3"/>
      </w:pPr>
      <w:r>
        <w:rPr>
          <w:rFonts w:hint="eastAsia"/>
        </w:rPr>
        <w:t>d</w:t>
      </w:r>
      <w:r>
        <w:t>estructing assignment</w:t>
      </w:r>
    </w:p>
    <w:p w14:paraId="343AE640" w14:textId="0AB52FAB" w:rsidR="00323478" w:rsidRDefault="00BD2DAE" w:rsidP="009257C5">
      <w:r>
        <w:rPr>
          <w:rFonts w:hint="eastAsia"/>
        </w:rPr>
        <w:t>배열의 원소들</w:t>
      </w:r>
      <w:r w:rsidR="007336FD">
        <w:rPr>
          <w:rFonts w:hint="eastAsia"/>
        </w:rPr>
        <w:t xml:space="preserve"> 각각</w:t>
      </w:r>
      <w:r>
        <w:rPr>
          <w:rFonts w:hint="eastAsia"/>
        </w:rPr>
        <w:t xml:space="preserve">을 </w:t>
      </w:r>
      <w:r w:rsidR="007336FD">
        <w:rPr>
          <w:rFonts w:hint="eastAsia"/>
        </w:rPr>
        <w:t>동시에</w:t>
      </w:r>
      <w:r w:rsidR="000A5564">
        <w:rPr>
          <w:rFonts w:hint="eastAsia"/>
        </w:rPr>
        <w:t xml:space="preserve"> 변수들에 대입한다.</w:t>
      </w:r>
    </w:p>
    <w:p w14:paraId="63F26C24" w14:textId="662B83AF" w:rsidR="0084289F" w:rsidRDefault="0084289F" w:rsidP="009257C5"/>
    <w:p w14:paraId="2E67ABEA" w14:textId="77777777" w:rsidR="0084289F" w:rsidRDefault="0084289F" w:rsidP="009257C5"/>
    <w:p w14:paraId="229FE1EA" w14:textId="0E8B23DB" w:rsidR="0084289F" w:rsidRDefault="0084289F" w:rsidP="008428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2DA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e1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e2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e3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AEB434E" w14:textId="37C4B997" w:rsidR="0084289F" w:rsidRPr="00BD2DAE" w:rsidRDefault="0084289F" w:rsidP="008428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e1, e2, e3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변수가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702FEBF9" w14:textId="7B2EEBE0" w:rsidR="000A5564" w:rsidRDefault="0084289F" w:rsidP="009257C5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값이 </w:t>
      </w:r>
      <w:r>
        <w:t xml:space="preserve">e1 </w:t>
      </w:r>
      <w:r>
        <w:rPr>
          <w:rFonts w:hint="eastAsia"/>
        </w:rPr>
        <w:t>변수에 대입된다.</w:t>
      </w:r>
    </w:p>
    <w:p w14:paraId="18555ECB" w14:textId="340B59B2" w:rsidR="0084289F" w:rsidRDefault="0084289F" w:rsidP="0084289F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값이 </w:t>
      </w:r>
      <w:r>
        <w:t xml:space="preserve">e2 </w:t>
      </w:r>
      <w:r>
        <w:rPr>
          <w:rFonts w:hint="eastAsia"/>
        </w:rPr>
        <w:t>변수에 대입된다.</w:t>
      </w:r>
    </w:p>
    <w:p w14:paraId="327CDA28" w14:textId="5F244C2C" w:rsidR="0084289F" w:rsidRDefault="0084289F" w:rsidP="0084289F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 xml:space="preserve">값이 </w:t>
      </w:r>
      <w:r>
        <w:t xml:space="preserve">e3 </w:t>
      </w:r>
      <w:r>
        <w:rPr>
          <w:rFonts w:hint="eastAsia"/>
        </w:rPr>
        <w:t>변수에 대입된다.</w:t>
      </w:r>
    </w:p>
    <w:p w14:paraId="521BD7ED" w14:textId="77777777" w:rsidR="0084289F" w:rsidRPr="0084289F" w:rsidRDefault="0084289F" w:rsidP="009257C5"/>
    <w:p w14:paraId="3EBF3FE7" w14:textId="77777777" w:rsidR="000A5564" w:rsidRDefault="000A5564" w:rsidP="009257C5"/>
    <w:p w14:paraId="625340E5" w14:textId="77777777" w:rsidR="0084289F" w:rsidRPr="00BD2DAE" w:rsidRDefault="0084289F" w:rsidP="0084289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e1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e2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BD2D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BD2DA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2CADF9A" w14:textId="00BFAB95" w:rsidR="00323478" w:rsidRDefault="00B36FCC" w:rsidP="009257C5">
      <w:r>
        <w:rPr>
          <w:rFonts w:hint="eastAsia"/>
        </w:rPr>
        <w:t xml:space="preserve">이미 존재하는 </w:t>
      </w:r>
      <w:r>
        <w:t xml:space="preserve">e1, e2 </w:t>
      </w:r>
      <w:r>
        <w:rPr>
          <w:rFonts w:hint="eastAsia"/>
        </w:rPr>
        <w:t>변수를 사용한다.</w:t>
      </w:r>
    </w:p>
    <w:p w14:paraId="0287B8CA" w14:textId="77777777" w:rsidR="00B36FCC" w:rsidRDefault="00B36FCC" w:rsidP="00B36FCC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값이 </w:t>
      </w:r>
      <w:r>
        <w:t xml:space="preserve">e1 </w:t>
      </w:r>
      <w:r>
        <w:rPr>
          <w:rFonts w:hint="eastAsia"/>
        </w:rPr>
        <w:t>변수에 대입된다.</w:t>
      </w:r>
    </w:p>
    <w:p w14:paraId="2BC8DD99" w14:textId="77777777" w:rsidR="00B36FCC" w:rsidRDefault="00B36FCC" w:rsidP="00B36FCC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값이 </w:t>
      </w:r>
      <w:r>
        <w:t xml:space="preserve">e2 </w:t>
      </w:r>
      <w:r>
        <w:rPr>
          <w:rFonts w:hint="eastAsia"/>
        </w:rPr>
        <w:t>변수에 대입된다.</w:t>
      </w:r>
    </w:p>
    <w:p w14:paraId="6A99653E" w14:textId="77777777" w:rsidR="0084289F" w:rsidRPr="00B36FCC" w:rsidRDefault="0084289F" w:rsidP="009257C5"/>
    <w:p w14:paraId="66289F62" w14:textId="3DB8EAAA" w:rsidR="00BD2DAE" w:rsidRDefault="00BD2DAE" w:rsidP="009257C5"/>
    <w:p w14:paraId="7A0F5778" w14:textId="152CE41B" w:rsidR="009C746C" w:rsidRDefault="009C74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378ABD" w14:textId="37DFCCF2" w:rsidR="00B36FCC" w:rsidRDefault="009C746C" w:rsidP="009C746C">
      <w:pPr>
        <w:pStyle w:val="Heading3"/>
      </w:pPr>
      <w:r>
        <w:rPr>
          <w:rFonts w:hint="eastAsia"/>
        </w:rPr>
        <w:lastRenderedPageBreak/>
        <w:t>d</w:t>
      </w:r>
      <w:r>
        <w:t>estructing2.js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46C" w14:paraId="763243FB" w14:textId="77777777" w:rsidTr="009C746C">
        <w:tc>
          <w:tcPr>
            <w:tcW w:w="10456" w:type="dxa"/>
          </w:tcPr>
          <w:p w14:paraId="014A46B4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9871F97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D3ABAB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...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66DBF70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014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014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e1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e2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B55F4BE" w14:textId="77777777" w:rsidR="0027014C" w:rsidRPr="0027014C" w:rsidRDefault="0027014C" w:rsidP="0027014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014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014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e3</w:t>
            </w:r>
            <w:r w:rsidRPr="002701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8483BFE" w14:textId="77777777" w:rsidR="009C746C" w:rsidRDefault="009C746C" w:rsidP="009C746C"/>
        </w:tc>
      </w:tr>
    </w:tbl>
    <w:p w14:paraId="1FC63F86" w14:textId="3852433B" w:rsidR="009C746C" w:rsidRDefault="009C746C" w:rsidP="009C746C"/>
    <w:p w14:paraId="46E9FF6E" w14:textId="0D070B8F" w:rsidR="0027014C" w:rsidRDefault="0027014C" w:rsidP="009C746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014C" w14:paraId="28138009" w14:textId="77777777" w:rsidTr="0027014C">
        <w:tc>
          <w:tcPr>
            <w:tcW w:w="10456" w:type="dxa"/>
          </w:tcPr>
          <w:p w14:paraId="502DCBEB" w14:textId="77777777" w:rsidR="00314C85" w:rsidRDefault="00314C85" w:rsidP="00314C85">
            <w:r>
              <w:t>3 4</w:t>
            </w:r>
          </w:p>
          <w:p w14:paraId="22EE3928" w14:textId="07F4CE31" w:rsidR="0027014C" w:rsidRDefault="00314C85" w:rsidP="00314C85">
            <w:r>
              <w:t>[ 5, 6, 7, 8 ]</w:t>
            </w:r>
          </w:p>
        </w:tc>
      </w:tr>
    </w:tbl>
    <w:p w14:paraId="62531868" w14:textId="7E784A67" w:rsidR="0027014C" w:rsidRDefault="0027014C" w:rsidP="009C746C"/>
    <w:p w14:paraId="67CB415C" w14:textId="7B976592" w:rsidR="00314C85" w:rsidRDefault="00314C85" w:rsidP="009C746C"/>
    <w:p w14:paraId="7002D9F5" w14:textId="77777777" w:rsidR="00314C85" w:rsidRPr="0027014C" w:rsidRDefault="00314C85" w:rsidP="00314C8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014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 [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e1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e2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, ...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e3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27014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7014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841E09F" w14:textId="77777777" w:rsidR="00EF1BB6" w:rsidRPr="00BD2DAE" w:rsidRDefault="00EF1BB6" w:rsidP="00EF1BB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e1, e2, e3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지역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변수가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7EDFA110" w14:textId="77777777" w:rsidR="00EF1BB6" w:rsidRDefault="00EF1BB6" w:rsidP="00EF1BB6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값이 </w:t>
      </w:r>
      <w:r>
        <w:t xml:space="preserve">e1 </w:t>
      </w:r>
      <w:r>
        <w:rPr>
          <w:rFonts w:hint="eastAsia"/>
        </w:rPr>
        <w:t>변수에 대입된다.</w:t>
      </w:r>
    </w:p>
    <w:p w14:paraId="50631558" w14:textId="6291E0E6" w:rsidR="00443C0E" w:rsidRDefault="00EF1BB6" w:rsidP="009C746C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값이 </w:t>
      </w:r>
      <w:r>
        <w:t xml:space="preserve">e2 </w:t>
      </w:r>
      <w:r>
        <w:rPr>
          <w:rFonts w:hint="eastAsia"/>
        </w:rPr>
        <w:t>변수에 대입된다.</w:t>
      </w:r>
    </w:p>
    <w:p w14:paraId="44867281" w14:textId="7AADFE29" w:rsidR="00A21B94" w:rsidRDefault="00A21B94" w:rsidP="009C746C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>부터 배열 끝</w:t>
      </w:r>
      <w:r w:rsidR="00443C0E">
        <w:rPr>
          <w:rFonts w:hint="eastAsia"/>
        </w:rPr>
        <w:t>까지</w:t>
      </w:r>
      <w:r w:rsidR="008D0407">
        <w:rPr>
          <w:rFonts w:hint="eastAsia"/>
        </w:rPr>
        <w:t>의</w:t>
      </w:r>
      <w:r w:rsidR="00443C0E">
        <w:rPr>
          <w:rFonts w:hint="eastAsia"/>
        </w:rPr>
        <w:t xml:space="preserve"> 값들이 들어있는 </w:t>
      </w:r>
      <w:r w:rsidR="008D0407">
        <w:rPr>
          <w:rFonts w:hint="eastAsia"/>
        </w:rPr>
        <w:t>배열이 생성되고,</w:t>
      </w:r>
      <w:r w:rsidR="008D0407">
        <w:t xml:space="preserve"> </w:t>
      </w:r>
      <w:r w:rsidR="008D0407">
        <w:rPr>
          <w:rFonts w:hint="eastAsia"/>
        </w:rPr>
        <w:t xml:space="preserve">이 배열이 </w:t>
      </w:r>
      <w:r w:rsidR="008D0407">
        <w:t xml:space="preserve">e3 </w:t>
      </w:r>
      <w:r w:rsidR="008D0407">
        <w:rPr>
          <w:rFonts w:hint="eastAsia"/>
        </w:rPr>
        <w:t>변수에 대입된다.</w:t>
      </w:r>
    </w:p>
    <w:p w14:paraId="7FFC7189" w14:textId="129CA4B6" w:rsidR="008D0407" w:rsidRDefault="008D0407" w:rsidP="009C746C"/>
    <w:p w14:paraId="71F6043A" w14:textId="46F0C7E8" w:rsidR="009C746C" w:rsidRDefault="009C746C" w:rsidP="009257C5"/>
    <w:p w14:paraId="1E31D6D7" w14:textId="77777777" w:rsidR="008D0407" w:rsidRDefault="008D0407" w:rsidP="009257C5"/>
    <w:p w14:paraId="409B28C4" w14:textId="77777777" w:rsidR="009C746C" w:rsidRDefault="009C746C" w:rsidP="009257C5"/>
    <w:p w14:paraId="6467FB69" w14:textId="0424E163" w:rsidR="00BD2DAE" w:rsidRDefault="00BD2D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F4234A" w14:textId="77777777" w:rsidR="00323478" w:rsidRPr="00323478" w:rsidRDefault="00323478" w:rsidP="009257C5"/>
    <w:p w14:paraId="74E1543E" w14:textId="264FD745" w:rsidR="00D97079" w:rsidRDefault="006F5106" w:rsidP="006F5106">
      <w:pPr>
        <w:pStyle w:val="Heading1"/>
      </w:pPr>
      <w:bookmarkStart w:id="7" w:name="_Toc36576757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bookmarkEnd w:id="7"/>
    </w:p>
    <w:p w14:paraId="60022A7C" w14:textId="4E24CEA2" w:rsidR="006F5106" w:rsidRDefault="006F5106" w:rsidP="006F5106"/>
    <w:p w14:paraId="4DBB1D92" w14:textId="1DB4D5E8" w:rsidR="00C34BC6" w:rsidRDefault="00C34BC6" w:rsidP="00C34BC6">
      <w:pPr>
        <w:pStyle w:val="Heading2"/>
      </w:pPr>
      <w:bookmarkStart w:id="8" w:name="_Toc36576758"/>
      <w:r>
        <w:rPr>
          <w:rFonts w:hint="eastAsia"/>
        </w:rPr>
        <w:t>t</w:t>
      </w:r>
      <w:r>
        <w:t xml:space="preserve">oString </w:t>
      </w:r>
      <w:r>
        <w:rPr>
          <w:rFonts w:hint="eastAsia"/>
        </w:rPr>
        <w:t>메소드</w:t>
      </w:r>
      <w:bookmarkEnd w:id="8"/>
    </w:p>
    <w:p w14:paraId="3D7EE066" w14:textId="231249BA" w:rsidR="00C34BC6" w:rsidRDefault="00C752D3" w:rsidP="00C752D3">
      <w:pPr>
        <w:pStyle w:val="Heading3"/>
      </w:pPr>
      <w:r>
        <w:rPr>
          <w:rFonts w:hint="eastAsia"/>
        </w:rPr>
        <w:t>t</w:t>
      </w:r>
      <w:r>
        <w:t>oString.js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52D3" w14:paraId="3DCF46FD" w14:textId="77777777" w:rsidTr="00C752D3">
        <w:tc>
          <w:tcPr>
            <w:tcW w:w="10456" w:type="dxa"/>
          </w:tcPr>
          <w:p w14:paraId="2268C862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C752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8DC2BD3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C752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"b"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752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"c"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189F76D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4E5C5CC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3DE1FB9A" w14:textId="77777777" w:rsidR="00C752D3" w:rsidRPr="00C752D3" w:rsidRDefault="00C752D3" w:rsidP="00C752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752D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752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752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C752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57178ED4" w14:textId="77777777" w:rsidR="00C752D3" w:rsidRPr="00C752D3" w:rsidRDefault="00C752D3" w:rsidP="00C752D3"/>
        </w:tc>
      </w:tr>
    </w:tbl>
    <w:p w14:paraId="0FA33CB0" w14:textId="17C07D21" w:rsidR="00C752D3" w:rsidRDefault="00C752D3" w:rsidP="00C752D3"/>
    <w:p w14:paraId="4E8D21DF" w14:textId="6DF43497" w:rsidR="00C752D3" w:rsidRDefault="00C752D3" w:rsidP="00C752D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52D3" w14:paraId="786564F0" w14:textId="77777777" w:rsidTr="00C752D3">
        <w:tc>
          <w:tcPr>
            <w:tcW w:w="10456" w:type="dxa"/>
          </w:tcPr>
          <w:p w14:paraId="3D264EED" w14:textId="77777777" w:rsidR="00C752D3" w:rsidRDefault="00C752D3" w:rsidP="00C752D3">
            <w:r>
              <w:rPr>
                <w:rFonts w:hint="eastAsia"/>
              </w:rPr>
              <w:t>1</w:t>
            </w:r>
            <w:r>
              <w:t>,2,3</w:t>
            </w:r>
          </w:p>
          <w:p w14:paraId="4A1A9225" w14:textId="15B430CF" w:rsidR="00C752D3" w:rsidRDefault="00C752D3" w:rsidP="00C752D3">
            <w:r>
              <w:rPr>
                <w:rFonts w:hint="eastAsia"/>
              </w:rPr>
              <w:t>a</w:t>
            </w:r>
            <w:r>
              <w:t>,b,c</w:t>
            </w:r>
          </w:p>
        </w:tc>
      </w:tr>
    </w:tbl>
    <w:p w14:paraId="4C927E77" w14:textId="3CC138A3" w:rsidR="00C752D3" w:rsidRDefault="00C752D3" w:rsidP="00C752D3"/>
    <w:p w14:paraId="5BA68AF9" w14:textId="5CE91DF1" w:rsidR="00C752D3" w:rsidRPr="00C752D3" w:rsidRDefault="0059149C" w:rsidP="00C752D3">
      <w:r>
        <w:rPr>
          <w:rFonts w:hint="eastAsia"/>
        </w:rPr>
        <w:t xml:space="preserve">배열 객체의 </w:t>
      </w:r>
      <w:r>
        <w:t xml:space="preserve">toString </w:t>
      </w:r>
      <w:r>
        <w:rPr>
          <w:rFonts w:hint="eastAsia"/>
        </w:rPr>
        <w:t>메소드는</w:t>
      </w:r>
      <w:r w:rsidR="00D2594D">
        <w:t xml:space="preserve">, </w:t>
      </w:r>
      <w:r w:rsidR="00D2594D">
        <w:rPr>
          <w:rFonts w:hint="eastAsia"/>
        </w:rPr>
        <w:t xml:space="preserve">배열의 내부 값을 </w:t>
      </w:r>
      <w:r w:rsidR="00D33BE9">
        <w:rPr>
          <w:rFonts w:hint="eastAsia"/>
        </w:rPr>
        <w:t xml:space="preserve">표현하는 </w:t>
      </w:r>
      <w:r w:rsidR="00D2594D">
        <w:rPr>
          <w:rFonts w:hint="eastAsia"/>
        </w:rPr>
        <w:t>s</w:t>
      </w:r>
      <w:r w:rsidR="00D2594D">
        <w:t>tring</w:t>
      </w:r>
      <w:r w:rsidR="00D33BE9">
        <w:rPr>
          <w:rFonts w:hint="eastAsia"/>
        </w:rPr>
        <w:t>을 리턴한다.</w:t>
      </w:r>
    </w:p>
    <w:p w14:paraId="57517416" w14:textId="6855275C" w:rsidR="00C752D3" w:rsidRDefault="00C752D3" w:rsidP="00C34BC6"/>
    <w:p w14:paraId="25D3E5A4" w14:textId="4D1D89A9" w:rsidR="00D25F65" w:rsidRDefault="00D25F65" w:rsidP="00C34BC6"/>
    <w:p w14:paraId="704EE570" w14:textId="035CD2C0" w:rsidR="007867BE" w:rsidRDefault="007867BE" w:rsidP="00D25F65"/>
    <w:p w14:paraId="1B0DCCF8" w14:textId="49A6CF3E" w:rsidR="004C2E79" w:rsidRDefault="00053E5C" w:rsidP="004C2E79">
      <w:pPr>
        <w:pStyle w:val="Heading2"/>
      </w:pPr>
      <w:bookmarkStart w:id="9" w:name="_Toc36576759"/>
      <w:r>
        <w:rPr>
          <w:rFonts w:hint="eastAsia"/>
        </w:rPr>
        <w:t>s</w:t>
      </w:r>
      <w:r>
        <w:t xml:space="preserve">plice </w:t>
      </w:r>
      <w:r>
        <w:rPr>
          <w:rFonts w:hint="eastAsia"/>
        </w:rPr>
        <w:t>메소드</w:t>
      </w:r>
      <w:bookmarkEnd w:id="9"/>
    </w:p>
    <w:p w14:paraId="3E79E77D" w14:textId="4B8B1422" w:rsidR="008C7204" w:rsidRDefault="008C7204" w:rsidP="003877B3">
      <w:pPr>
        <w:pStyle w:val="Heading3"/>
      </w:pPr>
      <w:r>
        <w:rPr>
          <w:rFonts w:hint="eastAsia"/>
        </w:rPr>
        <w:t>s</w:t>
      </w:r>
      <w:r>
        <w:t xml:space="preserve">plice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</w:p>
    <w:p w14:paraId="73D64167" w14:textId="160ADA1E" w:rsidR="003877B3" w:rsidRPr="003877B3" w:rsidRDefault="00EB743C" w:rsidP="003877B3">
      <w:r>
        <w:rPr>
          <w:rFonts w:hint="eastAsia"/>
        </w:rPr>
        <w:t>배열.</w:t>
      </w:r>
      <w:r w:rsidR="003877B3">
        <w:t>splice(</w:t>
      </w:r>
      <w:r w:rsidR="006C4176">
        <w:rPr>
          <w:rFonts w:hint="eastAsia"/>
        </w:rPr>
        <w:t>삽입할_</w:t>
      </w:r>
      <w:r w:rsidR="00457DF4">
        <w:rPr>
          <w:rFonts w:hint="eastAsia"/>
        </w:rPr>
        <w:t>위치,</w:t>
      </w:r>
      <w:r w:rsidR="00457DF4">
        <w:t xml:space="preserve"> </w:t>
      </w:r>
      <w:r w:rsidR="00457DF4">
        <w:rPr>
          <w:rFonts w:hint="eastAsia"/>
        </w:rPr>
        <w:t>삭제할_항목_수,</w:t>
      </w:r>
      <w:r w:rsidR="00457DF4">
        <w:t xml:space="preserve"> </w:t>
      </w:r>
      <w:r w:rsidR="006C4176">
        <w:rPr>
          <w:rFonts w:hint="eastAsia"/>
        </w:rPr>
        <w:t>삽입할_값_목록)</w:t>
      </w:r>
    </w:p>
    <w:p w14:paraId="3129FAB0" w14:textId="42EF3AE6" w:rsidR="008C7204" w:rsidRPr="00EF6D23" w:rsidRDefault="008C7204" w:rsidP="008C7204"/>
    <w:p w14:paraId="56972A73" w14:textId="3E9B795B" w:rsidR="00053E5C" w:rsidRDefault="00053E5C" w:rsidP="00053E5C">
      <w:pPr>
        <w:pStyle w:val="Heading3"/>
      </w:pPr>
      <w:r>
        <w:rPr>
          <w:rFonts w:hint="eastAsia"/>
        </w:rPr>
        <w:t>s</w:t>
      </w:r>
      <w:r>
        <w:t>plice1.js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3E5C" w14:paraId="524C317A" w14:textId="77777777" w:rsidTr="00053E5C">
        <w:tc>
          <w:tcPr>
            <w:tcW w:w="10456" w:type="dxa"/>
          </w:tcPr>
          <w:p w14:paraId="45BEC41B" w14:textId="77777777" w:rsidR="00053E5C" w:rsidRPr="00053E5C" w:rsidRDefault="00053E5C" w:rsidP="00053E5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E5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53E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6F0F06B" w14:textId="77777777" w:rsidR="00053E5C" w:rsidRPr="00053E5C" w:rsidRDefault="00053E5C" w:rsidP="00053E5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E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53E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3E5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440C32" w14:textId="77777777" w:rsidR="00053E5C" w:rsidRPr="00053E5C" w:rsidRDefault="00053E5C" w:rsidP="00053E5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E5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53E5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3E5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3E5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DF65AB" w14:textId="77777777" w:rsidR="00053E5C" w:rsidRDefault="00053E5C" w:rsidP="00053E5C"/>
        </w:tc>
      </w:tr>
    </w:tbl>
    <w:p w14:paraId="195C90BD" w14:textId="77166770" w:rsidR="00EF6D23" w:rsidRDefault="00EF6D23" w:rsidP="00053E5C"/>
    <w:p w14:paraId="318B1BB0" w14:textId="0E7AF608" w:rsidR="00BE1860" w:rsidRDefault="00BE1860" w:rsidP="00053E5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860" w14:paraId="59C96A79" w14:textId="77777777" w:rsidTr="00BE1860">
        <w:tc>
          <w:tcPr>
            <w:tcW w:w="10456" w:type="dxa"/>
          </w:tcPr>
          <w:p w14:paraId="421925BC" w14:textId="78CF543F" w:rsidR="000D47CC" w:rsidRDefault="000D47CC" w:rsidP="00370055">
            <w:r w:rsidRPr="000D47CC">
              <w:t>[ 0, 'a', 1, 2 ]</w:t>
            </w:r>
          </w:p>
        </w:tc>
      </w:tr>
    </w:tbl>
    <w:p w14:paraId="1E3D5385" w14:textId="77777777" w:rsidR="00BE1860" w:rsidRDefault="00BE1860" w:rsidP="00053E5C"/>
    <w:p w14:paraId="463B2709" w14:textId="77777777" w:rsidR="00EF6D23" w:rsidRPr="00053E5C" w:rsidRDefault="00EF6D23" w:rsidP="00EF6D2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53E5C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53E5C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53E5C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53E5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53E5C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053E5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D8B64C8" w14:textId="47CD0D89" w:rsidR="00053E5C" w:rsidRDefault="00EF6D23" w:rsidP="00053E5C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>
        <w:t xml:space="preserve">0 </w:t>
      </w:r>
      <w:r>
        <w:rPr>
          <w:rFonts w:hint="eastAsia"/>
        </w:rPr>
        <w:t>개의 항목을 삭제하고,</w:t>
      </w:r>
      <w:r w:rsidR="00BE1860">
        <w:t xml:space="preserve"> "</w:t>
      </w:r>
      <w:r w:rsidR="00BE1860">
        <w:rPr>
          <w:rFonts w:hint="eastAsia"/>
        </w:rPr>
        <w:t>a</w:t>
      </w:r>
      <w:r w:rsidR="00BE1860">
        <w:t xml:space="preserve">" </w:t>
      </w:r>
      <w:r w:rsidR="00BE1860">
        <w:rPr>
          <w:rFonts w:hint="eastAsia"/>
        </w:rPr>
        <w:t>항목을 삽입한다.</w:t>
      </w:r>
    </w:p>
    <w:p w14:paraId="208D19B6" w14:textId="602025E5" w:rsidR="00BE1860" w:rsidRDefault="00BE1860" w:rsidP="00053E5C"/>
    <w:p w14:paraId="4C5AA6AB" w14:textId="51AD0E9C" w:rsidR="00BE1860" w:rsidRDefault="00BE1860" w:rsidP="00053E5C"/>
    <w:p w14:paraId="4AF30E79" w14:textId="758A85F7" w:rsidR="008E0861" w:rsidRDefault="008E0861" w:rsidP="008E0861">
      <w:pPr>
        <w:pStyle w:val="Heading3"/>
      </w:pPr>
      <w:r>
        <w:rPr>
          <w:rFonts w:hint="eastAsia"/>
        </w:rPr>
        <w:t>s</w:t>
      </w:r>
      <w:r>
        <w:t>plice</w:t>
      </w:r>
      <w:r w:rsidR="00AA4DB8">
        <w:t>2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861" w14:paraId="3309253B" w14:textId="77777777" w:rsidTr="00D15324">
        <w:tc>
          <w:tcPr>
            <w:tcW w:w="10456" w:type="dxa"/>
          </w:tcPr>
          <w:p w14:paraId="0AABC7DC" w14:textId="77777777" w:rsidR="00AA4DB8" w:rsidRPr="00AA4DB8" w:rsidRDefault="00AA4DB8" w:rsidP="00AA4D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A4D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A4D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ED3CDBB" w14:textId="77777777" w:rsidR="00AA4DB8" w:rsidRPr="00AA4DB8" w:rsidRDefault="00AA4DB8" w:rsidP="00AA4D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A4D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A4D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A4D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"b"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E8879BE" w14:textId="77777777" w:rsidR="00AA4DB8" w:rsidRPr="00AA4DB8" w:rsidRDefault="00AA4DB8" w:rsidP="00AA4DB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A4DB8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A4D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A4D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A4D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4ACC4DD" w14:textId="77777777" w:rsidR="008E0861" w:rsidRDefault="008E0861" w:rsidP="00D15324"/>
        </w:tc>
      </w:tr>
    </w:tbl>
    <w:p w14:paraId="00E62533" w14:textId="77777777" w:rsidR="008E0861" w:rsidRDefault="008E0861" w:rsidP="008E0861"/>
    <w:p w14:paraId="182DC410" w14:textId="77777777" w:rsidR="008E0861" w:rsidRDefault="008E0861" w:rsidP="008E086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861" w14:paraId="73FA7F62" w14:textId="77777777" w:rsidTr="00D15324">
        <w:tc>
          <w:tcPr>
            <w:tcW w:w="10456" w:type="dxa"/>
          </w:tcPr>
          <w:p w14:paraId="2DC4DA61" w14:textId="7D528C9D" w:rsidR="008E0861" w:rsidRDefault="00370055" w:rsidP="00D15324">
            <w:r w:rsidRPr="00370055">
              <w:t>[ 0, 'a', 'b', 1, 2 ]</w:t>
            </w:r>
          </w:p>
        </w:tc>
      </w:tr>
    </w:tbl>
    <w:p w14:paraId="6BF5C760" w14:textId="77777777" w:rsidR="008E0861" w:rsidRDefault="008E0861" w:rsidP="008E0861"/>
    <w:p w14:paraId="62406FAF" w14:textId="77777777" w:rsidR="005C5F87" w:rsidRPr="005C5F87" w:rsidRDefault="005C5F87" w:rsidP="005C5F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5F8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C5F87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C5F8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C5F8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C5F87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C5F87">
        <w:rPr>
          <w:rFonts w:ascii="Consolas" w:eastAsia="굴림" w:hAnsi="Consolas" w:cs="굴림"/>
          <w:color w:val="A31515"/>
          <w:kern w:val="0"/>
          <w:sz w:val="21"/>
          <w:szCs w:val="21"/>
        </w:rPr>
        <w:t>"b"</w:t>
      </w:r>
      <w:r w:rsidRPr="005C5F8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33D622C" w14:textId="7F53AD4D" w:rsidR="008E0861" w:rsidRDefault="008E0861" w:rsidP="008E0861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>
        <w:t xml:space="preserve">0 </w:t>
      </w:r>
      <w:r>
        <w:rPr>
          <w:rFonts w:hint="eastAsia"/>
        </w:rPr>
        <w:t>개의 항목을 삭제하고,</w:t>
      </w:r>
      <w:r>
        <w:t xml:space="preserve"> "</w:t>
      </w:r>
      <w:r>
        <w:rPr>
          <w:rFonts w:hint="eastAsia"/>
        </w:rPr>
        <w:t>a</w:t>
      </w:r>
      <w:r>
        <w:t>"</w:t>
      </w:r>
      <w:r w:rsidR="005C5F87">
        <w:t>, "b"</w:t>
      </w:r>
      <w:r>
        <w:t xml:space="preserve"> </w:t>
      </w:r>
      <w:r>
        <w:rPr>
          <w:rFonts w:hint="eastAsia"/>
        </w:rPr>
        <w:t>항목을 삽입한다.</w:t>
      </w:r>
    </w:p>
    <w:p w14:paraId="54EC0168" w14:textId="115D8D8C" w:rsidR="008E0861" w:rsidRDefault="008E0861" w:rsidP="008E0861"/>
    <w:p w14:paraId="4D0BED2E" w14:textId="5D96D5D3" w:rsidR="00586334" w:rsidRDefault="005863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B83166" w14:textId="5417BA99" w:rsidR="003C5B51" w:rsidRDefault="00586334" w:rsidP="008E0861">
      <w:pPr>
        <w:pStyle w:val="Heading3"/>
      </w:pPr>
      <w:r>
        <w:rPr>
          <w:rFonts w:hint="eastAsia"/>
        </w:rPr>
        <w:lastRenderedPageBreak/>
        <w:t>s</w:t>
      </w:r>
      <w:r>
        <w:t>plice3.js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6334" w14:paraId="0079ECB2" w14:textId="77777777" w:rsidTr="00D15324">
        <w:tc>
          <w:tcPr>
            <w:tcW w:w="10456" w:type="dxa"/>
          </w:tcPr>
          <w:p w14:paraId="443623F3" w14:textId="77777777" w:rsidR="00EC2D43" w:rsidRPr="00EC2D43" w:rsidRDefault="00EC2D43" w:rsidP="00EC2D4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2D4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C2D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C0DFD83" w14:textId="77777777" w:rsidR="00EC2D43" w:rsidRPr="00EC2D43" w:rsidRDefault="00EC2D43" w:rsidP="00EC2D4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2D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C2D4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C2D4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FC37B6E" w14:textId="77777777" w:rsidR="00EC2D43" w:rsidRPr="00EC2D43" w:rsidRDefault="00EC2D43" w:rsidP="00EC2D4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2D4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C2D4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C2D4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C2D4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6994B0" w14:textId="77777777" w:rsidR="00586334" w:rsidRDefault="00586334" w:rsidP="00D15324"/>
        </w:tc>
      </w:tr>
    </w:tbl>
    <w:p w14:paraId="607A2A73" w14:textId="77777777" w:rsidR="00586334" w:rsidRDefault="00586334" w:rsidP="00586334"/>
    <w:p w14:paraId="49BB6A0D" w14:textId="77777777" w:rsidR="00586334" w:rsidRDefault="00586334" w:rsidP="0058633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6334" w14:paraId="77DF8B3E" w14:textId="77777777" w:rsidTr="00D15324">
        <w:tc>
          <w:tcPr>
            <w:tcW w:w="10456" w:type="dxa"/>
          </w:tcPr>
          <w:p w14:paraId="35E045B9" w14:textId="2CDCDFB5" w:rsidR="00586334" w:rsidRDefault="00EC2D43" w:rsidP="00D15324">
            <w:r w:rsidRPr="00EC2D43">
              <w:t>[ 0, 'a', 2 ]</w:t>
            </w:r>
          </w:p>
        </w:tc>
      </w:tr>
    </w:tbl>
    <w:p w14:paraId="55EDBCD6" w14:textId="77777777" w:rsidR="00586334" w:rsidRDefault="00586334" w:rsidP="00586334"/>
    <w:p w14:paraId="0AA9545A" w14:textId="77777777" w:rsidR="0052585F" w:rsidRPr="0052585F" w:rsidRDefault="0052585F" w:rsidP="0052585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2585F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2585F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2585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2585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52585F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52585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7EFFC96" w14:textId="0A42DBB0" w:rsidR="00586334" w:rsidRDefault="00586334" w:rsidP="00586334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 w:rsidR="0052585F">
        <w:t>1</w:t>
      </w:r>
      <w:r>
        <w:t xml:space="preserve"> </w:t>
      </w:r>
      <w:r>
        <w:rPr>
          <w:rFonts w:hint="eastAsia"/>
        </w:rPr>
        <w:t>개의 항목을 삭제하고,</w:t>
      </w:r>
      <w:r>
        <w:t xml:space="preserve"> "</w:t>
      </w:r>
      <w:r>
        <w:rPr>
          <w:rFonts w:hint="eastAsia"/>
        </w:rPr>
        <w:t>a</w:t>
      </w:r>
      <w:r>
        <w:t xml:space="preserve">" </w:t>
      </w:r>
      <w:r>
        <w:rPr>
          <w:rFonts w:hint="eastAsia"/>
        </w:rPr>
        <w:t>항목을 삽입한다.</w:t>
      </w:r>
    </w:p>
    <w:p w14:paraId="7CBA033F" w14:textId="77777777" w:rsidR="00586334" w:rsidRPr="0052585F" w:rsidRDefault="00586334" w:rsidP="00586334"/>
    <w:p w14:paraId="2D5E5E4B" w14:textId="783E1196" w:rsidR="00586334" w:rsidRDefault="00586334" w:rsidP="00586334"/>
    <w:p w14:paraId="00359617" w14:textId="34C4F5C6" w:rsidR="00B11E56" w:rsidRDefault="00B11E56" w:rsidP="00B11E56">
      <w:pPr>
        <w:pStyle w:val="Heading3"/>
      </w:pPr>
      <w:r>
        <w:rPr>
          <w:rFonts w:hint="eastAsia"/>
        </w:rPr>
        <w:t>s</w:t>
      </w:r>
      <w:r>
        <w:t>plice4.js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E56" w14:paraId="0896B4C0" w14:textId="77777777" w:rsidTr="00D15324">
        <w:tc>
          <w:tcPr>
            <w:tcW w:w="10456" w:type="dxa"/>
          </w:tcPr>
          <w:p w14:paraId="767D802E" w14:textId="77777777" w:rsidR="00B11E56" w:rsidRPr="00B11E56" w:rsidRDefault="00B11E56" w:rsidP="00B11E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1E5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11E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5F7AEFF" w14:textId="77777777" w:rsidR="00B11E56" w:rsidRPr="00B11E56" w:rsidRDefault="00B11E56" w:rsidP="00B11E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1E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1E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11E5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A013BE9" w14:textId="77777777" w:rsidR="00B11E56" w:rsidRPr="00B11E56" w:rsidRDefault="00B11E56" w:rsidP="00B11E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11E5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11E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11E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11E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121405" w14:textId="77777777" w:rsidR="00B11E56" w:rsidRDefault="00B11E56" w:rsidP="00D15324"/>
        </w:tc>
      </w:tr>
    </w:tbl>
    <w:p w14:paraId="18A0CE51" w14:textId="77777777" w:rsidR="00B11E56" w:rsidRDefault="00B11E56" w:rsidP="00B11E56"/>
    <w:p w14:paraId="6C17C57A" w14:textId="77777777" w:rsidR="00B11E56" w:rsidRDefault="00B11E56" w:rsidP="00B11E5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E56" w14:paraId="7CA28587" w14:textId="77777777" w:rsidTr="00D15324">
        <w:tc>
          <w:tcPr>
            <w:tcW w:w="10456" w:type="dxa"/>
          </w:tcPr>
          <w:p w14:paraId="66FFC12B" w14:textId="14E31389" w:rsidR="00B11E56" w:rsidRDefault="0027691B" w:rsidP="00D15324">
            <w:r w:rsidRPr="0027691B">
              <w:t>[ 0, 'a' ]</w:t>
            </w:r>
          </w:p>
        </w:tc>
      </w:tr>
    </w:tbl>
    <w:p w14:paraId="01E9965D" w14:textId="77777777" w:rsidR="00B11E56" w:rsidRDefault="00B11E56" w:rsidP="00B11E56"/>
    <w:p w14:paraId="50BF5975" w14:textId="77777777" w:rsidR="00C754E8" w:rsidRPr="00C754E8" w:rsidRDefault="00C754E8" w:rsidP="00C754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54E8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754E8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754E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754E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754E8">
        <w:rPr>
          <w:rFonts w:ascii="Consolas" w:eastAsia="굴림" w:hAnsi="Consolas" w:cs="굴림"/>
          <w:color w:val="A31515"/>
          <w:kern w:val="0"/>
          <w:sz w:val="21"/>
          <w:szCs w:val="21"/>
        </w:rPr>
        <w:t>"a"</w:t>
      </w:r>
      <w:r w:rsidRPr="00C754E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7E6C452" w14:textId="6F372A3C" w:rsidR="00B11E56" w:rsidRDefault="00B11E56" w:rsidP="00B11E56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 w:rsidR="00C754E8">
        <w:t>2</w:t>
      </w:r>
      <w:r>
        <w:t xml:space="preserve"> </w:t>
      </w:r>
      <w:r>
        <w:rPr>
          <w:rFonts w:hint="eastAsia"/>
        </w:rPr>
        <w:t>개의 항목을 삭제하고,</w:t>
      </w:r>
      <w:r>
        <w:t xml:space="preserve"> "</w:t>
      </w:r>
      <w:r>
        <w:rPr>
          <w:rFonts w:hint="eastAsia"/>
        </w:rPr>
        <w:t>a</w:t>
      </w:r>
      <w:r>
        <w:t xml:space="preserve">" </w:t>
      </w:r>
      <w:r>
        <w:rPr>
          <w:rFonts w:hint="eastAsia"/>
        </w:rPr>
        <w:t>항목을 삽입한다.</w:t>
      </w:r>
    </w:p>
    <w:p w14:paraId="7B06670F" w14:textId="77777777" w:rsidR="00B11E56" w:rsidRPr="00C754E8" w:rsidRDefault="00B11E56" w:rsidP="00B11E56"/>
    <w:p w14:paraId="08E7D697" w14:textId="77777777" w:rsidR="007867BE" w:rsidRPr="00D25F65" w:rsidRDefault="007867BE" w:rsidP="00D25F65"/>
    <w:p w14:paraId="493DDD64" w14:textId="09751E0B" w:rsidR="00605D30" w:rsidRDefault="00605D30" w:rsidP="00605D30">
      <w:pPr>
        <w:pStyle w:val="Heading3"/>
      </w:pPr>
      <w:r>
        <w:rPr>
          <w:rFonts w:hint="eastAsia"/>
        </w:rPr>
        <w:t>s</w:t>
      </w:r>
      <w:r>
        <w:t>plice5.js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5D30" w14:paraId="0FEE62EB" w14:textId="77777777" w:rsidTr="00D15324">
        <w:tc>
          <w:tcPr>
            <w:tcW w:w="10456" w:type="dxa"/>
          </w:tcPr>
          <w:p w14:paraId="69F2380B" w14:textId="77777777" w:rsidR="00D32A73" w:rsidRPr="00D32A73" w:rsidRDefault="00D32A73" w:rsidP="00D32A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32A7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32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C5CF057" w14:textId="77777777" w:rsidR="00D32A73" w:rsidRPr="00D32A73" w:rsidRDefault="00D32A73" w:rsidP="00D32A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32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32A7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32A7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47CF41F" w14:textId="77777777" w:rsidR="00D32A73" w:rsidRPr="00D32A73" w:rsidRDefault="00D32A73" w:rsidP="00D32A7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32A7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32A7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32A7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32A7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EB6A541" w14:textId="77777777" w:rsidR="00605D30" w:rsidRPr="00D32A73" w:rsidRDefault="00605D30" w:rsidP="00D15324"/>
        </w:tc>
      </w:tr>
    </w:tbl>
    <w:p w14:paraId="47557C9B" w14:textId="77777777" w:rsidR="00605D30" w:rsidRDefault="00605D30" w:rsidP="00605D30"/>
    <w:p w14:paraId="359A18BB" w14:textId="77777777" w:rsidR="00605D30" w:rsidRDefault="00605D30" w:rsidP="00605D3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5D30" w14:paraId="4AB2E589" w14:textId="77777777" w:rsidTr="00D15324">
        <w:tc>
          <w:tcPr>
            <w:tcW w:w="10456" w:type="dxa"/>
          </w:tcPr>
          <w:p w14:paraId="73B39047" w14:textId="70453DB9" w:rsidR="00605D30" w:rsidRDefault="00605D30" w:rsidP="00D15324">
            <w:r w:rsidRPr="0027691B">
              <w:t xml:space="preserve">[ 0, </w:t>
            </w:r>
            <w:r w:rsidR="009301F6">
              <w:t>2</w:t>
            </w:r>
            <w:r w:rsidRPr="0027691B">
              <w:t xml:space="preserve"> ]</w:t>
            </w:r>
          </w:p>
        </w:tc>
      </w:tr>
    </w:tbl>
    <w:p w14:paraId="4C1C886B" w14:textId="77777777" w:rsidR="00605D30" w:rsidRDefault="00605D30" w:rsidP="00605D30"/>
    <w:p w14:paraId="7C77C2F6" w14:textId="77777777" w:rsidR="009301F6" w:rsidRPr="009301F6" w:rsidRDefault="009301F6" w:rsidP="009301F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01F6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301F6">
        <w:rPr>
          <w:rFonts w:ascii="Consolas" w:eastAsia="굴림" w:hAnsi="Consolas" w:cs="굴림"/>
          <w:color w:val="795E26"/>
          <w:kern w:val="0"/>
          <w:sz w:val="21"/>
          <w:szCs w:val="21"/>
        </w:rPr>
        <w:t>splice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01F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01F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01F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97C943B" w14:textId="08F524D6" w:rsidR="00605D30" w:rsidRDefault="00605D30" w:rsidP="00605D30">
      <w:r>
        <w:t xml:space="preserve">  a </w:t>
      </w:r>
      <w:r>
        <w:rPr>
          <w:rFonts w:hint="eastAsia"/>
        </w:rPr>
        <w:t xml:space="preserve">배열의 인덱스 </w:t>
      </w:r>
      <w:r>
        <w:t xml:space="preserve">1 </w:t>
      </w:r>
      <w:r>
        <w:rPr>
          <w:rFonts w:hint="eastAsia"/>
        </w:rPr>
        <w:t xml:space="preserve">위치에서, </w:t>
      </w:r>
      <w:r w:rsidR="009301F6">
        <w:t>1</w:t>
      </w:r>
      <w:r>
        <w:t xml:space="preserve"> </w:t>
      </w:r>
      <w:r>
        <w:rPr>
          <w:rFonts w:hint="eastAsia"/>
        </w:rPr>
        <w:t>개의 항목을 삭제하고,</w:t>
      </w:r>
      <w:r>
        <w:t xml:space="preserve"> </w:t>
      </w:r>
      <w:r w:rsidR="009301F6">
        <w:rPr>
          <w:rFonts w:hint="eastAsia"/>
        </w:rPr>
        <w:t>아무것도 삽입하지 않는다.</w:t>
      </w:r>
    </w:p>
    <w:p w14:paraId="3F92D998" w14:textId="77777777" w:rsidR="009301F6" w:rsidRDefault="009301F6" w:rsidP="00605D30"/>
    <w:p w14:paraId="0B4F5D26" w14:textId="3FF92170" w:rsidR="00605D30" w:rsidRDefault="00605D30" w:rsidP="00605D30"/>
    <w:p w14:paraId="538491D0" w14:textId="1FDAC762" w:rsidR="008A51D9" w:rsidRDefault="008A51D9" w:rsidP="00605D30"/>
    <w:p w14:paraId="271FC6E1" w14:textId="091D7C22" w:rsidR="008A51D9" w:rsidRDefault="008A51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6A257C" w14:textId="43ECE4DB" w:rsidR="00CD4C87" w:rsidRDefault="00CD4C87" w:rsidP="00EB743C">
      <w:pPr>
        <w:pStyle w:val="Heading3"/>
      </w:pPr>
      <w:r>
        <w:rPr>
          <w:rFonts w:hint="eastAsia"/>
        </w:rPr>
        <w:lastRenderedPageBreak/>
        <w:t>요약</w:t>
      </w:r>
      <w:r w:rsidR="00EB743C">
        <w:rPr>
          <w:rFonts w:hint="eastAsia"/>
        </w:rPr>
        <w:t>:</w:t>
      </w:r>
      <w:r w:rsidR="00EB743C">
        <w:t xml:space="preserve"> </w:t>
      </w:r>
      <w:r w:rsidR="00EB743C">
        <w:rPr>
          <w:rFonts w:hint="eastAsia"/>
        </w:rPr>
        <w:t>배열에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항목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한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개</w:t>
      </w:r>
      <w:r w:rsidR="00EB743C">
        <w:rPr>
          <w:rFonts w:hint="eastAsia"/>
        </w:rPr>
        <w:t xml:space="preserve"> </w:t>
      </w:r>
      <w:r w:rsidR="00EB743C">
        <w:rPr>
          <w:rFonts w:hint="eastAsia"/>
        </w:rPr>
        <w:t>삽입하기</w:t>
      </w:r>
    </w:p>
    <w:p w14:paraId="6123491A" w14:textId="04B3C222" w:rsidR="00EB743C" w:rsidRDefault="00EB743C" w:rsidP="00CD4C87">
      <w:r>
        <w:rPr>
          <w:rFonts w:hint="eastAsia"/>
        </w:rPr>
        <w:t>배열.</w:t>
      </w:r>
      <w:r>
        <w:t>splice(</w:t>
      </w:r>
      <w:r>
        <w:rPr>
          <w:rFonts w:hint="eastAsia"/>
        </w:rPr>
        <w:t>삽입할</w:t>
      </w:r>
      <w:r>
        <w:t>_</w:t>
      </w:r>
      <w:r>
        <w:rPr>
          <w:rFonts w:hint="eastAsia"/>
        </w:rPr>
        <w:t>위치,</w:t>
      </w:r>
      <w:r>
        <w:t xml:space="preserve"> 0, </w:t>
      </w:r>
      <w:r>
        <w:rPr>
          <w:rFonts w:hint="eastAsia"/>
        </w:rPr>
        <w:t>삽입할_값)</w:t>
      </w:r>
      <w:r>
        <w:t>;</w:t>
      </w:r>
    </w:p>
    <w:p w14:paraId="7F2B42C0" w14:textId="390DF174" w:rsidR="00EB743C" w:rsidRDefault="00EB743C" w:rsidP="00CD4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6562" w14:paraId="0467330A" w14:textId="77777777" w:rsidTr="008A6562">
        <w:tc>
          <w:tcPr>
            <w:tcW w:w="10456" w:type="dxa"/>
          </w:tcPr>
          <w:p w14:paraId="0CF95CA4" w14:textId="77777777" w:rsidR="008A6562" w:rsidRPr="008A6562" w:rsidRDefault="008A6562" w:rsidP="008A656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656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A65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5563B081" w14:textId="77777777" w:rsidR="008A6562" w:rsidRPr="008A6562" w:rsidRDefault="008A6562" w:rsidP="008A656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65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65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656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"a"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55EE43F" w14:textId="641AAAA6" w:rsidR="008A6562" w:rsidRPr="008A6562" w:rsidRDefault="008A6562" w:rsidP="008A656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656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656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656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656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66F4CA67" w14:textId="77777777" w:rsidR="008A6562" w:rsidRDefault="008A6562" w:rsidP="00CD4C87"/>
    <w:p w14:paraId="131EF57A" w14:textId="77777777" w:rsidR="00B81AE8" w:rsidRPr="00EB743C" w:rsidRDefault="00B81AE8" w:rsidP="00CD4C87"/>
    <w:p w14:paraId="3540EEE3" w14:textId="77777777" w:rsidR="00EB743C" w:rsidRDefault="00EB743C" w:rsidP="00CD4C87"/>
    <w:p w14:paraId="0959D2E0" w14:textId="4D8A72F9" w:rsidR="00CD4C87" w:rsidRDefault="009659EE" w:rsidP="009659EE">
      <w:pPr>
        <w:pStyle w:val="Heading3"/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p w14:paraId="53699C16" w14:textId="6E0D63DD" w:rsidR="009659EE" w:rsidRDefault="009659EE" w:rsidP="009659EE">
      <w:r>
        <w:rPr>
          <w:rFonts w:hint="eastAsia"/>
        </w:rPr>
        <w:t>배열.</w:t>
      </w:r>
      <w:r>
        <w:t>splice(</w:t>
      </w:r>
      <w:r>
        <w:rPr>
          <w:rFonts w:hint="eastAsia"/>
        </w:rPr>
        <w:t>삭제할_위치,</w:t>
      </w:r>
      <w:r>
        <w:t xml:space="preserve"> 1);</w:t>
      </w:r>
    </w:p>
    <w:p w14:paraId="12BD02CC" w14:textId="7820FE62" w:rsidR="006A19A8" w:rsidRDefault="006A19A8" w:rsidP="00965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9A8" w14:paraId="3A59B009" w14:textId="77777777" w:rsidTr="006A19A8">
        <w:tc>
          <w:tcPr>
            <w:tcW w:w="10456" w:type="dxa"/>
          </w:tcPr>
          <w:p w14:paraId="1EF765AE" w14:textId="77777777" w:rsidR="008A51D9" w:rsidRPr="008A51D9" w:rsidRDefault="008A51D9" w:rsidP="008A51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51D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A51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4048002" w14:textId="77777777" w:rsidR="008A51D9" w:rsidRPr="008A51D9" w:rsidRDefault="008A51D9" w:rsidP="008A51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51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51D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splice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A51D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2622606" w14:textId="43873EA9" w:rsidR="006A19A8" w:rsidRPr="008A51D9" w:rsidRDefault="008A51D9" w:rsidP="008A51D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A51D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A51D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A51D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A51D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4CBF13C" w14:textId="77777777" w:rsidR="006A19A8" w:rsidRPr="009659EE" w:rsidRDefault="006A19A8" w:rsidP="009659EE"/>
    <w:p w14:paraId="04D69011" w14:textId="3CDB64DF" w:rsidR="00C50025" w:rsidRDefault="00C50025" w:rsidP="00C34BC6"/>
    <w:p w14:paraId="47B991A8" w14:textId="55245BDA" w:rsidR="006B7585" w:rsidRDefault="006B7585" w:rsidP="00C34BC6"/>
    <w:p w14:paraId="6EE4A8C9" w14:textId="552C2B1E" w:rsidR="00E9269B" w:rsidRDefault="00E9269B" w:rsidP="00C34BC6"/>
    <w:p w14:paraId="1A7F00BB" w14:textId="461089C9" w:rsidR="00E9269B" w:rsidRDefault="00E9269B" w:rsidP="00E9269B">
      <w:pPr>
        <w:pStyle w:val="Heading2"/>
      </w:pPr>
      <w:bookmarkStart w:id="10" w:name="_Toc36576760"/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</w:t>
      </w:r>
      <w:bookmarkEnd w:id="10"/>
    </w:p>
    <w:p w14:paraId="0382C6DB" w14:textId="61ABCC7B" w:rsidR="00E9269B" w:rsidRDefault="00E9269B" w:rsidP="00E9269B">
      <w:pPr>
        <w:pStyle w:val="Heading3"/>
      </w:pPr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</w:p>
    <w:p w14:paraId="16D07FB9" w14:textId="12AF250F" w:rsidR="00E9269B" w:rsidRDefault="00E9269B" w:rsidP="00E9269B">
      <w:r>
        <w:rPr>
          <w:rFonts w:hint="eastAsia"/>
        </w:rPr>
        <w:t>.</w:t>
      </w:r>
      <w:r>
        <w:t>slice(</w:t>
      </w:r>
      <w:r>
        <w:rPr>
          <w:rFonts w:hint="eastAsia"/>
        </w:rPr>
        <w:t>시작_위치,</w:t>
      </w:r>
      <w:r>
        <w:t xml:space="preserve"> </w:t>
      </w:r>
      <w:r>
        <w:rPr>
          <w:rFonts w:hint="eastAsia"/>
        </w:rPr>
        <w:t>끝_위치)</w:t>
      </w:r>
    </w:p>
    <w:p w14:paraId="6885ACC9" w14:textId="42B2D437" w:rsidR="00E673EC" w:rsidRDefault="004D232B" w:rsidP="00E9269B">
      <w:r>
        <w:t xml:space="preserve">  </w:t>
      </w:r>
      <w:r w:rsidR="00E673EC">
        <w:rPr>
          <w:rFonts w:hint="eastAsia"/>
        </w:rPr>
        <w:t>s</w:t>
      </w:r>
      <w:r w:rsidR="00E673EC">
        <w:t xml:space="preserve">lice </w:t>
      </w:r>
      <w:r w:rsidR="00E673EC">
        <w:rPr>
          <w:rFonts w:hint="eastAsia"/>
        </w:rPr>
        <w:t xml:space="preserve">메소드는 </w:t>
      </w:r>
      <w:r w:rsidR="00AF04EA">
        <w:rPr>
          <w:rFonts w:hint="eastAsia"/>
        </w:rPr>
        <w:t>배열의 부분을 리턴한다.</w:t>
      </w:r>
    </w:p>
    <w:p w14:paraId="436D6EB3" w14:textId="77777777" w:rsidR="00F47504" w:rsidRDefault="004D232B" w:rsidP="00E926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리턴되는 </w:t>
      </w:r>
      <w:r w:rsidR="007A2529">
        <w:rPr>
          <w:rFonts w:hint="eastAsia"/>
        </w:rPr>
        <w:t xml:space="preserve">부분 </w:t>
      </w:r>
      <w:r>
        <w:rPr>
          <w:rFonts w:hint="eastAsia"/>
        </w:rPr>
        <w:t>배열</w:t>
      </w:r>
      <w:r w:rsidR="00C14981">
        <w:rPr>
          <w:rFonts w:hint="eastAsia"/>
        </w:rPr>
        <w:t>은</w:t>
      </w:r>
      <w:r w:rsidR="00484926">
        <w:rPr>
          <w:rFonts w:hint="eastAsia"/>
        </w:rPr>
        <w:t>,</w:t>
      </w:r>
      <w:r w:rsidR="00484926">
        <w:t xml:space="preserve"> </w:t>
      </w:r>
      <w:r w:rsidR="00484926">
        <w:rPr>
          <w:rFonts w:hint="eastAsia"/>
        </w:rPr>
        <w:t>원본 배열에서</w:t>
      </w:r>
      <w:r w:rsidR="00C14981">
        <w:rPr>
          <w:rFonts w:hint="eastAsia"/>
        </w:rPr>
        <w:t xml:space="preserve"> </w:t>
      </w:r>
      <w:r w:rsidR="00484926">
        <w:rPr>
          <w:rFonts w:hint="eastAsia"/>
        </w:rPr>
        <w:t>시작_위치</w:t>
      </w:r>
      <w:r w:rsidR="009D3F53">
        <w:rPr>
          <w:rFonts w:hint="eastAsia"/>
        </w:rPr>
        <w:t>에서 끝_위치 사이의 항목들이다.</w:t>
      </w:r>
      <w:r w:rsidR="007A2529">
        <w:t xml:space="preserve"> </w:t>
      </w:r>
    </w:p>
    <w:p w14:paraId="5E4EFB73" w14:textId="0C73CE94" w:rsidR="004D232B" w:rsidRDefault="00F47504" w:rsidP="00E9269B">
      <w:r>
        <w:t xml:space="preserve">  </w:t>
      </w:r>
      <w:r w:rsidR="007A2529">
        <w:t>(</w:t>
      </w:r>
      <w:r>
        <w:rPr>
          <w:rFonts w:hint="eastAsia"/>
        </w:rPr>
        <w:t xml:space="preserve">시작위치 </w:t>
      </w:r>
      <w:r>
        <w:t xml:space="preserve">&lt;= </w:t>
      </w:r>
      <w:r>
        <w:rPr>
          <w:rFonts w:hint="eastAsia"/>
        </w:rPr>
        <w:t xml:space="preserve">위치 </w:t>
      </w:r>
      <w:r>
        <w:t xml:space="preserve">&lt; </w:t>
      </w:r>
      <w:r>
        <w:rPr>
          <w:rFonts w:hint="eastAsia"/>
        </w:rPr>
        <w:t>끝 위치)</w:t>
      </w:r>
    </w:p>
    <w:p w14:paraId="51C8CE8B" w14:textId="75CCD0C0" w:rsidR="00F47504" w:rsidRDefault="00F47504" w:rsidP="00E926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원본 배열은 변경되지 않는다.</w:t>
      </w:r>
    </w:p>
    <w:p w14:paraId="4D714AF0" w14:textId="0E54B654" w:rsidR="00F47504" w:rsidRDefault="00F47504" w:rsidP="00E9269B"/>
    <w:p w14:paraId="62E35F86" w14:textId="50C47C85" w:rsidR="00F47504" w:rsidRDefault="00D714CD" w:rsidP="00D714CD">
      <w:pPr>
        <w:pStyle w:val="Heading3"/>
      </w:pPr>
      <w:r>
        <w:rPr>
          <w:rFonts w:hint="eastAsia"/>
        </w:rPr>
        <w:t>s</w:t>
      </w:r>
      <w:r>
        <w:t>lice.js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4CD" w14:paraId="48D11F97" w14:textId="77777777" w:rsidTr="00D714CD">
        <w:tc>
          <w:tcPr>
            <w:tcW w:w="10456" w:type="dxa"/>
          </w:tcPr>
          <w:p w14:paraId="22B1455C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5BE9A1D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C2B0D25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AA430A4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7EAC225" w14:textId="77777777" w:rsidR="00D714CD" w:rsidRPr="00D714CD" w:rsidRDefault="00D714CD" w:rsidP="00D714C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714C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714C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slice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714C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714C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B86AE15" w14:textId="77777777" w:rsidR="00D714CD" w:rsidRDefault="00D714CD" w:rsidP="00D714CD"/>
        </w:tc>
      </w:tr>
    </w:tbl>
    <w:p w14:paraId="1CE9D9C7" w14:textId="340BAFAD" w:rsidR="00D714CD" w:rsidRDefault="00D714CD" w:rsidP="00D714CD"/>
    <w:p w14:paraId="3F5F53B1" w14:textId="2725177C" w:rsidR="00D714CD" w:rsidRDefault="00D714CD" w:rsidP="00D714C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4CD" w14:paraId="71812A31" w14:textId="77777777" w:rsidTr="00D714CD">
        <w:tc>
          <w:tcPr>
            <w:tcW w:w="10456" w:type="dxa"/>
          </w:tcPr>
          <w:p w14:paraId="79834671" w14:textId="77777777" w:rsidR="004230E8" w:rsidRDefault="004230E8" w:rsidP="004230E8">
            <w:r>
              <w:t>[ 0 ]</w:t>
            </w:r>
          </w:p>
          <w:p w14:paraId="3C32572F" w14:textId="77777777" w:rsidR="004230E8" w:rsidRDefault="004230E8" w:rsidP="004230E8">
            <w:r>
              <w:t>[ 0, 1 ]</w:t>
            </w:r>
          </w:p>
          <w:p w14:paraId="724782E8" w14:textId="77777777" w:rsidR="004230E8" w:rsidRDefault="004230E8" w:rsidP="004230E8">
            <w:r>
              <w:t>[ 1 ]</w:t>
            </w:r>
          </w:p>
          <w:p w14:paraId="38355817" w14:textId="3C760082" w:rsidR="00D714CD" w:rsidRDefault="004230E8" w:rsidP="004230E8">
            <w:r>
              <w:t>[ 1, 2 ]</w:t>
            </w:r>
          </w:p>
        </w:tc>
      </w:tr>
    </w:tbl>
    <w:p w14:paraId="5502A851" w14:textId="77777777" w:rsidR="00D714CD" w:rsidRPr="00D714CD" w:rsidRDefault="00D714CD" w:rsidP="00D714CD"/>
    <w:p w14:paraId="12EDA67C" w14:textId="77777777" w:rsidR="00F47504" w:rsidRPr="00E9269B" w:rsidRDefault="00F47504" w:rsidP="00E9269B"/>
    <w:p w14:paraId="41CCAD7D" w14:textId="6428693A" w:rsidR="00E9269B" w:rsidRDefault="00E9269B" w:rsidP="00E9269B"/>
    <w:p w14:paraId="57490B40" w14:textId="284177CF" w:rsidR="006B7585" w:rsidRDefault="006B7585" w:rsidP="00C34BC6"/>
    <w:p w14:paraId="4434B0DB" w14:textId="77777777" w:rsidR="00C50025" w:rsidRPr="009301F6" w:rsidRDefault="00C50025" w:rsidP="00C34BC6"/>
    <w:p w14:paraId="605FA557" w14:textId="2A5322B5" w:rsidR="00963E35" w:rsidRDefault="00963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EFEBAB" w14:textId="2DDA72E8" w:rsidR="00C82242" w:rsidRDefault="00C82242" w:rsidP="00C82242">
      <w:pPr>
        <w:pStyle w:val="Heading2"/>
      </w:pPr>
      <w:bookmarkStart w:id="11" w:name="_Toc36576761"/>
      <w:r>
        <w:rPr>
          <w:rFonts w:hint="eastAsia"/>
        </w:rPr>
        <w:lastRenderedPageBreak/>
        <w:t>p</w:t>
      </w:r>
      <w:r>
        <w:t>ush</w:t>
      </w:r>
      <w:r w:rsidR="00851E2F">
        <w:t xml:space="preserve">, pop </w:t>
      </w:r>
      <w:r>
        <w:rPr>
          <w:rFonts w:hint="eastAsia"/>
        </w:rPr>
        <w:t>메소드</w:t>
      </w:r>
      <w:bookmarkEnd w:id="11"/>
    </w:p>
    <w:p w14:paraId="29F6659D" w14:textId="79E9CFA2" w:rsidR="00C82242" w:rsidRPr="00C82242" w:rsidRDefault="00C82242" w:rsidP="00C82242">
      <w:pPr>
        <w:pStyle w:val="Heading3"/>
      </w:pPr>
      <w:r>
        <w:rPr>
          <w:rFonts w:hint="eastAsia"/>
        </w:rPr>
        <w:t>p</w:t>
      </w:r>
      <w:r>
        <w:t>ush.js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2242" w14:paraId="1C5534DA" w14:textId="77777777" w:rsidTr="00C82242">
        <w:tc>
          <w:tcPr>
            <w:tcW w:w="10456" w:type="dxa"/>
          </w:tcPr>
          <w:p w14:paraId="1DCB2214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14E70CBF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E0A6B1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C8224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8224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C8224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B67D40F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224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push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93EEB63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DD907AF" w14:textId="77777777" w:rsidR="00C82242" w:rsidRPr="00C82242" w:rsidRDefault="00C82242" w:rsidP="00C8224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224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224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224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224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C8224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1F51B338" w14:textId="77777777" w:rsidR="00C82242" w:rsidRPr="00C82242" w:rsidRDefault="00C82242" w:rsidP="00C82242"/>
        </w:tc>
      </w:tr>
    </w:tbl>
    <w:p w14:paraId="4F8CE209" w14:textId="518D36D7" w:rsidR="00C82242" w:rsidRDefault="00C82242" w:rsidP="00C82242"/>
    <w:p w14:paraId="317DADFF" w14:textId="6270093C" w:rsidR="00C82242" w:rsidRDefault="00C82242" w:rsidP="00C8224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2242" w14:paraId="079606F4" w14:textId="77777777" w:rsidTr="00C82242">
        <w:tc>
          <w:tcPr>
            <w:tcW w:w="10456" w:type="dxa"/>
          </w:tcPr>
          <w:p w14:paraId="1F39CDB9" w14:textId="119BDF90" w:rsidR="00C82242" w:rsidRDefault="00C82242" w:rsidP="00C82242">
            <w:r>
              <w:rPr>
                <w:rFonts w:hint="eastAsia"/>
              </w:rPr>
              <w:t>0</w:t>
            </w:r>
            <w:r>
              <w:t>,1,2,3,4</w:t>
            </w:r>
          </w:p>
        </w:tc>
      </w:tr>
    </w:tbl>
    <w:p w14:paraId="7F1F3848" w14:textId="23DC3F1A" w:rsidR="00C82242" w:rsidRDefault="00C82242" w:rsidP="00C82242"/>
    <w:p w14:paraId="536D8D3B" w14:textId="20D58781" w:rsidR="00C82242" w:rsidRDefault="00EF2AC6" w:rsidP="00C82242">
      <w:r>
        <w:rPr>
          <w:rFonts w:hint="eastAsia"/>
        </w:rPr>
        <w:t xml:space="preserve">배열 객체의 </w:t>
      </w:r>
      <w:r>
        <w:t xml:space="preserve">push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끝에 항목을 추가한다.</w:t>
      </w:r>
    </w:p>
    <w:p w14:paraId="3ABC24B9" w14:textId="56CD3D45" w:rsidR="00EF2AC6" w:rsidRDefault="00EF2AC6" w:rsidP="00C82242">
      <w:r>
        <w:rPr>
          <w:rFonts w:hint="eastAsia"/>
        </w:rPr>
        <w:t xml:space="preserve">배열의 크기는 </w:t>
      </w:r>
      <w:r>
        <w:t xml:space="preserve">1 </w:t>
      </w:r>
      <w:r w:rsidR="00712199">
        <w:rPr>
          <w:rFonts w:hint="eastAsia"/>
        </w:rPr>
        <w:t>증가한다.</w:t>
      </w:r>
    </w:p>
    <w:p w14:paraId="1AB46AFE" w14:textId="2A29C75B" w:rsidR="00F779AE" w:rsidRDefault="00F779AE" w:rsidP="00C82242">
      <w:r>
        <w:rPr>
          <w:rFonts w:hint="eastAsia"/>
        </w:rPr>
        <w:t>p</w:t>
      </w:r>
      <w:r>
        <w:t>ush</w:t>
      </w:r>
      <w:r w:rsidR="00A34B59">
        <w:t xml:space="preserve"> </w:t>
      </w:r>
      <w:r w:rsidR="00A34B59">
        <w:rPr>
          <w:rFonts w:hint="eastAsia"/>
        </w:rPr>
        <w:t xml:space="preserve">메소드의 리턴 값은 </w:t>
      </w:r>
      <w:r w:rsidR="00FC25F8">
        <w:rPr>
          <w:rFonts w:hint="eastAsia"/>
        </w:rPr>
        <w:t xml:space="preserve">배열의 </w:t>
      </w:r>
      <w:r w:rsidR="00E01C91">
        <w:rPr>
          <w:rFonts w:hint="eastAsia"/>
        </w:rPr>
        <w:t>새 크기이다.</w:t>
      </w:r>
    </w:p>
    <w:p w14:paraId="2EBFB9FE" w14:textId="5A64D900" w:rsidR="00712199" w:rsidRDefault="00712199" w:rsidP="00C82242"/>
    <w:p w14:paraId="18B7D6C9" w14:textId="4B171F62" w:rsidR="003B2B21" w:rsidRDefault="003B2B21">
      <w:pPr>
        <w:widowControl/>
        <w:wordWrap/>
        <w:autoSpaceDE/>
        <w:autoSpaceDN/>
        <w:spacing w:after="160" w:line="259" w:lineRule="auto"/>
      </w:pPr>
    </w:p>
    <w:p w14:paraId="5A53D5F6" w14:textId="656FA987" w:rsidR="003B2B21" w:rsidRDefault="003B2B21" w:rsidP="003B2B21">
      <w:pPr>
        <w:pStyle w:val="Heading3"/>
      </w:pPr>
      <w:r>
        <w:rPr>
          <w:rFonts w:hint="eastAsia"/>
        </w:rPr>
        <w:t>p</w:t>
      </w:r>
      <w:r>
        <w:t>op.js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2B21" w14:paraId="3891C21A" w14:textId="77777777" w:rsidTr="003B2B21">
        <w:tc>
          <w:tcPr>
            <w:tcW w:w="10456" w:type="dxa"/>
          </w:tcPr>
          <w:p w14:paraId="7A6D0E87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4D3461E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35D2DF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3B2B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3E7BD62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B2B2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pop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C59228F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B2B2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B2B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"pop value=%d, array=[%s]"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B2B2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B2B2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728F8623" w14:textId="77777777" w:rsidR="003B2B21" w:rsidRPr="003B2B21" w:rsidRDefault="003B2B21" w:rsidP="003B2B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B2B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CA81DF2" w14:textId="77777777" w:rsidR="003B2B21" w:rsidRDefault="003B2B21" w:rsidP="003B2B21"/>
        </w:tc>
      </w:tr>
    </w:tbl>
    <w:p w14:paraId="07C781AE" w14:textId="46BC35CE" w:rsidR="003B2B21" w:rsidRDefault="003B2B21" w:rsidP="003B2B21"/>
    <w:p w14:paraId="3D68FF38" w14:textId="43465F77" w:rsidR="003B2B21" w:rsidRDefault="003B2B21" w:rsidP="003B2B2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2B21" w14:paraId="7ACEFC79" w14:textId="77777777" w:rsidTr="003B2B21">
        <w:tc>
          <w:tcPr>
            <w:tcW w:w="10456" w:type="dxa"/>
          </w:tcPr>
          <w:p w14:paraId="56781391" w14:textId="77777777" w:rsidR="00EF47A9" w:rsidRDefault="00EF47A9" w:rsidP="00EF47A9">
            <w:r>
              <w:t>pop value=7, array=[1,3,5]</w:t>
            </w:r>
          </w:p>
          <w:p w14:paraId="579375F8" w14:textId="77777777" w:rsidR="00EF47A9" w:rsidRDefault="00EF47A9" w:rsidP="00EF47A9">
            <w:r>
              <w:t>pop value=5, array=[1,3]</w:t>
            </w:r>
          </w:p>
          <w:p w14:paraId="4F219232" w14:textId="77777777" w:rsidR="00EF47A9" w:rsidRDefault="00EF47A9" w:rsidP="00EF47A9">
            <w:r>
              <w:t>pop value=3, array=[1]</w:t>
            </w:r>
          </w:p>
          <w:p w14:paraId="1E700029" w14:textId="77777777" w:rsidR="003B2B21" w:rsidRDefault="00EF47A9" w:rsidP="00EF47A9">
            <w:r>
              <w:t>pop value=1, array=[]</w:t>
            </w:r>
          </w:p>
          <w:p w14:paraId="7FD072BF" w14:textId="4E4A962C" w:rsidR="00EF47A9" w:rsidRDefault="00EF47A9" w:rsidP="00EF47A9"/>
        </w:tc>
      </w:tr>
    </w:tbl>
    <w:p w14:paraId="7DC928B3" w14:textId="49C2E722" w:rsidR="003B2B21" w:rsidRDefault="003B2B21" w:rsidP="003B2B21"/>
    <w:p w14:paraId="5529CCB5" w14:textId="76AB18BA" w:rsidR="00EF47A9" w:rsidRDefault="00EF47A9" w:rsidP="003B2B21">
      <w:r>
        <w:rPr>
          <w:rFonts w:hint="eastAsia"/>
        </w:rPr>
        <w:t xml:space="preserve">배열 객체의 </w:t>
      </w:r>
      <w:r>
        <w:t xml:space="preserve">pop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 xml:space="preserve">배열의 끝의 </w:t>
      </w:r>
      <w:r w:rsidR="00942D52">
        <w:rPr>
          <w:rFonts w:hint="eastAsia"/>
        </w:rPr>
        <w:t>항목을 배열에서 제거하여 리턴한다.</w:t>
      </w:r>
    </w:p>
    <w:p w14:paraId="1CE09F31" w14:textId="0F558802" w:rsidR="00942D52" w:rsidRDefault="00942D52" w:rsidP="003B2B21">
      <w:r>
        <w:rPr>
          <w:rFonts w:hint="eastAsia"/>
        </w:rPr>
        <w:t xml:space="preserve">배열의 크기는 </w:t>
      </w:r>
      <w:r>
        <w:t xml:space="preserve">1 </w:t>
      </w:r>
      <w:r>
        <w:rPr>
          <w:rFonts w:hint="eastAsia"/>
        </w:rPr>
        <w:t>감소한다.</w:t>
      </w:r>
    </w:p>
    <w:p w14:paraId="5F4F6581" w14:textId="03F5E939" w:rsidR="00942D52" w:rsidRDefault="00942D52" w:rsidP="003B2B21"/>
    <w:p w14:paraId="0C00DDA4" w14:textId="511BC120" w:rsidR="00963E35" w:rsidRDefault="00963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C00059" w14:textId="7274A44E" w:rsidR="00712199" w:rsidRDefault="0084410D" w:rsidP="0084410D">
      <w:pPr>
        <w:pStyle w:val="Heading2"/>
      </w:pPr>
      <w:bookmarkStart w:id="12" w:name="_Toc36576762"/>
      <w:r>
        <w:rPr>
          <w:rFonts w:hint="eastAsia"/>
        </w:rPr>
        <w:lastRenderedPageBreak/>
        <w:t>u</w:t>
      </w:r>
      <w:r>
        <w:t>nshift</w:t>
      </w:r>
      <w:r w:rsidR="00A10056">
        <w:t xml:space="preserve">, </w:t>
      </w:r>
      <w:r w:rsidR="00A10056">
        <w:rPr>
          <w:rFonts w:hint="eastAsia"/>
        </w:rPr>
        <w:t>s</w:t>
      </w:r>
      <w:r w:rsidR="00A10056">
        <w:t>hift</w:t>
      </w:r>
      <w:r>
        <w:t xml:space="preserve"> </w:t>
      </w:r>
      <w:r>
        <w:rPr>
          <w:rFonts w:hint="eastAsia"/>
        </w:rPr>
        <w:t>메소드</w:t>
      </w:r>
      <w:bookmarkEnd w:id="12"/>
    </w:p>
    <w:p w14:paraId="0D81E4EB" w14:textId="0716AEC8" w:rsidR="0084410D" w:rsidRDefault="0084410D" w:rsidP="00DB6DFE">
      <w:pPr>
        <w:pStyle w:val="Heading3"/>
      </w:pPr>
      <w:r>
        <w:rPr>
          <w:rFonts w:hint="eastAsia"/>
        </w:rPr>
        <w:t>u</w:t>
      </w:r>
      <w:r>
        <w:t>ns</w:t>
      </w:r>
      <w:r w:rsidR="00AE3DF1">
        <w:t>hift.js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DF1" w14:paraId="1D57AAFD" w14:textId="77777777" w:rsidTr="00AE3DF1">
        <w:tc>
          <w:tcPr>
            <w:tcW w:w="10456" w:type="dxa"/>
          </w:tcPr>
          <w:p w14:paraId="24DF7E40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2CFB1872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E593EC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DB6DF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B6D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DB6DF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D689BA6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B6D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unshift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128241E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BFE73A1" w14:textId="77777777" w:rsidR="00DB6DFE" w:rsidRPr="00DB6DFE" w:rsidRDefault="00DB6DFE" w:rsidP="00DB6DF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B6DF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B6D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B6DF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B6DF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DB6DF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68C309B1" w14:textId="77777777" w:rsidR="00AE3DF1" w:rsidRPr="00DB6DFE" w:rsidRDefault="00AE3DF1" w:rsidP="0084410D"/>
        </w:tc>
      </w:tr>
    </w:tbl>
    <w:p w14:paraId="0C3BDDF1" w14:textId="7D08A53B" w:rsidR="00AE3DF1" w:rsidRDefault="00AE3DF1" w:rsidP="0084410D"/>
    <w:p w14:paraId="4FB7BEBF" w14:textId="7C7FE4B8" w:rsidR="00963E35" w:rsidRDefault="00963E35" w:rsidP="0084410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3E35" w14:paraId="0BD64B33" w14:textId="77777777" w:rsidTr="00963E35">
        <w:tc>
          <w:tcPr>
            <w:tcW w:w="10456" w:type="dxa"/>
          </w:tcPr>
          <w:p w14:paraId="0E988295" w14:textId="2A207995" w:rsidR="00963E35" w:rsidRDefault="00963E35" w:rsidP="0084410D">
            <w:r>
              <w:rPr>
                <w:rFonts w:hint="eastAsia"/>
              </w:rPr>
              <w:t>4</w:t>
            </w:r>
            <w:r>
              <w:t>,3,2,1,0</w:t>
            </w:r>
          </w:p>
        </w:tc>
      </w:tr>
    </w:tbl>
    <w:p w14:paraId="517673C8" w14:textId="3AE5182E" w:rsidR="00963E35" w:rsidRDefault="00963E35" w:rsidP="0084410D"/>
    <w:p w14:paraId="46FE9509" w14:textId="39D311F4" w:rsidR="00963E35" w:rsidRDefault="00963E35" w:rsidP="00963E35">
      <w:r>
        <w:rPr>
          <w:rFonts w:hint="eastAsia"/>
        </w:rPr>
        <w:t>배열 객체의 u</w:t>
      </w:r>
      <w:r>
        <w:t xml:space="preserve">nshift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선두에 항목을 추가한다.</w:t>
      </w:r>
    </w:p>
    <w:p w14:paraId="2FA84A5F" w14:textId="3CDACD00" w:rsidR="00963E35" w:rsidRDefault="00963E35" w:rsidP="00963E35">
      <w:r>
        <w:rPr>
          <w:rFonts w:hint="eastAsia"/>
        </w:rPr>
        <w:t xml:space="preserve">배열의 크기는 </w:t>
      </w:r>
      <w:r>
        <w:t xml:space="preserve">1 </w:t>
      </w:r>
      <w:r>
        <w:rPr>
          <w:rFonts w:hint="eastAsia"/>
        </w:rPr>
        <w:t>증가한다.</w:t>
      </w:r>
    </w:p>
    <w:p w14:paraId="18A9A0E8" w14:textId="729F936A" w:rsidR="003610D0" w:rsidRDefault="003610D0" w:rsidP="003610D0">
      <w:r>
        <w:rPr>
          <w:rFonts w:hint="eastAsia"/>
        </w:rPr>
        <w:t>u</w:t>
      </w:r>
      <w:r>
        <w:t xml:space="preserve">nshift </w:t>
      </w:r>
      <w:r>
        <w:rPr>
          <w:rFonts w:hint="eastAsia"/>
        </w:rPr>
        <w:t>메소드의 리턴 값은 배열의 새 크기이다.</w:t>
      </w:r>
    </w:p>
    <w:p w14:paraId="30F741F2" w14:textId="77777777" w:rsidR="003610D0" w:rsidRPr="003610D0" w:rsidRDefault="003610D0" w:rsidP="00963E35"/>
    <w:p w14:paraId="01DD6865" w14:textId="71649F45" w:rsidR="00963E35" w:rsidRDefault="00963E35" w:rsidP="0084410D"/>
    <w:p w14:paraId="74A859F8" w14:textId="6C4BC24C" w:rsidR="00A10056" w:rsidRDefault="00A10056" w:rsidP="00A10056">
      <w:pPr>
        <w:pStyle w:val="Heading3"/>
      </w:pPr>
      <w:r>
        <w:rPr>
          <w:rFonts w:hint="eastAsia"/>
        </w:rPr>
        <w:t>s</w:t>
      </w:r>
      <w:r>
        <w:t>hift.js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056" w14:paraId="446F0C51" w14:textId="77777777" w:rsidTr="00D15324">
        <w:tc>
          <w:tcPr>
            <w:tcW w:w="10456" w:type="dxa"/>
          </w:tcPr>
          <w:p w14:paraId="59BC0C6D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E359A5A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96F1FA1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A1005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71D080F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1005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shift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7FCACD22" w14:textId="77777777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1005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1005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"pop value=%d, array=[%s]"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1005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1005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24F24E3A" w14:textId="6671EBB3" w:rsidR="00A10056" w:rsidRPr="00A10056" w:rsidRDefault="00A10056" w:rsidP="00A1005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1005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D0ADA8D" w14:textId="77777777" w:rsidR="00A10056" w:rsidRDefault="00A10056" w:rsidP="00D15324"/>
        </w:tc>
      </w:tr>
    </w:tbl>
    <w:p w14:paraId="733868FF" w14:textId="77777777" w:rsidR="00A10056" w:rsidRDefault="00A10056" w:rsidP="00A10056"/>
    <w:p w14:paraId="5620FC37" w14:textId="77777777" w:rsidR="00A10056" w:rsidRDefault="00A10056" w:rsidP="00A1005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056" w14:paraId="49F755D6" w14:textId="77777777" w:rsidTr="00D15324">
        <w:tc>
          <w:tcPr>
            <w:tcW w:w="10456" w:type="dxa"/>
          </w:tcPr>
          <w:p w14:paraId="2A5D81A1" w14:textId="77777777" w:rsidR="0074446D" w:rsidRDefault="0074446D" w:rsidP="0074446D">
            <w:r>
              <w:t>pop value=1, array=[3,5,7]</w:t>
            </w:r>
          </w:p>
          <w:p w14:paraId="6042BE26" w14:textId="77777777" w:rsidR="0074446D" w:rsidRDefault="0074446D" w:rsidP="0074446D">
            <w:r>
              <w:t>pop value=3, array=[5,7]</w:t>
            </w:r>
          </w:p>
          <w:p w14:paraId="7B85AEA3" w14:textId="77777777" w:rsidR="0074446D" w:rsidRDefault="0074446D" w:rsidP="0074446D">
            <w:r>
              <w:t>pop value=5, array=[7]</w:t>
            </w:r>
          </w:p>
          <w:p w14:paraId="5CF11A2A" w14:textId="77777777" w:rsidR="00A10056" w:rsidRDefault="0074446D" w:rsidP="0074446D">
            <w:r>
              <w:t>pop value=7, array=[]</w:t>
            </w:r>
          </w:p>
          <w:p w14:paraId="3C34A053" w14:textId="05C7CC31" w:rsidR="0074446D" w:rsidRDefault="0074446D" w:rsidP="0074446D"/>
        </w:tc>
      </w:tr>
    </w:tbl>
    <w:p w14:paraId="30A4C9BC" w14:textId="77777777" w:rsidR="00A10056" w:rsidRDefault="00A10056" w:rsidP="00A10056"/>
    <w:p w14:paraId="3CDC06B7" w14:textId="0A515A1A" w:rsidR="00A10056" w:rsidRDefault="00A10056" w:rsidP="00A10056">
      <w:r>
        <w:rPr>
          <w:rFonts w:hint="eastAsia"/>
        </w:rPr>
        <w:t xml:space="preserve">배열 객체의 </w:t>
      </w:r>
      <w:r w:rsidR="0074446D">
        <w:t>shift</w:t>
      </w:r>
      <w:r>
        <w:t xml:space="preserve">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 xml:space="preserve">배열의 </w:t>
      </w:r>
      <w:r w:rsidR="0074446D">
        <w:rPr>
          <w:rFonts w:hint="eastAsia"/>
        </w:rPr>
        <w:t>선두</w:t>
      </w:r>
      <w:r>
        <w:rPr>
          <w:rFonts w:hint="eastAsia"/>
        </w:rPr>
        <w:t>의 항목을 배열에서 제거하여 리턴한다.</w:t>
      </w:r>
    </w:p>
    <w:p w14:paraId="5FFA7704" w14:textId="77777777" w:rsidR="00A10056" w:rsidRDefault="00A10056" w:rsidP="00A10056">
      <w:r>
        <w:rPr>
          <w:rFonts w:hint="eastAsia"/>
        </w:rPr>
        <w:t xml:space="preserve">배열의 크기는 </w:t>
      </w:r>
      <w:r>
        <w:t xml:space="preserve">1 </w:t>
      </w:r>
      <w:r>
        <w:rPr>
          <w:rFonts w:hint="eastAsia"/>
        </w:rPr>
        <w:t>감소한다.</w:t>
      </w:r>
    </w:p>
    <w:p w14:paraId="26B4BACF" w14:textId="77777777" w:rsidR="00A10056" w:rsidRDefault="00A10056" w:rsidP="00A10056"/>
    <w:p w14:paraId="3C3F0DE8" w14:textId="633F4ED0" w:rsidR="00963E35" w:rsidRDefault="00963E35" w:rsidP="0084410D"/>
    <w:p w14:paraId="0EBF6838" w14:textId="600DD9F9" w:rsidR="001F032F" w:rsidRDefault="001F032F" w:rsidP="0084410D"/>
    <w:p w14:paraId="0E70170D" w14:textId="7D310F48" w:rsidR="001F032F" w:rsidRDefault="001F03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F3E883" w14:textId="77777777" w:rsidR="001F032F" w:rsidRDefault="001F032F" w:rsidP="001F032F">
      <w:pPr>
        <w:pStyle w:val="Heading2"/>
      </w:pPr>
      <w:bookmarkStart w:id="13" w:name="_Toc36576763"/>
      <w:r>
        <w:rPr>
          <w:rFonts w:hint="eastAsia"/>
        </w:rPr>
        <w:lastRenderedPageBreak/>
        <w:t>c</w:t>
      </w:r>
      <w:r>
        <w:t xml:space="preserve">oncat </w:t>
      </w:r>
      <w:r>
        <w:rPr>
          <w:rFonts w:hint="eastAsia"/>
        </w:rPr>
        <w:t>메소드</w:t>
      </w:r>
      <w:bookmarkEnd w:id="13"/>
    </w:p>
    <w:p w14:paraId="5E2BBF75" w14:textId="77777777" w:rsidR="001F032F" w:rsidRDefault="001F032F" w:rsidP="001F032F">
      <w:r>
        <w:rPr>
          <w:rFonts w:hint="eastAsia"/>
        </w:rPr>
        <w:t>두 배열을 결합한 새 배열을 생성하여 리턴한다.</w:t>
      </w:r>
    </w:p>
    <w:p w14:paraId="4F5CCB7D" w14:textId="77777777" w:rsidR="001F032F" w:rsidRDefault="001F032F" w:rsidP="001F032F"/>
    <w:p w14:paraId="35F74809" w14:textId="77777777" w:rsidR="001F032F" w:rsidRDefault="001F032F" w:rsidP="001F032F">
      <w:pPr>
        <w:pStyle w:val="Heading3"/>
      </w:pPr>
      <w:r>
        <w:rPr>
          <w:rFonts w:hint="eastAsia"/>
        </w:rPr>
        <w:t>c</w:t>
      </w:r>
      <w:r>
        <w:t>oncat.js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32F" w14:paraId="14C66FA2" w14:textId="77777777" w:rsidTr="00D15324">
        <w:tc>
          <w:tcPr>
            <w:tcW w:w="10456" w:type="dxa"/>
          </w:tcPr>
          <w:p w14:paraId="6A936200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32386F2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0000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4FCCFCC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concat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BCB5CE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F975A81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C77E952" w14:textId="77777777" w:rsidR="001F032F" w:rsidRPr="00500004" w:rsidRDefault="001F032F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0000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0000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0000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50000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3EBC31" w14:textId="77777777" w:rsidR="001F032F" w:rsidRDefault="001F032F" w:rsidP="00D15324"/>
        </w:tc>
      </w:tr>
    </w:tbl>
    <w:p w14:paraId="1BB54670" w14:textId="77777777" w:rsidR="001F032F" w:rsidRDefault="001F032F" w:rsidP="001F032F"/>
    <w:p w14:paraId="145BED17" w14:textId="77777777" w:rsidR="001F032F" w:rsidRDefault="001F032F" w:rsidP="001F032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32F" w14:paraId="108ADE3C" w14:textId="77777777" w:rsidTr="00D15324">
        <w:tc>
          <w:tcPr>
            <w:tcW w:w="10456" w:type="dxa"/>
          </w:tcPr>
          <w:p w14:paraId="25A339E3" w14:textId="77777777" w:rsidR="001F032F" w:rsidRDefault="001F032F" w:rsidP="00D15324">
            <w:r>
              <w:t>[ 1, 2 ]</w:t>
            </w:r>
          </w:p>
          <w:p w14:paraId="01F08B97" w14:textId="77777777" w:rsidR="001F032F" w:rsidRDefault="001F032F" w:rsidP="00D15324">
            <w:r>
              <w:t>[ 3, 4 ]</w:t>
            </w:r>
          </w:p>
          <w:p w14:paraId="0427D655" w14:textId="77777777" w:rsidR="001F032F" w:rsidRDefault="001F032F" w:rsidP="00D15324">
            <w:r>
              <w:t>[ 1, 2, 3, 4 ]</w:t>
            </w:r>
          </w:p>
          <w:p w14:paraId="07563062" w14:textId="77777777" w:rsidR="001F032F" w:rsidRDefault="001F032F" w:rsidP="00D15324"/>
        </w:tc>
      </w:tr>
    </w:tbl>
    <w:p w14:paraId="3A7C68AF" w14:textId="77777777" w:rsidR="001F032F" w:rsidRPr="00500004" w:rsidRDefault="001F032F" w:rsidP="001F032F"/>
    <w:p w14:paraId="51C8E00F" w14:textId="77777777" w:rsidR="001F032F" w:rsidRDefault="001F032F" w:rsidP="001F032F"/>
    <w:p w14:paraId="22487B2A" w14:textId="77777777" w:rsidR="001F032F" w:rsidRPr="00500004" w:rsidRDefault="001F032F" w:rsidP="001F032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0000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00004">
        <w:rPr>
          <w:rFonts w:ascii="Consolas" w:eastAsia="굴림" w:hAnsi="Consolas" w:cs="굴림"/>
          <w:color w:val="001080"/>
          <w:kern w:val="0"/>
          <w:sz w:val="21"/>
          <w:szCs w:val="21"/>
        </w:rPr>
        <w:t>a3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500004">
        <w:rPr>
          <w:rFonts w:ascii="Consolas" w:eastAsia="굴림" w:hAnsi="Consolas" w:cs="굴림"/>
          <w:color w:val="001080"/>
          <w:kern w:val="0"/>
          <w:sz w:val="21"/>
          <w:szCs w:val="21"/>
        </w:rPr>
        <w:t>a1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500004">
        <w:rPr>
          <w:rFonts w:ascii="Consolas" w:eastAsia="굴림" w:hAnsi="Consolas" w:cs="굴림"/>
          <w:color w:val="795E26"/>
          <w:kern w:val="0"/>
          <w:sz w:val="21"/>
          <w:szCs w:val="21"/>
        </w:rPr>
        <w:t>concat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00004">
        <w:rPr>
          <w:rFonts w:ascii="Consolas" w:eastAsia="굴림" w:hAnsi="Consolas" w:cs="굴림"/>
          <w:color w:val="001080"/>
          <w:kern w:val="0"/>
          <w:sz w:val="21"/>
          <w:szCs w:val="21"/>
        </w:rPr>
        <w:t>a2</w:t>
      </w:r>
      <w:r w:rsidRPr="0050000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1A9BA52" w14:textId="77777777" w:rsidR="001F032F" w:rsidRDefault="001F032F" w:rsidP="001F032F">
      <w:r>
        <w:rPr>
          <w:rFonts w:hint="eastAsia"/>
        </w:rPr>
        <w:t xml:space="preserve"> </w:t>
      </w:r>
      <w:r>
        <w:t xml:space="preserve"> a1 </w:t>
      </w:r>
      <w:r>
        <w:rPr>
          <w:rFonts w:hint="eastAsia"/>
        </w:rPr>
        <w:t xml:space="preserve">배열과 </w:t>
      </w:r>
      <w:r>
        <w:t xml:space="preserve">a2 </w:t>
      </w:r>
      <w:r>
        <w:rPr>
          <w:rFonts w:hint="eastAsia"/>
        </w:rPr>
        <w:t>배열을 결합한 새 배열을 생성하여 리턴한다.</w:t>
      </w:r>
    </w:p>
    <w:p w14:paraId="775DC13D" w14:textId="77777777" w:rsidR="001F032F" w:rsidRDefault="001F032F" w:rsidP="001F032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 xml:space="preserve">배열과 </w:t>
      </w:r>
      <w:r>
        <w:t xml:space="preserve">a2 </w:t>
      </w:r>
      <w:r>
        <w:rPr>
          <w:rFonts w:hint="eastAsia"/>
        </w:rPr>
        <w:t>배열은 변경되지 않는다.</w:t>
      </w:r>
    </w:p>
    <w:p w14:paraId="62CB3F1D" w14:textId="77777777" w:rsidR="001F032F" w:rsidRPr="009204CC" w:rsidRDefault="001F032F" w:rsidP="001F032F"/>
    <w:p w14:paraId="5E243AE2" w14:textId="6F88578F" w:rsidR="001F032F" w:rsidRDefault="001F032F" w:rsidP="0084410D"/>
    <w:p w14:paraId="5C93F153" w14:textId="329DD80B" w:rsidR="00513B12" w:rsidRDefault="00513B12" w:rsidP="0084410D"/>
    <w:p w14:paraId="6C75DE22" w14:textId="49AE8B3A" w:rsidR="0018214A" w:rsidRDefault="0018214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BF4179" w14:textId="5B134015" w:rsidR="00513B12" w:rsidRPr="001F032F" w:rsidRDefault="00513B12" w:rsidP="00513B12">
      <w:pPr>
        <w:pStyle w:val="Heading2"/>
      </w:pPr>
      <w:bookmarkStart w:id="14" w:name="_Toc36576764"/>
      <w:r>
        <w:rPr>
          <w:rFonts w:hint="eastAsia"/>
        </w:rPr>
        <w:lastRenderedPageBreak/>
        <w:t>s</w:t>
      </w:r>
      <w:r>
        <w:t>ort</w:t>
      </w:r>
      <w:bookmarkEnd w:id="14"/>
    </w:p>
    <w:p w14:paraId="514A71FB" w14:textId="47F9484C" w:rsidR="000C6552" w:rsidRDefault="008C75CB" w:rsidP="008C75CB">
      <w:pPr>
        <w:pStyle w:val="Heading3"/>
      </w:pPr>
      <w:r>
        <w:rPr>
          <w:rFonts w:hint="eastAsia"/>
        </w:rPr>
        <w:t>s</w:t>
      </w:r>
      <w:r>
        <w:t>ort</w:t>
      </w:r>
      <w:r w:rsidR="00620F44">
        <w:t>1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75CB" w14:paraId="30A1D5FC" w14:textId="77777777" w:rsidTr="008C75CB">
        <w:tc>
          <w:tcPr>
            <w:tcW w:w="10456" w:type="dxa"/>
          </w:tcPr>
          <w:p w14:paraId="11C306D7" w14:textId="77777777" w:rsidR="000F7ACB" w:rsidRPr="000F7ACB" w:rsidRDefault="000F7ACB" w:rsidP="000F7A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7AC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F7AC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1EA1025" w14:textId="77777777" w:rsidR="000F7ACB" w:rsidRPr="000F7ACB" w:rsidRDefault="000F7ACB" w:rsidP="000F7A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7AC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0B7A0B19" w14:textId="77777777" w:rsidR="000F7ACB" w:rsidRPr="000F7ACB" w:rsidRDefault="000F7ACB" w:rsidP="000F7A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7AC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F7AC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F7AC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C96E86" w14:textId="77777777" w:rsidR="008C75CB" w:rsidRPr="008C75CB" w:rsidRDefault="008C75CB" w:rsidP="008C75CB">
            <w:pPr>
              <w:rPr>
                <w:rFonts w:hint="eastAsia"/>
              </w:rPr>
            </w:pPr>
          </w:p>
        </w:tc>
      </w:tr>
    </w:tbl>
    <w:p w14:paraId="611194FC" w14:textId="504C73B5" w:rsidR="008C75CB" w:rsidRDefault="008C75CB" w:rsidP="008C75CB"/>
    <w:p w14:paraId="1FFFB475" w14:textId="61B29812" w:rsidR="008C75CB" w:rsidRDefault="008C75CB" w:rsidP="008C75CB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75CB" w14:paraId="4FC6D7E9" w14:textId="77777777" w:rsidTr="008C75CB">
        <w:tc>
          <w:tcPr>
            <w:tcW w:w="10456" w:type="dxa"/>
          </w:tcPr>
          <w:p w14:paraId="058B65A3" w14:textId="2A8BDB76" w:rsidR="008C75CB" w:rsidRPr="00E27264" w:rsidRDefault="00E27264" w:rsidP="008C75CB">
            <w:r w:rsidRPr="00E27264">
              <w:t>[ 1, 10, 11, 2, 3, 4, 5, 6, 7, 8, 9 ]</w:t>
            </w:r>
          </w:p>
        </w:tc>
      </w:tr>
    </w:tbl>
    <w:p w14:paraId="1B80CF9F" w14:textId="77777777" w:rsidR="008C75CB" w:rsidRPr="008C75CB" w:rsidRDefault="008C75CB" w:rsidP="008C75CB"/>
    <w:p w14:paraId="60C5D2F9" w14:textId="344A6129" w:rsidR="00464E5B" w:rsidRDefault="000B71F5" w:rsidP="00C34BC6">
      <w:r>
        <w:rPr>
          <w:rFonts w:hint="eastAsia"/>
        </w:rPr>
        <w:t xml:space="preserve">배열의 </w:t>
      </w:r>
      <w:r>
        <w:t xml:space="preserve">sort </w:t>
      </w:r>
      <w:r>
        <w:rPr>
          <w:rFonts w:hint="eastAsia"/>
        </w:rPr>
        <w:t>메소드는 배열의 항목들을 정렬한다.</w:t>
      </w:r>
    </w:p>
    <w:p w14:paraId="2741F2BE" w14:textId="7352A2BC" w:rsidR="00464E5B" w:rsidRDefault="004018E1" w:rsidP="00C34BC6">
      <w:r>
        <w:rPr>
          <w:rFonts w:hint="eastAsia"/>
        </w:rPr>
        <w:t>배열에 들어있는 값이 숫자이지만,</w:t>
      </w:r>
      <w:r>
        <w:t xml:space="preserve"> </w:t>
      </w:r>
      <w:r>
        <w:rPr>
          <w:rFonts w:hint="eastAsia"/>
        </w:rPr>
        <w:t>문자열</w:t>
      </w:r>
      <w:r w:rsidR="009D7A2E">
        <w:rPr>
          <w:rFonts w:hint="eastAsia"/>
        </w:rPr>
        <w:t>인 것처럼 정렬한다.</w:t>
      </w:r>
    </w:p>
    <w:p w14:paraId="373C2E1A" w14:textId="78EF0562" w:rsidR="009D7A2E" w:rsidRDefault="00BF3FE1" w:rsidP="00C34BC6">
      <w:pPr>
        <w:rPr>
          <w:rFonts w:hint="eastAsia"/>
        </w:rPr>
      </w:pP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 xml:space="preserve">정렬한 후 </w:t>
      </w:r>
      <w:r>
        <w:t xml:space="preserve">2 </w:t>
      </w:r>
      <w:r>
        <w:rPr>
          <w:rFonts w:hint="eastAsia"/>
        </w:rPr>
        <w:t xml:space="preserve">보다 </w:t>
      </w:r>
      <w:r>
        <w:t xml:space="preserve">10, 11 </w:t>
      </w:r>
      <w:r>
        <w:rPr>
          <w:rFonts w:hint="eastAsia"/>
        </w:rPr>
        <w:t>이 앞에 위치한다.</w:t>
      </w:r>
    </w:p>
    <w:p w14:paraId="2BAB3D83" w14:textId="2C1DC21C" w:rsidR="00464E5B" w:rsidRDefault="00464E5B" w:rsidP="00C34BC6"/>
    <w:p w14:paraId="0CAC8664" w14:textId="2C29E06D" w:rsidR="0018214A" w:rsidRDefault="0018214A" w:rsidP="0018214A">
      <w:pPr>
        <w:pStyle w:val="Heading3"/>
      </w:pPr>
      <w:r>
        <w:rPr>
          <w:rFonts w:hint="eastAsia"/>
        </w:rPr>
        <w:t>s</w:t>
      </w:r>
      <w:r>
        <w:t>ort2.js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214A" w14:paraId="4D1F7F0E" w14:textId="77777777" w:rsidTr="0018214A">
        <w:tc>
          <w:tcPr>
            <w:tcW w:w="10456" w:type="dxa"/>
          </w:tcPr>
          <w:p w14:paraId="381F075C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96A153D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5BD7D36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792F00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10CD72F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8214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4A80B28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8214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18214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DC0B247" w14:textId="77777777" w:rsidR="0018214A" w:rsidRPr="0018214A" w:rsidRDefault="0018214A" w:rsidP="0018214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8214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6F2010F" w14:textId="77777777" w:rsidR="0018214A" w:rsidRDefault="0018214A" w:rsidP="0018214A">
            <w:pPr>
              <w:rPr>
                <w:rFonts w:hint="eastAsia"/>
              </w:rPr>
            </w:pPr>
          </w:p>
        </w:tc>
      </w:tr>
    </w:tbl>
    <w:p w14:paraId="5D938BD7" w14:textId="7FB9D1DC" w:rsidR="0018214A" w:rsidRDefault="0018214A" w:rsidP="0018214A"/>
    <w:p w14:paraId="16B4E6C7" w14:textId="18CD26F7" w:rsidR="0018214A" w:rsidRDefault="0018214A" w:rsidP="0018214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214A" w14:paraId="0F708286" w14:textId="77777777" w:rsidTr="0018214A">
        <w:tc>
          <w:tcPr>
            <w:tcW w:w="10456" w:type="dxa"/>
          </w:tcPr>
          <w:p w14:paraId="0FB0DF3B" w14:textId="4BF7B33A" w:rsidR="0018214A" w:rsidRDefault="001862D4" w:rsidP="001862D4">
            <w:pPr>
              <w:rPr>
                <w:rFonts w:hint="eastAsia"/>
              </w:rPr>
            </w:pPr>
            <w:r>
              <w:t>[ 1, 2, 3, 4,  5,</w:t>
            </w:r>
            <w:r>
              <w:t xml:space="preserve"> </w:t>
            </w:r>
            <w:r>
              <w:t>6, 7, 8, 9, 10,</w:t>
            </w:r>
            <w:r>
              <w:t xml:space="preserve"> </w:t>
            </w:r>
            <w:r>
              <w:t>11</w:t>
            </w:r>
            <w:r>
              <w:t xml:space="preserve"> </w:t>
            </w:r>
            <w:r>
              <w:t>]</w:t>
            </w:r>
          </w:p>
        </w:tc>
      </w:tr>
    </w:tbl>
    <w:p w14:paraId="115C8CED" w14:textId="21B67DDE" w:rsidR="0018214A" w:rsidRDefault="0018214A" w:rsidP="0018214A"/>
    <w:p w14:paraId="710778F3" w14:textId="27487EBF" w:rsidR="00327203" w:rsidRDefault="00327203" w:rsidP="0018214A"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메소드의 파라미터로 비교 함수를 전달하면,</w:t>
      </w:r>
    </w:p>
    <w:p w14:paraId="233322C1" w14:textId="00DE6042" w:rsidR="00327203" w:rsidRDefault="00327203" w:rsidP="0018214A">
      <w:r>
        <w:rPr>
          <w:rFonts w:hint="eastAsia"/>
        </w:rPr>
        <w:t>이 비교</w:t>
      </w:r>
      <w:r w:rsidR="00D53A9A">
        <w:rPr>
          <w:rFonts w:hint="eastAsia"/>
        </w:rPr>
        <w:t xml:space="preserve"> </w:t>
      </w:r>
      <w:r>
        <w:rPr>
          <w:rFonts w:hint="eastAsia"/>
        </w:rPr>
        <w:t xml:space="preserve">함수를 </w:t>
      </w:r>
      <w:r w:rsidR="00D53A9A">
        <w:rPr>
          <w:rFonts w:hint="eastAsia"/>
        </w:rPr>
        <w:t>기준으로 정렬된다.</w:t>
      </w:r>
    </w:p>
    <w:p w14:paraId="6E1F6265" w14:textId="450EB327" w:rsidR="0007338A" w:rsidRDefault="0007338A" w:rsidP="0018214A"/>
    <w:p w14:paraId="5FFBCB4A" w14:textId="28785353" w:rsidR="0007338A" w:rsidRDefault="0007338A" w:rsidP="0018214A">
      <w:r>
        <w:rPr>
          <w:rFonts w:hint="eastAsia"/>
        </w:rPr>
        <w:t xml:space="preserve">비교 함수는 </w:t>
      </w:r>
      <w:r w:rsidR="00136CC6">
        <w:rPr>
          <w:rFonts w:hint="eastAsia"/>
        </w:rPr>
        <w:t xml:space="preserve">정렬할 두 값을 </w:t>
      </w:r>
      <w:r w:rsidR="00853118">
        <w:rPr>
          <w:rFonts w:hint="eastAsia"/>
        </w:rPr>
        <w:t>비교한다.</w:t>
      </w:r>
    </w:p>
    <w:p w14:paraId="4BA0C125" w14:textId="77777777" w:rsidR="00D4357C" w:rsidRDefault="00633B48" w:rsidP="0018214A">
      <w:r>
        <w:rPr>
          <w:rFonts w:hint="eastAsia"/>
        </w:rPr>
        <w:t>첫째 파라</w:t>
      </w:r>
      <w:r w:rsidR="00853118">
        <w:rPr>
          <w:rFonts w:hint="eastAsia"/>
        </w:rPr>
        <w:t xml:space="preserve">미터가 </w:t>
      </w:r>
      <w:r w:rsidR="003946B8">
        <w:rPr>
          <w:rFonts w:hint="eastAsia"/>
        </w:rPr>
        <w:t xml:space="preserve">둘째 파라미터 보다 </w:t>
      </w:r>
    </w:p>
    <w:p w14:paraId="2AABC221" w14:textId="23750C4E" w:rsidR="00136CC6" w:rsidRDefault="00D4357C" w:rsidP="0018214A">
      <w:r>
        <w:t xml:space="preserve">   </w:t>
      </w:r>
      <w:r w:rsidR="00991F5A">
        <w:rPr>
          <w:rFonts w:hint="eastAsia"/>
        </w:rPr>
        <w:t>크면</w:t>
      </w:r>
      <w:r w:rsidR="00960548">
        <w:t>(</w:t>
      </w:r>
      <w:r w:rsidR="00960548">
        <w:rPr>
          <w:rFonts w:hint="eastAsia"/>
        </w:rPr>
        <w:t>정렬 순서상 뒤이면)</w:t>
      </w:r>
      <w:r w:rsidR="00991F5A">
        <w:rPr>
          <w:rFonts w:hint="eastAsia"/>
        </w:rPr>
        <w:t xml:space="preserve"> 양수</w:t>
      </w:r>
      <w:r w:rsidR="003946B8">
        <w:rPr>
          <w:rFonts w:hint="eastAsia"/>
        </w:rPr>
        <w:t>를 리턴하고</w:t>
      </w:r>
      <w:r w:rsidR="00991F5A">
        <w:t>,</w:t>
      </w:r>
    </w:p>
    <w:p w14:paraId="7306F793" w14:textId="28FEB618" w:rsidR="00960548" w:rsidRDefault="00D4357C" w:rsidP="009605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작으면 </w:t>
      </w:r>
      <w:r w:rsidR="00960548">
        <w:t>(</w:t>
      </w:r>
      <w:r w:rsidR="00960548">
        <w:rPr>
          <w:rFonts w:hint="eastAsia"/>
        </w:rPr>
        <w:t xml:space="preserve">정렬 순서상 </w:t>
      </w:r>
      <w:r>
        <w:rPr>
          <w:rFonts w:hint="eastAsia"/>
        </w:rPr>
        <w:t>앞</w:t>
      </w:r>
      <w:r w:rsidR="00960548">
        <w:rPr>
          <w:rFonts w:hint="eastAsia"/>
        </w:rPr>
        <w:t xml:space="preserve">이면) </w:t>
      </w:r>
      <w:r>
        <w:rPr>
          <w:rFonts w:hint="eastAsia"/>
        </w:rPr>
        <w:t>음</w:t>
      </w:r>
      <w:r w:rsidR="00960548">
        <w:rPr>
          <w:rFonts w:hint="eastAsia"/>
        </w:rPr>
        <w:t>수를 리턴하고</w:t>
      </w:r>
      <w:r w:rsidR="00960548">
        <w:t>,</w:t>
      </w:r>
    </w:p>
    <w:p w14:paraId="4E9C82FF" w14:textId="45857043" w:rsidR="00D4357C" w:rsidRDefault="00D4357C" w:rsidP="00960548">
      <w:r>
        <w:rPr>
          <w:rFonts w:hint="eastAsia"/>
        </w:rPr>
        <w:t xml:space="preserve">두 값이 </w:t>
      </w:r>
      <w:r w:rsidR="00BA1106">
        <w:rPr>
          <w:rFonts w:hint="eastAsia"/>
        </w:rPr>
        <w:t xml:space="preserve">같으면 </w:t>
      </w:r>
      <w:r w:rsidR="00BA1106">
        <w:t>0</w:t>
      </w:r>
      <w:r w:rsidR="00BA1106">
        <w:rPr>
          <w:rFonts w:hint="eastAsia"/>
        </w:rPr>
        <w:t>을 리턴해야 한다.</w:t>
      </w:r>
    </w:p>
    <w:p w14:paraId="2B30A1E4" w14:textId="03BF82B8" w:rsidR="00BA1106" w:rsidRDefault="00BA1106" w:rsidP="00960548"/>
    <w:p w14:paraId="243CBEEC" w14:textId="2A673F91" w:rsidR="00991F5A" w:rsidRDefault="00991F5A" w:rsidP="0018214A"/>
    <w:p w14:paraId="55FE54D2" w14:textId="15CD2CE7" w:rsidR="001A51CF" w:rsidRDefault="001A51CF" w:rsidP="001A51CF">
      <w:pPr>
        <w:pStyle w:val="Heading3"/>
      </w:pPr>
      <w:r>
        <w:rPr>
          <w:rFonts w:hint="eastAsia"/>
        </w:rPr>
        <w:t>s</w:t>
      </w:r>
      <w:r>
        <w:t>ort3.js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51CF" w14:paraId="71BF2CA8" w14:textId="77777777" w:rsidTr="001A51CF">
        <w:tc>
          <w:tcPr>
            <w:tcW w:w="10456" w:type="dxa"/>
          </w:tcPr>
          <w:p w14:paraId="15FA1058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551C3C8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CD091E5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879C78D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2E91908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A51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compareNumber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3721337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A51C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j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 - </w:t>
            </w:r>
            <w:r w:rsidRPr="001A51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i</w:t>
            </w: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57C726" w14:textId="77777777" w:rsidR="001A51CF" w:rsidRPr="001A51CF" w:rsidRDefault="001A51CF" w:rsidP="001A51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A51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F40530E" w14:textId="77777777" w:rsidR="001A51CF" w:rsidRDefault="001A51CF" w:rsidP="001A51CF">
            <w:pPr>
              <w:rPr>
                <w:rFonts w:hint="eastAsia"/>
              </w:rPr>
            </w:pPr>
          </w:p>
        </w:tc>
      </w:tr>
    </w:tbl>
    <w:p w14:paraId="7B406165" w14:textId="7EA6DFFF" w:rsidR="001A51CF" w:rsidRDefault="001A51CF" w:rsidP="001A51CF"/>
    <w:p w14:paraId="62EC31F8" w14:textId="2950CC47" w:rsidR="00BB0B69" w:rsidRDefault="00BB0B69" w:rsidP="001A51C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0B69" w14:paraId="361E9F1A" w14:textId="77777777" w:rsidTr="00BB0B69">
        <w:tc>
          <w:tcPr>
            <w:tcW w:w="10456" w:type="dxa"/>
          </w:tcPr>
          <w:p w14:paraId="0F25BF0A" w14:textId="4BD5EF70" w:rsidR="00BB0B69" w:rsidRDefault="006F20B1" w:rsidP="006F20B1">
            <w:pPr>
              <w:rPr>
                <w:rFonts w:hint="eastAsia"/>
              </w:rPr>
            </w:pPr>
            <w:r>
              <w:t>[</w:t>
            </w:r>
            <w:r>
              <w:t xml:space="preserve"> </w:t>
            </w:r>
            <w:r>
              <w:t>11, 10, 9, 8, 7,</w:t>
            </w:r>
            <w:r>
              <w:t xml:space="preserve"> </w:t>
            </w:r>
            <w:r>
              <w:t>6,  5, 4, 3, 2,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]</w:t>
            </w:r>
          </w:p>
        </w:tc>
      </w:tr>
    </w:tbl>
    <w:p w14:paraId="1BB97764" w14:textId="694F693C" w:rsidR="00BB0B69" w:rsidRDefault="00BB0B69" w:rsidP="001A51CF"/>
    <w:p w14:paraId="3F176C47" w14:textId="77777777" w:rsidR="006F20B1" w:rsidRDefault="006F20B1" w:rsidP="006F20B1">
      <w:r>
        <w:rPr>
          <w:rFonts w:hint="eastAsia"/>
        </w:rPr>
        <w:t xml:space="preserve">비교함수 내부에서 </w:t>
      </w:r>
      <w:r>
        <w:t xml:space="preserve">i, j </w:t>
      </w:r>
      <w:r>
        <w:rPr>
          <w:rFonts w:hint="eastAsia"/>
        </w:rPr>
        <w:t>순서를 바꿔서,</w:t>
      </w:r>
      <w:r>
        <w:t xml:space="preserve"> </w:t>
      </w:r>
      <w:r>
        <w:rPr>
          <w:rFonts w:hint="eastAsia"/>
        </w:rPr>
        <w:t>내림차순 정렬을 구현하였다.</w:t>
      </w:r>
    </w:p>
    <w:p w14:paraId="7DC49D42" w14:textId="123F1031" w:rsidR="006F20B1" w:rsidRDefault="006F20B1" w:rsidP="001A51CF"/>
    <w:p w14:paraId="185CE4DF" w14:textId="5FDBE81D" w:rsidR="0080351A" w:rsidRDefault="0080351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647CC6" w14:textId="45D805F0" w:rsidR="00921905" w:rsidRDefault="0080351A" w:rsidP="0080351A">
      <w:pPr>
        <w:pStyle w:val="Heading2"/>
      </w:pPr>
      <w:bookmarkStart w:id="15" w:name="_Toc36576765"/>
      <w:r>
        <w:rPr>
          <w:rFonts w:hint="eastAsia"/>
        </w:rPr>
        <w:lastRenderedPageBreak/>
        <w:t>r</w:t>
      </w:r>
      <w:r>
        <w:t>everse</w:t>
      </w:r>
      <w:bookmarkEnd w:id="15"/>
    </w:p>
    <w:p w14:paraId="0B68AD6B" w14:textId="67DBFA07" w:rsidR="0080351A" w:rsidRDefault="0080351A" w:rsidP="0080351A">
      <w:pPr>
        <w:pStyle w:val="Heading3"/>
      </w:pPr>
      <w:r>
        <w:rPr>
          <w:rFonts w:hint="eastAsia"/>
        </w:rPr>
        <w:t>r</w:t>
      </w:r>
      <w:r>
        <w:t>everse</w:t>
      </w:r>
      <w:r w:rsidR="00B353C8">
        <w:t>1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351A" w14:paraId="5A249C6E" w14:textId="77777777" w:rsidTr="0080351A">
        <w:tc>
          <w:tcPr>
            <w:tcW w:w="10456" w:type="dxa"/>
          </w:tcPr>
          <w:p w14:paraId="2FEFCE05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1DBF56B5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06E1CC5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322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322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322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B528231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22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push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759565D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52E8FA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22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reverse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5CC0ABB1" w14:textId="77777777" w:rsidR="00332279" w:rsidRPr="00332279" w:rsidRDefault="00332279" w:rsidP="003322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322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322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322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CD2B2DD" w14:textId="77777777" w:rsidR="0080351A" w:rsidRDefault="0080351A" w:rsidP="0080351A">
            <w:pPr>
              <w:rPr>
                <w:rFonts w:hint="eastAsia"/>
              </w:rPr>
            </w:pPr>
          </w:p>
        </w:tc>
      </w:tr>
    </w:tbl>
    <w:p w14:paraId="5B69D812" w14:textId="4B248B28" w:rsidR="0080351A" w:rsidRDefault="0080351A" w:rsidP="0080351A"/>
    <w:p w14:paraId="53FB4D1B" w14:textId="7C4FCC9D" w:rsidR="00332279" w:rsidRDefault="00332279" w:rsidP="0080351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2279" w14:paraId="21F2A785" w14:textId="77777777" w:rsidTr="00332279">
        <w:tc>
          <w:tcPr>
            <w:tcW w:w="10456" w:type="dxa"/>
          </w:tcPr>
          <w:p w14:paraId="06A2786D" w14:textId="4E881096" w:rsidR="00332279" w:rsidRPr="00332279" w:rsidRDefault="00332279" w:rsidP="0080351A">
            <w:pPr>
              <w:rPr>
                <w:rFonts w:hint="eastAsia"/>
              </w:rPr>
            </w:pPr>
            <w:r w:rsidRPr="00332279">
              <w:t>[ 4, 3, 2, 1, 0 ]</w:t>
            </w:r>
          </w:p>
        </w:tc>
      </w:tr>
    </w:tbl>
    <w:p w14:paraId="1C69917B" w14:textId="20897205" w:rsidR="00332279" w:rsidRDefault="00332279" w:rsidP="0080351A"/>
    <w:p w14:paraId="6599FA54" w14:textId="77777777" w:rsidR="003D7E44" w:rsidRDefault="003D7E44" w:rsidP="003D7E44">
      <w:r>
        <w:rPr>
          <w:rFonts w:hint="eastAsia"/>
        </w:rPr>
        <w:t xml:space="preserve">배열의 </w:t>
      </w:r>
      <w:r>
        <w:t>reverse</w:t>
      </w:r>
      <w:r>
        <w:t xml:space="preserve"> </w:t>
      </w:r>
      <w:r>
        <w:rPr>
          <w:rFonts w:hint="eastAsia"/>
        </w:rPr>
        <w:t>메소드는 배열의 항목들</w:t>
      </w:r>
      <w:r>
        <w:rPr>
          <w:rFonts w:hint="eastAsia"/>
        </w:rPr>
        <w:t>의 순서를 뒤집는다.</w:t>
      </w:r>
    </w:p>
    <w:p w14:paraId="53E7FD36" w14:textId="05E9E0D4" w:rsidR="00332279" w:rsidRPr="003D7E44" w:rsidRDefault="00332279" w:rsidP="0080351A"/>
    <w:p w14:paraId="7862E12E" w14:textId="77777777" w:rsidR="00332279" w:rsidRPr="0080351A" w:rsidRDefault="00332279" w:rsidP="0080351A">
      <w:pPr>
        <w:rPr>
          <w:rFonts w:hint="eastAsia"/>
        </w:rPr>
      </w:pPr>
    </w:p>
    <w:p w14:paraId="26918CF5" w14:textId="77777777" w:rsidR="0080351A" w:rsidRPr="0080351A" w:rsidRDefault="0080351A" w:rsidP="0080351A">
      <w:pPr>
        <w:rPr>
          <w:rFonts w:hint="eastAsia"/>
        </w:rPr>
      </w:pPr>
    </w:p>
    <w:p w14:paraId="61B3C2E1" w14:textId="48481CF6" w:rsidR="0080351A" w:rsidRDefault="0080351A" w:rsidP="001A51CF"/>
    <w:p w14:paraId="118BE070" w14:textId="77777777" w:rsidR="0080351A" w:rsidRDefault="0080351A" w:rsidP="001A51CF">
      <w:pPr>
        <w:rPr>
          <w:rFonts w:hint="eastAsia"/>
        </w:rPr>
      </w:pPr>
    </w:p>
    <w:p w14:paraId="44997CF6" w14:textId="4F5BC587" w:rsidR="00C5763E" w:rsidRDefault="00C5763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02C230" w14:textId="09AF1658" w:rsidR="000C6552" w:rsidRDefault="00D82CF1" w:rsidP="000C6552">
      <w:pPr>
        <w:pStyle w:val="Heading1"/>
      </w:pPr>
      <w:bookmarkStart w:id="16" w:name="_Toc36576766"/>
      <w:r>
        <w:rPr>
          <w:rFonts w:hint="eastAsia"/>
        </w:rPr>
        <w:lastRenderedPageBreak/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16"/>
    </w:p>
    <w:p w14:paraId="4EB03E41" w14:textId="3A7540AC" w:rsidR="000C6552" w:rsidRDefault="000C6552" w:rsidP="000C6552"/>
    <w:p w14:paraId="3F3EC80C" w14:textId="78EEAEDF" w:rsidR="000C6552" w:rsidRDefault="000C6552" w:rsidP="000C6552">
      <w:pPr>
        <w:pStyle w:val="Heading2"/>
      </w:pPr>
      <w:bookmarkStart w:id="17" w:name="_Toc36576767"/>
      <w:r>
        <w:rPr>
          <w:rFonts w:hint="eastAsia"/>
        </w:rPr>
        <w:t>2차원 배열</w:t>
      </w:r>
      <w:r w:rsidR="0054300D">
        <w:rPr>
          <w:rFonts w:hint="eastAsia"/>
        </w:rPr>
        <w:t xml:space="preserve"> </w:t>
      </w:r>
      <w:r w:rsidR="0054300D">
        <w:t>#1</w:t>
      </w:r>
      <w:bookmarkEnd w:id="17"/>
    </w:p>
    <w:p w14:paraId="62EC1542" w14:textId="13D022F9" w:rsidR="000C6552" w:rsidRDefault="000C6552" w:rsidP="000C6552">
      <w:pPr>
        <w:pStyle w:val="Heading3"/>
      </w:pPr>
      <w:r>
        <w:rPr>
          <w:rFonts w:hint="eastAsia"/>
        </w:rPr>
        <w:t>a</w:t>
      </w:r>
      <w:r>
        <w:t>rray7</w:t>
      </w:r>
      <w:r w:rsidR="00813772">
        <w:rPr>
          <w:rFonts w:hint="eastAsia"/>
        </w:rPr>
        <w:t>a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6552" w14:paraId="2C95322D" w14:textId="77777777" w:rsidTr="000C6552">
        <w:tc>
          <w:tcPr>
            <w:tcW w:w="10456" w:type="dxa"/>
          </w:tcPr>
          <w:p w14:paraId="2F7681E4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061D0CE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3946BE3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FFBE9D0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C6552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E459E44" w14:textId="77777777" w:rsidR="000C6552" w:rsidRPr="000C6552" w:rsidRDefault="000C6552" w:rsidP="000C65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C655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C65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44F2AAF4" w14:textId="77777777" w:rsidR="000C6552" w:rsidRPr="000C6552" w:rsidRDefault="000C6552" w:rsidP="000C6552"/>
        </w:tc>
      </w:tr>
    </w:tbl>
    <w:p w14:paraId="4C6FBFAE" w14:textId="76C2137B" w:rsidR="000C6552" w:rsidRDefault="000C6552" w:rsidP="000C6552"/>
    <w:p w14:paraId="0E725AAF" w14:textId="75709378" w:rsidR="000C6552" w:rsidRDefault="000C6552" w:rsidP="000C655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6552" w14:paraId="39EA8282" w14:textId="77777777" w:rsidTr="000C6552">
        <w:tc>
          <w:tcPr>
            <w:tcW w:w="10456" w:type="dxa"/>
          </w:tcPr>
          <w:p w14:paraId="7AADDBAD" w14:textId="77777777" w:rsidR="000C6552" w:rsidRDefault="000C6552" w:rsidP="000C6552">
            <w:r>
              <w:rPr>
                <w:rFonts w:hint="eastAsia"/>
              </w:rPr>
              <w:t>1</w:t>
            </w:r>
          </w:p>
          <w:p w14:paraId="0CA1AA31" w14:textId="77777777" w:rsidR="000C6552" w:rsidRDefault="000C6552" w:rsidP="000C6552">
            <w:r>
              <w:rPr>
                <w:rFonts w:hint="eastAsia"/>
              </w:rPr>
              <w:t>2</w:t>
            </w:r>
          </w:p>
          <w:p w14:paraId="734466EB" w14:textId="77777777" w:rsidR="000C6552" w:rsidRDefault="000C6552" w:rsidP="000C6552">
            <w:r>
              <w:rPr>
                <w:rFonts w:hint="eastAsia"/>
              </w:rPr>
              <w:t>3</w:t>
            </w:r>
          </w:p>
          <w:p w14:paraId="031EFA99" w14:textId="77777777" w:rsidR="000C6552" w:rsidRDefault="000C6552" w:rsidP="000C6552">
            <w:r>
              <w:rPr>
                <w:rFonts w:hint="eastAsia"/>
              </w:rPr>
              <w:t>4</w:t>
            </w:r>
          </w:p>
          <w:p w14:paraId="0F2DC0D2" w14:textId="77777777" w:rsidR="000C6552" w:rsidRDefault="000C6552" w:rsidP="000C6552">
            <w:r>
              <w:rPr>
                <w:rFonts w:hint="eastAsia"/>
              </w:rPr>
              <w:t>5</w:t>
            </w:r>
          </w:p>
          <w:p w14:paraId="4BFFEBBB" w14:textId="77777777" w:rsidR="000C6552" w:rsidRDefault="000C6552" w:rsidP="000C6552">
            <w:r>
              <w:rPr>
                <w:rFonts w:hint="eastAsia"/>
              </w:rPr>
              <w:t>6</w:t>
            </w:r>
          </w:p>
          <w:p w14:paraId="3729DF09" w14:textId="77777777" w:rsidR="000C6552" w:rsidRDefault="000C6552" w:rsidP="000C6552">
            <w:r>
              <w:rPr>
                <w:rFonts w:hint="eastAsia"/>
              </w:rPr>
              <w:t>7</w:t>
            </w:r>
          </w:p>
          <w:p w14:paraId="105EEF21" w14:textId="77777777" w:rsidR="000C6552" w:rsidRDefault="000C6552" w:rsidP="000C6552">
            <w:r>
              <w:rPr>
                <w:rFonts w:hint="eastAsia"/>
              </w:rPr>
              <w:t>8</w:t>
            </w:r>
          </w:p>
          <w:p w14:paraId="04C2A2C1" w14:textId="67AF1EAA" w:rsidR="000C6552" w:rsidRDefault="000C6552" w:rsidP="000C6552">
            <w:r>
              <w:rPr>
                <w:rFonts w:hint="eastAsia"/>
              </w:rPr>
              <w:t>9</w:t>
            </w:r>
          </w:p>
        </w:tc>
      </w:tr>
    </w:tbl>
    <w:p w14:paraId="7AD64E7D" w14:textId="0690EA89" w:rsidR="000C6552" w:rsidRDefault="000C6552" w:rsidP="000C6552"/>
    <w:p w14:paraId="22DD1160" w14:textId="200D12F8" w:rsidR="00603071" w:rsidRDefault="00603071" w:rsidP="000C6552">
      <w:r>
        <w:rPr>
          <w:rFonts w:hint="eastAsia"/>
        </w:rPr>
        <w:t>a</w:t>
      </w:r>
      <w:r>
        <w:t xml:space="preserve">[0] </w:t>
      </w:r>
      <w:r>
        <w:rPr>
          <w:rFonts w:hint="eastAsia"/>
        </w:rPr>
        <w:t xml:space="preserve">값은 </w:t>
      </w:r>
      <w:r>
        <w:t xml:space="preserve">[1, 2, 3] </w:t>
      </w:r>
      <w:r>
        <w:rPr>
          <w:rFonts w:hint="eastAsia"/>
        </w:rPr>
        <w:t>일차원 배열이다.</w:t>
      </w:r>
    </w:p>
    <w:p w14:paraId="309D78CE" w14:textId="5992122F" w:rsidR="00603071" w:rsidRDefault="00603071" w:rsidP="000C6552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값은 </w:t>
      </w:r>
      <w:r>
        <w:t xml:space="preserve">[4, 5, 6] </w:t>
      </w:r>
      <w:r>
        <w:rPr>
          <w:rFonts w:hint="eastAsia"/>
        </w:rPr>
        <w:t>일차원 배열이다.</w:t>
      </w:r>
    </w:p>
    <w:p w14:paraId="53D07FEC" w14:textId="58C478B5" w:rsidR="00603071" w:rsidRDefault="00603071" w:rsidP="000C6552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 xml:space="preserve">값은 </w:t>
      </w:r>
      <w:r>
        <w:t>[</w:t>
      </w:r>
      <w:r>
        <w:rPr>
          <w:rFonts w:hint="eastAsia"/>
        </w:rPr>
        <w:t>7</w:t>
      </w:r>
      <w:r>
        <w:t xml:space="preserve">, 8, 9] </w:t>
      </w:r>
      <w:r>
        <w:rPr>
          <w:rFonts w:hint="eastAsia"/>
        </w:rPr>
        <w:t>일차원 배열이다.</w:t>
      </w:r>
    </w:p>
    <w:p w14:paraId="0457AB86" w14:textId="325BD925" w:rsidR="00603071" w:rsidRDefault="00603071" w:rsidP="000C6552"/>
    <w:p w14:paraId="1BC96977" w14:textId="2418830F" w:rsidR="00603071" w:rsidRDefault="00696C98" w:rsidP="000C655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값은 </w:t>
      </w:r>
      <w:r w:rsidR="0070081B">
        <w:t>3</w:t>
      </w:r>
      <w:r w:rsidR="00EB5B0D">
        <w:rPr>
          <w:rFonts w:hint="eastAsia"/>
        </w:rPr>
        <w:t xml:space="preserve">행 </w:t>
      </w:r>
      <w:r w:rsidR="0070081B">
        <w:t>3</w:t>
      </w:r>
      <w:r w:rsidR="00EB5B0D">
        <w:rPr>
          <w:rFonts w:hint="eastAsia"/>
        </w:rPr>
        <w:t>열</w:t>
      </w:r>
      <w:r w:rsidR="0070081B">
        <w:t xml:space="preserve"> </w:t>
      </w:r>
      <w:r>
        <w:t>2</w:t>
      </w:r>
      <w:r>
        <w:rPr>
          <w:rFonts w:hint="eastAsia"/>
        </w:rPr>
        <w:t>차원 배열이다.</w:t>
      </w:r>
    </w:p>
    <w:p w14:paraId="341D7EA2" w14:textId="152677C8" w:rsidR="00696C98" w:rsidRDefault="00696C98" w:rsidP="000C6552"/>
    <w:p w14:paraId="7FCDED0C" w14:textId="77777777" w:rsidR="00FB75A7" w:rsidRDefault="00FB75A7" w:rsidP="000C6552"/>
    <w:p w14:paraId="1F0D3C34" w14:textId="096C241D" w:rsidR="00007CF7" w:rsidRDefault="00007CF7" w:rsidP="00007CF7">
      <w:pPr>
        <w:pStyle w:val="Heading3"/>
      </w:pPr>
      <w:r>
        <w:rPr>
          <w:rFonts w:hint="eastAsia"/>
        </w:rPr>
        <w:t>a</w:t>
      </w:r>
      <w:r>
        <w:t>rray7b.js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7CF7" w14:paraId="03992D2D" w14:textId="77777777" w:rsidTr="00007CF7">
        <w:tc>
          <w:tcPr>
            <w:tcW w:w="10456" w:type="dxa"/>
          </w:tcPr>
          <w:p w14:paraId="35F8718A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17289EB7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C5D9552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D361F29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05666D3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DB37B1B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986751A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07CF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6474C6D" w14:textId="77777777" w:rsidR="00007CF7" w:rsidRPr="00007CF7" w:rsidRDefault="00007CF7" w:rsidP="00007CF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07CF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07CF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3FC1A9BA" w14:textId="77777777" w:rsidR="00007CF7" w:rsidRPr="00007CF7" w:rsidRDefault="00007CF7" w:rsidP="00007CF7"/>
        </w:tc>
      </w:tr>
    </w:tbl>
    <w:p w14:paraId="01F243D4" w14:textId="77777777" w:rsidR="009A053C" w:rsidRDefault="009A053C" w:rsidP="00007CF7"/>
    <w:p w14:paraId="38142454" w14:textId="1309E82C" w:rsidR="009A053C" w:rsidRDefault="009A053C" w:rsidP="00007CF7">
      <w:r>
        <w:rPr>
          <w:rFonts w:hint="eastAsia"/>
        </w:rPr>
        <w:t>a</w:t>
      </w:r>
      <w:r>
        <w:t>rray7b.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의 실행 결과와 메모리 구조는 </w:t>
      </w:r>
      <w:r>
        <w:t>array7a.js</w:t>
      </w:r>
      <w:r>
        <w:rPr>
          <w:rFonts w:hint="eastAsia"/>
        </w:rPr>
        <w:t xml:space="preserve"> 와 동일하다.</w:t>
      </w:r>
    </w:p>
    <w:p w14:paraId="7E1C9614" w14:textId="1764CE14" w:rsidR="009A053C" w:rsidRDefault="009A053C" w:rsidP="00007CF7"/>
    <w:p w14:paraId="1142A54B" w14:textId="5C93C865" w:rsidR="00A44DE7" w:rsidRDefault="00A44DE7" w:rsidP="00007CF7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 = [];</w:t>
      </w:r>
    </w:p>
    <w:p w14:paraId="2C7BB491" w14:textId="6CE1B687" w:rsidR="00A44DE7" w:rsidRDefault="00A44DE7" w:rsidP="00007CF7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최초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a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0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A2452F4" w14:textId="6AC54AB0" w:rsidR="00A44DE7" w:rsidRDefault="00A44DE7" w:rsidP="00007CF7"/>
    <w:p w14:paraId="7F71BB8E" w14:textId="77777777" w:rsidR="00A44DE7" w:rsidRPr="00007CF7" w:rsidRDefault="00A44DE7" w:rsidP="00A44DE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DCF2957" w14:textId="290032AE" w:rsidR="00A44DE7" w:rsidRDefault="00A44DE7" w:rsidP="00007C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줄을 실행하는 순간</w:t>
      </w:r>
      <w:r w:rsidR="007F1D58">
        <w:rPr>
          <w:rFonts w:hint="eastAsia"/>
        </w:rPr>
        <w:t>,</w:t>
      </w:r>
      <w:r w:rsidR="007F1D58">
        <w:t xml:space="preserve"> a </w:t>
      </w:r>
      <w:r w:rsidR="007F1D58">
        <w:rPr>
          <w:rFonts w:hint="eastAsia"/>
        </w:rPr>
        <w:t xml:space="preserve">배열의 크기는 </w:t>
      </w:r>
      <w:r w:rsidR="007F1D58">
        <w:t>1</w:t>
      </w:r>
      <w:r w:rsidR="007F1D58">
        <w:rPr>
          <w:rFonts w:hint="eastAsia"/>
        </w:rPr>
        <w:t>로 자동 확대된다.</w:t>
      </w:r>
    </w:p>
    <w:p w14:paraId="07A5158E" w14:textId="77568294" w:rsidR="00E67120" w:rsidRDefault="00E67120" w:rsidP="00007CF7">
      <w:r>
        <w:rPr>
          <w:rFonts w:hint="eastAsia"/>
        </w:rPr>
        <w:t xml:space="preserve"> </w:t>
      </w:r>
      <w:r>
        <w:t xml:space="preserve"> a[0] </w:t>
      </w:r>
      <w:r>
        <w:rPr>
          <w:rFonts w:hint="eastAsia"/>
        </w:rPr>
        <w:t xml:space="preserve">값은 </w:t>
      </w:r>
      <w:r>
        <w:t xml:space="preserve">[1, 2, 3] </w:t>
      </w:r>
      <w:r w:rsidR="007071AD">
        <w:rPr>
          <w:rFonts w:hint="eastAsia"/>
        </w:rPr>
        <w:t>일차원 배열이다.</w:t>
      </w:r>
    </w:p>
    <w:p w14:paraId="4CDC6E1D" w14:textId="5614155A" w:rsidR="00BB6CF2" w:rsidRDefault="00BB6CF2" w:rsidP="00007CF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1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31747BAD" w14:textId="5CB961AE" w:rsidR="007071AD" w:rsidRDefault="007071AD" w:rsidP="00007CF7"/>
    <w:p w14:paraId="593661E6" w14:textId="77777777" w:rsidR="007071AD" w:rsidRPr="00007CF7" w:rsidRDefault="007071AD" w:rsidP="007071A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F5A1D31" w14:textId="1D86102C" w:rsidR="007071AD" w:rsidRDefault="007071AD" w:rsidP="007071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줄을 실행하는 순간,</w:t>
      </w:r>
      <w:r>
        <w:t xml:space="preserve"> a </w:t>
      </w:r>
      <w:r>
        <w:rPr>
          <w:rFonts w:hint="eastAsia"/>
        </w:rPr>
        <w:t xml:space="preserve">배열의 크기는 </w:t>
      </w:r>
      <w:r>
        <w:t>2</w:t>
      </w:r>
      <w:r>
        <w:rPr>
          <w:rFonts w:hint="eastAsia"/>
        </w:rPr>
        <w:t>로 자동 확대된다.</w:t>
      </w:r>
    </w:p>
    <w:p w14:paraId="6F1ECA5F" w14:textId="0B900086" w:rsidR="007071AD" w:rsidRDefault="007071AD" w:rsidP="007071AD">
      <w:r>
        <w:rPr>
          <w:rFonts w:hint="eastAsia"/>
        </w:rPr>
        <w:t xml:space="preserve"> </w:t>
      </w:r>
      <w:r>
        <w:t xml:space="preserve"> a[1] </w:t>
      </w:r>
      <w:r>
        <w:rPr>
          <w:rFonts w:hint="eastAsia"/>
        </w:rPr>
        <w:t xml:space="preserve">값은 </w:t>
      </w:r>
      <w:r>
        <w:t xml:space="preserve">[4, 5, 6] </w:t>
      </w:r>
      <w:r>
        <w:rPr>
          <w:rFonts w:hint="eastAsia"/>
        </w:rPr>
        <w:t>일차원 배열이다.</w:t>
      </w:r>
    </w:p>
    <w:p w14:paraId="730959ED" w14:textId="5EDF2270" w:rsidR="00BB6CF2" w:rsidRDefault="00BB6CF2" w:rsidP="00BB6CF2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2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4EE53524" w14:textId="77777777" w:rsidR="007071AD" w:rsidRPr="00BB6CF2" w:rsidRDefault="007071AD" w:rsidP="00007CF7"/>
    <w:p w14:paraId="0ACA7EF8" w14:textId="77777777" w:rsidR="00054AE0" w:rsidRPr="00007CF7" w:rsidRDefault="00054AE0" w:rsidP="00054A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07CF7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 = [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007CF7"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007CF7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46D535ED" w14:textId="602021CD" w:rsidR="00054AE0" w:rsidRDefault="00054AE0" w:rsidP="00054AE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줄을 실행하는 순간,</w:t>
      </w:r>
      <w:r>
        <w:t xml:space="preserve"> a </w:t>
      </w:r>
      <w:r>
        <w:rPr>
          <w:rFonts w:hint="eastAsia"/>
        </w:rPr>
        <w:t xml:space="preserve">배열의 크기는 </w:t>
      </w:r>
      <w:r>
        <w:t>3</w:t>
      </w:r>
      <w:r>
        <w:rPr>
          <w:rFonts w:hint="eastAsia"/>
        </w:rPr>
        <w:t>으로 자동 확대된다.</w:t>
      </w:r>
    </w:p>
    <w:p w14:paraId="7C82A4A1" w14:textId="3E06E5C6" w:rsidR="00054AE0" w:rsidRDefault="00054AE0" w:rsidP="00054AE0">
      <w:r>
        <w:rPr>
          <w:rFonts w:hint="eastAsia"/>
        </w:rPr>
        <w:t xml:space="preserve"> </w:t>
      </w:r>
      <w:r>
        <w:t xml:space="preserve"> a[2] </w:t>
      </w:r>
      <w:r>
        <w:rPr>
          <w:rFonts w:hint="eastAsia"/>
        </w:rPr>
        <w:t xml:space="preserve">값은 </w:t>
      </w:r>
      <w:r>
        <w:t xml:space="preserve">[7, 8, 9] </w:t>
      </w:r>
      <w:r>
        <w:rPr>
          <w:rFonts w:hint="eastAsia"/>
        </w:rPr>
        <w:t>일차원 배열이다.</w:t>
      </w:r>
    </w:p>
    <w:p w14:paraId="0C563CE1" w14:textId="0C3CDB2E" w:rsidR="00BB6CF2" w:rsidRDefault="00BB6CF2" w:rsidP="00BB6CF2"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3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3AF2A508" w14:textId="195DAA72" w:rsidR="00054AE0" w:rsidRDefault="00054AE0" w:rsidP="00054AE0"/>
    <w:p w14:paraId="3960A45E" w14:textId="4B8E7287" w:rsidR="00E5762B" w:rsidRDefault="00E5762B" w:rsidP="00054AE0"/>
    <w:p w14:paraId="32CC90B7" w14:textId="6CD896FE" w:rsidR="00E5762B" w:rsidRDefault="00E5762B" w:rsidP="00054AE0"/>
    <w:p w14:paraId="4C25784C" w14:textId="22C5DA3D" w:rsidR="00E5762B" w:rsidRDefault="00E5762B" w:rsidP="00E5762B">
      <w:pPr>
        <w:pStyle w:val="Heading3"/>
      </w:pPr>
      <w:r>
        <w:rPr>
          <w:rFonts w:hint="eastAsia"/>
        </w:rPr>
        <w:t>a</w:t>
      </w:r>
      <w:r>
        <w:t>rray7c.js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762B" w14:paraId="33B08576" w14:textId="77777777" w:rsidTr="00E5762B">
        <w:tc>
          <w:tcPr>
            <w:tcW w:w="10456" w:type="dxa"/>
          </w:tcPr>
          <w:p w14:paraId="7E9130DD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30C7AEF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0D4E4FD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261804B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183BAE7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A5FAEC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B9802C1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762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1AE89D7" w14:textId="77777777" w:rsidR="00E5762B" w:rsidRPr="00E5762B" w:rsidRDefault="00E5762B" w:rsidP="00E576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762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76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435BCC11" w14:textId="77777777" w:rsidR="00E5762B" w:rsidRPr="00E5762B" w:rsidRDefault="00E5762B" w:rsidP="00E5762B"/>
        </w:tc>
      </w:tr>
    </w:tbl>
    <w:p w14:paraId="1B521BFF" w14:textId="77777777" w:rsidR="00E5762B" w:rsidRPr="00E5762B" w:rsidRDefault="00E5762B" w:rsidP="00E5762B"/>
    <w:p w14:paraId="47E511F9" w14:textId="5115088F" w:rsidR="00E5762B" w:rsidRDefault="00E5762B" w:rsidP="00E5762B">
      <w:r>
        <w:rPr>
          <w:rFonts w:hint="eastAsia"/>
        </w:rPr>
        <w:t>a</w:t>
      </w:r>
      <w:r>
        <w:t>rray7</w:t>
      </w:r>
      <w:r w:rsidR="00375B35">
        <w:t>c</w:t>
      </w:r>
      <w:r>
        <w:t>.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의 실행 결과와 메모리 구조는 </w:t>
      </w:r>
      <w:r>
        <w:t>array7a.js</w:t>
      </w:r>
      <w:r>
        <w:rPr>
          <w:rFonts w:hint="eastAsia"/>
        </w:rPr>
        <w:t xml:space="preserve"> 와 동일하다.</w:t>
      </w:r>
    </w:p>
    <w:p w14:paraId="37BC113A" w14:textId="77777777" w:rsidR="00375B35" w:rsidRDefault="00375B35" w:rsidP="00375B3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3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4D4E88D5" w14:textId="44ED9F7C" w:rsidR="00054AE0" w:rsidRDefault="00054AE0" w:rsidP="000C6552"/>
    <w:p w14:paraId="6B0C2179" w14:textId="1CF8F5C1" w:rsidR="00375B35" w:rsidRDefault="00375B35" w:rsidP="000C6552"/>
    <w:p w14:paraId="15F8A10B" w14:textId="05BD37D8" w:rsidR="00D82CF1" w:rsidRDefault="00D82CF1" w:rsidP="000C6552"/>
    <w:p w14:paraId="43A7A4EA" w14:textId="116E739D" w:rsidR="00603071" w:rsidRDefault="006030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820135" w14:textId="5B2B5353" w:rsidR="000C6552" w:rsidRDefault="000C6552" w:rsidP="000C6552"/>
    <w:p w14:paraId="282881DA" w14:textId="612DA5FA" w:rsidR="006906BE" w:rsidRDefault="006906BE" w:rsidP="006906BE">
      <w:pPr>
        <w:pStyle w:val="Heading2"/>
      </w:pPr>
      <w:bookmarkStart w:id="18" w:name="_Toc36576768"/>
      <w:r>
        <w:rPr>
          <w:rFonts w:hint="eastAsia"/>
        </w:rPr>
        <w:t xml:space="preserve">2차원 배열 </w:t>
      </w:r>
      <w:r>
        <w:t>#2</w:t>
      </w:r>
      <w:bookmarkEnd w:id="18"/>
    </w:p>
    <w:p w14:paraId="2F455597" w14:textId="7A3AA018" w:rsidR="006906BE" w:rsidRDefault="006906BE" w:rsidP="006906BE">
      <w:pPr>
        <w:pStyle w:val="Heading3"/>
      </w:pPr>
      <w:r>
        <w:rPr>
          <w:rFonts w:hint="eastAsia"/>
        </w:rPr>
        <w:t>a</w:t>
      </w:r>
      <w:r>
        <w:t>rray8.js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06BE" w14:paraId="378DCFA3" w14:textId="77777777" w:rsidTr="006906BE">
        <w:tc>
          <w:tcPr>
            <w:tcW w:w="10456" w:type="dxa"/>
          </w:tcPr>
          <w:p w14:paraId="0BB81B92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310655CE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B16884A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A777187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D53F4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34AF813" w14:textId="77777777" w:rsidR="001D53F4" w:rsidRPr="001D53F4" w:rsidRDefault="001D53F4" w:rsidP="001D53F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D53F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D53F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6C3E92AC" w14:textId="77777777" w:rsidR="006906BE" w:rsidRPr="001D53F4" w:rsidRDefault="006906BE" w:rsidP="006906BE"/>
        </w:tc>
      </w:tr>
    </w:tbl>
    <w:p w14:paraId="361CA404" w14:textId="740F0BC6" w:rsidR="006906BE" w:rsidRDefault="006906BE" w:rsidP="006906BE"/>
    <w:p w14:paraId="3FAA01DB" w14:textId="77777777" w:rsidR="006906BE" w:rsidRDefault="006906BE" w:rsidP="006906BE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06BE" w14:paraId="52F0A7F7" w14:textId="77777777" w:rsidTr="00D15324">
        <w:tc>
          <w:tcPr>
            <w:tcW w:w="10456" w:type="dxa"/>
          </w:tcPr>
          <w:p w14:paraId="78160E51" w14:textId="77777777" w:rsidR="006906BE" w:rsidRDefault="006906BE" w:rsidP="00D15324">
            <w:r>
              <w:rPr>
                <w:rFonts w:hint="eastAsia"/>
              </w:rPr>
              <w:t>1</w:t>
            </w:r>
          </w:p>
          <w:p w14:paraId="013026E6" w14:textId="77777777" w:rsidR="006906BE" w:rsidRDefault="006906BE" w:rsidP="00D15324">
            <w:r>
              <w:rPr>
                <w:rFonts w:hint="eastAsia"/>
              </w:rPr>
              <w:t>2</w:t>
            </w:r>
          </w:p>
          <w:p w14:paraId="2F510791" w14:textId="77777777" w:rsidR="006906BE" w:rsidRDefault="006906BE" w:rsidP="00D15324">
            <w:r>
              <w:rPr>
                <w:rFonts w:hint="eastAsia"/>
              </w:rPr>
              <w:t>3</w:t>
            </w:r>
          </w:p>
          <w:p w14:paraId="529C207D" w14:textId="77777777" w:rsidR="006906BE" w:rsidRDefault="006906BE" w:rsidP="00D15324">
            <w:r>
              <w:rPr>
                <w:rFonts w:hint="eastAsia"/>
              </w:rPr>
              <w:t>4</w:t>
            </w:r>
          </w:p>
          <w:p w14:paraId="4A974672" w14:textId="77777777" w:rsidR="006906BE" w:rsidRDefault="006906BE" w:rsidP="00D15324">
            <w:r>
              <w:rPr>
                <w:rFonts w:hint="eastAsia"/>
              </w:rPr>
              <w:t>5</w:t>
            </w:r>
          </w:p>
          <w:p w14:paraId="28765C48" w14:textId="77777777" w:rsidR="006906BE" w:rsidRDefault="006906BE" w:rsidP="00D15324">
            <w:r>
              <w:rPr>
                <w:rFonts w:hint="eastAsia"/>
              </w:rPr>
              <w:t>6</w:t>
            </w:r>
          </w:p>
          <w:p w14:paraId="5FBEF9F7" w14:textId="77777777" w:rsidR="006906BE" w:rsidRDefault="006906BE" w:rsidP="00D15324">
            <w:r>
              <w:rPr>
                <w:rFonts w:hint="eastAsia"/>
              </w:rPr>
              <w:t>7</w:t>
            </w:r>
          </w:p>
          <w:p w14:paraId="3C886155" w14:textId="77777777" w:rsidR="006906BE" w:rsidRDefault="006906BE" w:rsidP="00D15324">
            <w:r>
              <w:rPr>
                <w:rFonts w:hint="eastAsia"/>
              </w:rPr>
              <w:t>8</w:t>
            </w:r>
          </w:p>
          <w:p w14:paraId="570AC33C" w14:textId="77777777" w:rsidR="006906BE" w:rsidRDefault="006906BE" w:rsidP="00D15324">
            <w:r>
              <w:rPr>
                <w:rFonts w:hint="eastAsia"/>
              </w:rPr>
              <w:t>9</w:t>
            </w:r>
          </w:p>
        </w:tc>
      </w:tr>
    </w:tbl>
    <w:p w14:paraId="0043AF55" w14:textId="42BB1C99" w:rsidR="006906BE" w:rsidRDefault="006906BE" w:rsidP="006906BE"/>
    <w:p w14:paraId="5769E7E9" w14:textId="7E3E95E3" w:rsidR="00856F44" w:rsidRDefault="00856F44" w:rsidP="006906BE">
      <w:r>
        <w:rPr>
          <w:rFonts w:hint="eastAsia"/>
        </w:rPr>
        <w:t>2차원 배열에서 열의 크기가 모두 같지 않아도 된다.</w:t>
      </w:r>
    </w:p>
    <w:p w14:paraId="49DE3196" w14:textId="51446BD8" w:rsidR="006906BE" w:rsidRDefault="006906BE" w:rsidP="006906BE"/>
    <w:p w14:paraId="48EA2EFC" w14:textId="20083680" w:rsidR="00F771D1" w:rsidRDefault="006E1FEF" w:rsidP="006906B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배열은 </w:t>
      </w:r>
      <w:r>
        <w:t>3</w:t>
      </w:r>
      <w:r>
        <w:rPr>
          <w:rFonts w:hint="eastAsia"/>
        </w:rPr>
        <w:t xml:space="preserve">행 </w:t>
      </w:r>
      <w:r>
        <w:t>?</w:t>
      </w:r>
      <w:r>
        <w:rPr>
          <w:rFonts w:hint="eastAsia"/>
        </w:rPr>
        <w:t xml:space="preserve">열 </w:t>
      </w:r>
      <w:r>
        <w:t>2</w:t>
      </w:r>
      <w:r>
        <w:rPr>
          <w:rFonts w:hint="eastAsia"/>
        </w:rPr>
        <w:t>차원 배열이다.</w:t>
      </w:r>
    </w:p>
    <w:p w14:paraId="761FA01E" w14:textId="5552E4BC" w:rsidR="006E1FEF" w:rsidRDefault="006E1FEF" w:rsidP="006906BE">
      <w:r>
        <w:rPr>
          <w:rFonts w:hint="eastAsia"/>
        </w:rPr>
        <w:t>a</w:t>
      </w:r>
      <w:r>
        <w:t xml:space="preserve">[1] </w:t>
      </w:r>
      <w:r>
        <w:rPr>
          <w:rFonts w:hint="eastAsia"/>
        </w:rPr>
        <w:t xml:space="preserve">값은 </w:t>
      </w:r>
      <w:r w:rsidR="003F5E31">
        <w:rPr>
          <w:rFonts w:hint="eastAsia"/>
        </w:rPr>
        <w:t>[</w:t>
      </w:r>
      <w:r w:rsidR="003F5E31">
        <w:t xml:space="preserve">1, 2] </w:t>
      </w:r>
      <w:r w:rsidR="003F5E31">
        <w:rPr>
          <w:rFonts w:hint="eastAsia"/>
        </w:rPr>
        <w:t>일차원 배열이다.</w:t>
      </w:r>
    </w:p>
    <w:p w14:paraId="681DDC3B" w14:textId="58278221" w:rsidR="003F5E31" w:rsidRDefault="003F5E31" w:rsidP="006906BE">
      <w:r>
        <w:rPr>
          <w:rFonts w:hint="eastAsia"/>
        </w:rPr>
        <w:t>a</w:t>
      </w:r>
      <w:r>
        <w:t xml:space="preserve">[2] </w:t>
      </w:r>
      <w:r>
        <w:rPr>
          <w:rFonts w:hint="eastAsia"/>
        </w:rPr>
        <w:t xml:space="preserve">값은 </w:t>
      </w:r>
      <w:r>
        <w:t xml:space="preserve">[3, 4, 5] </w:t>
      </w:r>
      <w:r>
        <w:rPr>
          <w:rFonts w:hint="eastAsia"/>
        </w:rPr>
        <w:t>일차원 배열이다.</w:t>
      </w:r>
    </w:p>
    <w:p w14:paraId="7EB81137" w14:textId="2FBB8E6A" w:rsidR="003F5E31" w:rsidRDefault="003F5E31" w:rsidP="006906BE">
      <w:r>
        <w:rPr>
          <w:rFonts w:hint="eastAsia"/>
        </w:rPr>
        <w:t>a</w:t>
      </w:r>
      <w:r>
        <w:t xml:space="preserve">[3] </w:t>
      </w:r>
      <w:r>
        <w:rPr>
          <w:rFonts w:hint="eastAsia"/>
        </w:rPr>
        <w:t xml:space="preserve">값은 </w:t>
      </w:r>
      <w:r>
        <w:t xml:space="preserve">[6, 7, 8, 9] </w:t>
      </w:r>
      <w:r>
        <w:rPr>
          <w:rFonts w:hint="eastAsia"/>
        </w:rPr>
        <w:t>일차원 배열이다.</w:t>
      </w:r>
    </w:p>
    <w:p w14:paraId="49534E3A" w14:textId="1BECD91F" w:rsidR="003F5E31" w:rsidRDefault="003F5E31" w:rsidP="006906BE"/>
    <w:p w14:paraId="76B1E259" w14:textId="5ED6F5DB" w:rsidR="00F771D1" w:rsidRDefault="00F771D1" w:rsidP="006906BE"/>
    <w:p w14:paraId="77A2C246" w14:textId="3A03F0F7" w:rsidR="00017755" w:rsidRDefault="00017755" w:rsidP="006906BE"/>
    <w:p w14:paraId="662D848A" w14:textId="77777777" w:rsidR="00017755" w:rsidRDefault="00017755" w:rsidP="00017755">
      <w:pPr>
        <w:pStyle w:val="Heading2"/>
      </w:pPr>
      <w:bookmarkStart w:id="19" w:name="_Toc36576769"/>
      <w:r>
        <w:rPr>
          <w:rFonts w:hint="eastAsia"/>
        </w:rPr>
        <w:t>3차원 배열</w:t>
      </w:r>
      <w:bookmarkEnd w:id="19"/>
    </w:p>
    <w:p w14:paraId="7B42937F" w14:textId="66511420" w:rsidR="00017755" w:rsidRDefault="00FF370D" w:rsidP="00FF370D">
      <w:pPr>
        <w:pStyle w:val="Heading3"/>
      </w:pPr>
      <w:r>
        <w:rPr>
          <w:rFonts w:hint="eastAsia"/>
        </w:rPr>
        <w:t>a</w:t>
      </w:r>
      <w:r>
        <w:t>rray9.js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70D" w14:paraId="037C25D7" w14:textId="77777777" w:rsidTr="00FF370D">
        <w:tc>
          <w:tcPr>
            <w:tcW w:w="10456" w:type="dxa"/>
          </w:tcPr>
          <w:p w14:paraId="7BDE2898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]], [[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]], [[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11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]]];</w:t>
            </w:r>
          </w:p>
          <w:p w14:paraId="14C85352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4312D41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DA206DB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F370D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BEDDD25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FF370D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F370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F370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F49A942" w14:textId="77777777" w:rsidR="00FF370D" w:rsidRPr="00FF370D" w:rsidRDefault="00FF370D" w:rsidP="00FF37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</w:t>
            </w:r>
            <w:r w:rsidRPr="00FF370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F370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][</w:t>
            </w:r>
            <w:r w:rsidRPr="00FF370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</w:t>
            </w:r>
            <w:r w:rsidRPr="00FF370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E9B363A" w14:textId="77777777" w:rsidR="00FF370D" w:rsidRPr="00FF370D" w:rsidRDefault="00FF370D" w:rsidP="00FF370D"/>
        </w:tc>
      </w:tr>
    </w:tbl>
    <w:p w14:paraId="4F7E0231" w14:textId="7C994300" w:rsidR="00FF370D" w:rsidRDefault="00FF370D" w:rsidP="00FF370D"/>
    <w:p w14:paraId="1EAC4F56" w14:textId="147DF933" w:rsidR="00FF370D" w:rsidRDefault="00FF370D" w:rsidP="00FF370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70D" w14:paraId="5511FAF6" w14:textId="77777777" w:rsidTr="00FF370D">
        <w:tc>
          <w:tcPr>
            <w:tcW w:w="10456" w:type="dxa"/>
          </w:tcPr>
          <w:p w14:paraId="6F558B5B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</w:t>
            </w:r>
          </w:p>
          <w:p w14:paraId="3FD00411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2</w:t>
            </w:r>
          </w:p>
          <w:p w14:paraId="2A38CA22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3</w:t>
            </w:r>
          </w:p>
          <w:p w14:paraId="5FAF388A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4</w:t>
            </w:r>
          </w:p>
          <w:p w14:paraId="6018FD31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5</w:t>
            </w:r>
          </w:p>
          <w:p w14:paraId="39B632B1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6</w:t>
            </w:r>
          </w:p>
          <w:p w14:paraId="1DC38DBD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7</w:t>
            </w:r>
          </w:p>
          <w:p w14:paraId="7221528A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8</w:t>
            </w:r>
          </w:p>
          <w:p w14:paraId="036871E5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9</w:t>
            </w:r>
          </w:p>
          <w:p w14:paraId="58E6181C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10</w:t>
            </w:r>
          </w:p>
          <w:p w14:paraId="0E37D3AD" w14:textId="77777777" w:rsidR="001D4D5C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11</w:t>
            </w:r>
          </w:p>
          <w:p w14:paraId="493A1A5B" w14:textId="0EC03DBC" w:rsidR="00FF370D" w:rsidRPr="001D4D5C" w:rsidRDefault="001D4D5C" w:rsidP="001D4D5C">
            <w:pPr>
              <w:rPr>
                <w:sz w:val="18"/>
                <w:szCs w:val="20"/>
              </w:rPr>
            </w:pPr>
            <w:r w:rsidRPr="001D4D5C">
              <w:rPr>
                <w:sz w:val="18"/>
                <w:szCs w:val="20"/>
              </w:rPr>
              <w:t>12</w:t>
            </w:r>
          </w:p>
        </w:tc>
      </w:tr>
    </w:tbl>
    <w:p w14:paraId="3FCDE116" w14:textId="77777777" w:rsidR="00FF370D" w:rsidRPr="00FF370D" w:rsidRDefault="00FF370D" w:rsidP="00FF370D"/>
    <w:p w14:paraId="44216885" w14:textId="77777777" w:rsidR="00017755" w:rsidRPr="00054AE0" w:rsidRDefault="00017755" w:rsidP="00017755"/>
    <w:p w14:paraId="2233E86E" w14:textId="74CE49C0" w:rsidR="00A5734F" w:rsidRDefault="00A5734F" w:rsidP="00A5734F">
      <w:pPr>
        <w:pStyle w:val="Heading1"/>
      </w:pPr>
      <w:bookmarkStart w:id="20" w:name="_Toc36576770"/>
      <w:r>
        <w:rPr>
          <w:rFonts w:hint="eastAsia"/>
        </w:rPr>
        <w:lastRenderedPageBreak/>
        <w:t>요약</w:t>
      </w:r>
      <w:bookmarkEnd w:id="20"/>
    </w:p>
    <w:p w14:paraId="28F03ED1" w14:textId="23A69957" w:rsidR="00A5734F" w:rsidRDefault="00A5734F" w:rsidP="00A5734F"/>
    <w:p w14:paraId="67B1D562" w14:textId="77777777" w:rsidR="00A5734F" w:rsidRDefault="00A5734F" w:rsidP="00A5734F">
      <w:r>
        <w:rPr>
          <w:rFonts w:hint="eastAsia"/>
        </w:rPr>
        <w:t xml:space="preserve">배열의 </w:t>
      </w:r>
      <w:r>
        <w:t xml:space="preserve">length </w:t>
      </w:r>
      <w:r>
        <w:rPr>
          <w:rFonts w:hint="eastAsia"/>
        </w:rPr>
        <w:t>속성은 배열의 길이를 리턴한다.</w:t>
      </w:r>
    </w:p>
    <w:p w14:paraId="4D3D2F59" w14:textId="3F4E38E8" w:rsidR="00A5734F" w:rsidRDefault="00A5734F" w:rsidP="00A5734F"/>
    <w:p w14:paraId="48041B66" w14:textId="77777777" w:rsidR="00A5734F" w:rsidRDefault="00A5734F" w:rsidP="00A5734F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 언어는 약타입 언어이므로,</w:t>
      </w:r>
      <w:r>
        <w:t xml:space="preserve"> </w:t>
      </w:r>
      <w:r>
        <w:rPr>
          <w:rFonts w:hint="eastAsia"/>
        </w:rPr>
        <w:t>배열 원소의 타입에 제약이 없다.</w:t>
      </w:r>
    </w:p>
    <w:p w14:paraId="609BFFAE" w14:textId="77777777" w:rsidR="00A5734F" w:rsidRDefault="00A5734F" w:rsidP="00A5734F">
      <w:r>
        <w:rPr>
          <w:rFonts w:hint="eastAsia"/>
        </w:rPr>
        <w:t>즉 배열 원소가 모두 같은 타입이지 않아도 된다.</w:t>
      </w:r>
    </w:p>
    <w:p w14:paraId="36E9F260" w14:textId="5BAC9811" w:rsidR="00A5734F" w:rsidRDefault="00A5734F" w:rsidP="00A5734F"/>
    <w:p w14:paraId="30FF36AF" w14:textId="77777777" w:rsidR="00A5734F" w:rsidRDefault="00A5734F" w:rsidP="00A5734F">
      <w:r>
        <w:t>let a = [];</w:t>
      </w:r>
    </w:p>
    <w:p w14:paraId="0752A68F" w14:textId="55E6180D" w:rsidR="00A5734F" w:rsidRDefault="00A5734F" w:rsidP="00A5734F">
      <w:r>
        <w:t>지역 변수 a 에 빈 배열이 대입된다.</w:t>
      </w:r>
    </w:p>
    <w:p w14:paraId="28B2B98D" w14:textId="77777777" w:rsidR="00A5734F" w:rsidRPr="00A5734F" w:rsidRDefault="00A5734F" w:rsidP="00A5734F"/>
    <w:p w14:paraId="26B2290E" w14:textId="77777777" w:rsidR="00F21DAB" w:rsidRDefault="00F21DAB" w:rsidP="00F21DAB">
      <w:r>
        <w:rPr>
          <w:rFonts w:hint="eastAsia"/>
        </w:rPr>
        <w:t>배열의 길이를 초과하는 위치(</w:t>
      </w:r>
      <w:r>
        <w:t>index)</w:t>
      </w:r>
      <w:r>
        <w:rPr>
          <w:rFonts w:hint="eastAsia"/>
        </w:rPr>
        <w:t>에 값을 대입하면,</w:t>
      </w:r>
      <w:r>
        <w:t xml:space="preserve"> </w:t>
      </w:r>
      <w:r>
        <w:rPr>
          <w:rFonts w:hint="eastAsia"/>
        </w:rPr>
        <w:t>배열의 크기가 자동으로 확대된다.</w:t>
      </w:r>
    </w:p>
    <w:p w14:paraId="44ADB254" w14:textId="6E568850" w:rsidR="00A5734F" w:rsidRDefault="00A5734F" w:rsidP="00A5734F"/>
    <w:p w14:paraId="121D53C2" w14:textId="0FAAEDBF" w:rsidR="001A01DF" w:rsidRDefault="001A01DF" w:rsidP="001A01DF">
      <w:r>
        <w:rPr>
          <w:rFonts w:hint="eastAsia"/>
        </w:rPr>
        <w:t xml:space="preserve">배열에서 아직 아무 값도 대입되지 않은 위치의 값은 </w:t>
      </w:r>
      <w:r>
        <w:t xml:space="preserve">undefined </w:t>
      </w:r>
      <w:r>
        <w:rPr>
          <w:rFonts w:hint="eastAsia"/>
        </w:rPr>
        <w:t>이다.</w:t>
      </w:r>
    </w:p>
    <w:p w14:paraId="2B6F73E2" w14:textId="6DBD611E" w:rsidR="001A01DF" w:rsidRPr="003A46A3" w:rsidRDefault="001A01DF" w:rsidP="001A01DF"/>
    <w:p w14:paraId="2AFD91E0" w14:textId="77777777" w:rsidR="003A46A3" w:rsidRDefault="003A46A3" w:rsidP="003A46A3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배열은 객체(</w:t>
      </w:r>
      <w:r>
        <w:t xml:space="preserve">object) </w:t>
      </w:r>
      <w:r>
        <w:rPr>
          <w:rFonts w:hint="eastAsia"/>
        </w:rPr>
        <w:t>이다.</w:t>
      </w:r>
    </w:p>
    <w:p w14:paraId="1543A8B2" w14:textId="16B0DA1E" w:rsidR="001A01DF" w:rsidRDefault="001A01DF" w:rsidP="001A01DF"/>
    <w:p w14:paraId="19AC7E9A" w14:textId="77777777" w:rsidR="009F6875" w:rsidRDefault="009F6875" w:rsidP="001A01DF"/>
    <w:p w14:paraId="63E9AD79" w14:textId="77777777" w:rsidR="009F6875" w:rsidRDefault="009F6875" w:rsidP="009F6875">
      <w:r>
        <w:rPr>
          <w:rFonts w:hint="eastAsia"/>
        </w:rPr>
        <w:t>2차원 배열에서 열의 크기가 모두 같지 않아도 된다.</w:t>
      </w:r>
    </w:p>
    <w:p w14:paraId="7DD9029F" w14:textId="31150281" w:rsidR="003A46A3" w:rsidRDefault="003A46A3" w:rsidP="001A01DF"/>
    <w:p w14:paraId="4418906B" w14:textId="3C870CBB" w:rsidR="007E3E24" w:rsidRDefault="007E3E24" w:rsidP="007E3E24">
      <w:r>
        <w:rPr>
          <w:rFonts w:hint="eastAsia"/>
        </w:rPr>
        <w:t xml:space="preserve">배열 객체의 </w:t>
      </w:r>
      <w:r>
        <w:t xml:space="preserve">toString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내부 값을 표현하는 s</w:t>
      </w:r>
      <w:r>
        <w:t>tring</w:t>
      </w:r>
      <w:r>
        <w:rPr>
          <w:rFonts w:hint="eastAsia"/>
        </w:rPr>
        <w:t>을 리턴한다.</w:t>
      </w:r>
    </w:p>
    <w:p w14:paraId="1CF6FF8E" w14:textId="4AB6AB53" w:rsidR="00C50025" w:rsidRDefault="00C50025" w:rsidP="007E3E24"/>
    <w:p w14:paraId="4E87AE15" w14:textId="21863699" w:rsidR="00C50025" w:rsidRDefault="00C50025" w:rsidP="00C50025">
      <w:r>
        <w:t>splice(</w:t>
      </w:r>
      <w:r>
        <w:rPr>
          <w:rFonts w:hint="eastAsia"/>
        </w:rPr>
        <w:t>삽입할_위치,</w:t>
      </w:r>
      <w:r>
        <w:t xml:space="preserve"> </w:t>
      </w:r>
      <w:r>
        <w:rPr>
          <w:rFonts w:hint="eastAsia"/>
        </w:rPr>
        <w:t>삭제할_항목_수,</w:t>
      </w:r>
      <w:r>
        <w:t xml:space="preserve"> </w:t>
      </w:r>
      <w:r>
        <w:rPr>
          <w:rFonts w:hint="eastAsia"/>
        </w:rPr>
        <w:t>삽입할_값_목록)</w:t>
      </w:r>
    </w:p>
    <w:p w14:paraId="34E93E16" w14:textId="72FF95CD" w:rsidR="008A51D9" w:rsidRDefault="008A51D9" w:rsidP="00C50025"/>
    <w:p w14:paraId="7B8B8468" w14:textId="42960381" w:rsidR="008A51D9" w:rsidRDefault="008A51D9" w:rsidP="008A51D9">
      <w:r>
        <w:t>배열에 항목 한 개 삽입하기</w:t>
      </w:r>
    </w:p>
    <w:p w14:paraId="5222C212" w14:textId="27AD237A" w:rsidR="008A51D9" w:rsidRDefault="00A06CB8" w:rsidP="008A51D9">
      <w:r>
        <w:rPr>
          <w:rFonts w:hint="eastAsia"/>
        </w:rPr>
        <w:t xml:space="preserve"> </w:t>
      </w:r>
      <w:r>
        <w:t xml:space="preserve"> </w:t>
      </w:r>
      <w:r w:rsidR="008A51D9">
        <w:rPr>
          <w:rFonts w:hint="eastAsia"/>
        </w:rPr>
        <w:t>배열</w:t>
      </w:r>
      <w:r w:rsidR="008A51D9">
        <w:t>.splice(삽입할_위치, 0, 삽입할_값);</w:t>
      </w:r>
    </w:p>
    <w:p w14:paraId="0E1B92FD" w14:textId="52E2B52C" w:rsidR="00A06CB8" w:rsidRDefault="00A06CB8" w:rsidP="008A51D9"/>
    <w:p w14:paraId="6272E16C" w14:textId="0A87673F" w:rsidR="00A06CB8" w:rsidRDefault="00A06CB8" w:rsidP="00A06CB8">
      <w:r>
        <w:t>배열에서 항목 한 개 삭제하기</w:t>
      </w:r>
    </w:p>
    <w:p w14:paraId="5E4D3AD7" w14:textId="132F7D35" w:rsidR="00A06CB8" w:rsidRDefault="00A06CB8" w:rsidP="00A06CB8">
      <w:r>
        <w:t xml:space="preserve">  </w:t>
      </w:r>
      <w:r>
        <w:rPr>
          <w:rFonts w:hint="eastAsia"/>
        </w:rPr>
        <w:t>배열</w:t>
      </w:r>
      <w:r>
        <w:t>.splice(삭제할_위치, 1);</w:t>
      </w:r>
    </w:p>
    <w:p w14:paraId="4EFD55DB" w14:textId="77777777" w:rsidR="00CB4B63" w:rsidRDefault="00CB4B63" w:rsidP="00CB4B63"/>
    <w:p w14:paraId="67D3953D" w14:textId="77777777" w:rsidR="00CB4B63" w:rsidRDefault="00CB4B63" w:rsidP="00CB4B63">
      <w:r>
        <w:rPr>
          <w:rFonts w:hint="eastAsia"/>
        </w:rPr>
        <w:t>배열.</w:t>
      </w:r>
      <w:r>
        <w:t>slice(</w:t>
      </w:r>
      <w:r>
        <w:rPr>
          <w:rFonts w:hint="eastAsia"/>
        </w:rPr>
        <w:t>시작_위치,</w:t>
      </w:r>
      <w:r>
        <w:t xml:space="preserve"> </w:t>
      </w:r>
      <w:r>
        <w:rPr>
          <w:rFonts w:hint="eastAsia"/>
        </w:rPr>
        <w:t>끝_위치)</w:t>
      </w:r>
    </w:p>
    <w:p w14:paraId="3B112777" w14:textId="77777777" w:rsidR="00CB4B63" w:rsidRDefault="00CB4B63" w:rsidP="00CB4B63">
      <w:r>
        <w:t xml:space="preserve">  </w:t>
      </w:r>
      <w:r>
        <w:rPr>
          <w:rFonts w:hint="eastAsia"/>
        </w:rPr>
        <w:t>s</w:t>
      </w:r>
      <w:r>
        <w:t xml:space="preserve">lice </w:t>
      </w:r>
      <w:r>
        <w:rPr>
          <w:rFonts w:hint="eastAsia"/>
        </w:rPr>
        <w:t>메소드는 배열의 부분을 리턴한다.</w:t>
      </w:r>
    </w:p>
    <w:p w14:paraId="1C23E60F" w14:textId="77777777" w:rsidR="00CB4B63" w:rsidRDefault="00CB4B63" w:rsidP="00CB4B6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리턴되는 부분 배열은,</w:t>
      </w:r>
      <w:r>
        <w:t xml:space="preserve"> </w:t>
      </w:r>
      <w:r>
        <w:rPr>
          <w:rFonts w:hint="eastAsia"/>
        </w:rPr>
        <w:t>원본 배열에서 시작_위치에서 끝_위치 사이의 항목들이다.</w:t>
      </w:r>
      <w:r>
        <w:t xml:space="preserve"> </w:t>
      </w:r>
    </w:p>
    <w:p w14:paraId="283DA185" w14:textId="77777777" w:rsidR="00CB4B63" w:rsidRDefault="00CB4B63" w:rsidP="00CB4B63">
      <w:r>
        <w:t xml:space="preserve">  (</w:t>
      </w:r>
      <w:r>
        <w:rPr>
          <w:rFonts w:hint="eastAsia"/>
        </w:rPr>
        <w:t xml:space="preserve">시작위치 </w:t>
      </w:r>
      <w:r>
        <w:t xml:space="preserve">&lt;= </w:t>
      </w:r>
      <w:r>
        <w:rPr>
          <w:rFonts w:hint="eastAsia"/>
        </w:rPr>
        <w:t xml:space="preserve">위치 </w:t>
      </w:r>
      <w:r>
        <w:t xml:space="preserve">&lt; </w:t>
      </w:r>
      <w:r>
        <w:rPr>
          <w:rFonts w:hint="eastAsia"/>
        </w:rPr>
        <w:t>끝 위치)</w:t>
      </w:r>
    </w:p>
    <w:p w14:paraId="5F6A3D83" w14:textId="77777777" w:rsidR="00CB4B63" w:rsidRDefault="00CB4B63" w:rsidP="00CB4B6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원본 배열은 변경되지 않는다.</w:t>
      </w:r>
    </w:p>
    <w:p w14:paraId="7298D049" w14:textId="77777777" w:rsidR="003A46A3" w:rsidRDefault="003A46A3" w:rsidP="001A01DF"/>
    <w:p w14:paraId="1543207E" w14:textId="77777777" w:rsidR="007E3E24" w:rsidRDefault="007E3E24" w:rsidP="007E3E24">
      <w:r>
        <w:rPr>
          <w:rFonts w:hint="eastAsia"/>
        </w:rPr>
        <w:t xml:space="preserve">배열 객체의 </w:t>
      </w:r>
      <w:r>
        <w:t xml:space="preserve">push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끝에 항목을 추가한다.</w:t>
      </w:r>
    </w:p>
    <w:p w14:paraId="4B423BD8" w14:textId="2B3B8B4F" w:rsidR="007E3E24" w:rsidRDefault="00A06CB8" w:rsidP="007E3E24">
      <w:r>
        <w:rPr>
          <w:rFonts w:hint="eastAsia"/>
        </w:rPr>
        <w:t xml:space="preserve"> </w:t>
      </w:r>
      <w:r>
        <w:t xml:space="preserve"> </w:t>
      </w:r>
      <w:r w:rsidR="007E3E24">
        <w:rPr>
          <w:rFonts w:hint="eastAsia"/>
        </w:rPr>
        <w:t xml:space="preserve">배열의 크기는 </w:t>
      </w:r>
      <w:r w:rsidR="007E3E24">
        <w:t xml:space="preserve">1 </w:t>
      </w:r>
      <w:r w:rsidR="007E3E24">
        <w:rPr>
          <w:rFonts w:hint="eastAsia"/>
        </w:rPr>
        <w:t>증가한다.</w:t>
      </w:r>
    </w:p>
    <w:p w14:paraId="6A636EC0" w14:textId="384B21CF" w:rsidR="003610D0" w:rsidRDefault="00A06CB8" w:rsidP="003610D0">
      <w:r>
        <w:t xml:space="preserve">  </w:t>
      </w:r>
      <w:r w:rsidR="003610D0">
        <w:rPr>
          <w:rFonts w:hint="eastAsia"/>
        </w:rPr>
        <w:t>p</w:t>
      </w:r>
      <w:r w:rsidR="003610D0">
        <w:t xml:space="preserve">ush </w:t>
      </w:r>
      <w:r w:rsidR="003610D0">
        <w:rPr>
          <w:rFonts w:hint="eastAsia"/>
        </w:rPr>
        <w:t>메소드의 리턴 값은 배열의 새 크기이다.</w:t>
      </w:r>
    </w:p>
    <w:p w14:paraId="520B4D9B" w14:textId="77777777" w:rsidR="001A01DF" w:rsidRPr="007E3E24" w:rsidRDefault="001A01DF" w:rsidP="001A01DF"/>
    <w:p w14:paraId="78A508A6" w14:textId="77777777" w:rsidR="007E3E24" w:rsidRDefault="007E3E24" w:rsidP="007E3E24">
      <w:r>
        <w:rPr>
          <w:rFonts w:hint="eastAsia"/>
        </w:rPr>
        <w:t xml:space="preserve">배열 객체의 </w:t>
      </w:r>
      <w:r>
        <w:t xml:space="preserve">pop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끝의 항목을 배열에서 제거하여 리턴한다.</w:t>
      </w:r>
    </w:p>
    <w:p w14:paraId="6E49CAD4" w14:textId="4347A1C6" w:rsidR="007E3E24" w:rsidRDefault="00A06CB8" w:rsidP="007E3E24">
      <w:r>
        <w:rPr>
          <w:rFonts w:hint="eastAsia"/>
        </w:rPr>
        <w:t xml:space="preserve"> </w:t>
      </w:r>
      <w:r>
        <w:t xml:space="preserve"> </w:t>
      </w:r>
      <w:r w:rsidR="007E3E24">
        <w:rPr>
          <w:rFonts w:hint="eastAsia"/>
        </w:rPr>
        <w:t xml:space="preserve">배열의 크기는 </w:t>
      </w:r>
      <w:r w:rsidR="007E3E24">
        <w:t xml:space="preserve">1 </w:t>
      </w:r>
      <w:r w:rsidR="007E3E24">
        <w:rPr>
          <w:rFonts w:hint="eastAsia"/>
        </w:rPr>
        <w:t>감소한다.</w:t>
      </w:r>
    </w:p>
    <w:p w14:paraId="372A257A" w14:textId="1FF7110B" w:rsidR="001A01DF" w:rsidRDefault="001A01DF" w:rsidP="00A5734F"/>
    <w:p w14:paraId="3E63DF65" w14:textId="77777777" w:rsidR="009A64CE" w:rsidRDefault="009A64CE" w:rsidP="009A64CE">
      <w:r>
        <w:rPr>
          <w:rFonts w:hint="eastAsia"/>
        </w:rPr>
        <w:t>배열 객체의 u</w:t>
      </w:r>
      <w:r>
        <w:t xml:space="preserve">nshift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배열의 선두에 항목을 추가한다.</w:t>
      </w:r>
    </w:p>
    <w:p w14:paraId="187E0BBF" w14:textId="1F12FE9E" w:rsidR="009A64CE" w:rsidRDefault="00A06CB8" w:rsidP="009A64CE">
      <w:r>
        <w:rPr>
          <w:rFonts w:hint="eastAsia"/>
        </w:rPr>
        <w:t xml:space="preserve"> </w:t>
      </w:r>
      <w:r>
        <w:t xml:space="preserve"> </w:t>
      </w:r>
      <w:r w:rsidR="009A64CE">
        <w:rPr>
          <w:rFonts w:hint="eastAsia"/>
        </w:rPr>
        <w:t xml:space="preserve">배열의 크기는 </w:t>
      </w:r>
      <w:r w:rsidR="009A64CE">
        <w:t xml:space="preserve">1 </w:t>
      </w:r>
      <w:r w:rsidR="009A64CE">
        <w:rPr>
          <w:rFonts w:hint="eastAsia"/>
        </w:rPr>
        <w:t>증가한다.</w:t>
      </w:r>
    </w:p>
    <w:p w14:paraId="661C9D1D" w14:textId="4E114EA5" w:rsidR="003610D0" w:rsidRDefault="00A06CB8" w:rsidP="003610D0">
      <w:r>
        <w:t xml:space="preserve">  </w:t>
      </w:r>
      <w:r w:rsidR="003610D0">
        <w:rPr>
          <w:rFonts w:hint="eastAsia"/>
        </w:rPr>
        <w:t>u</w:t>
      </w:r>
      <w:r w:rsidR="003610D0">
        <w:t xml:space="preserve">nshift </w:t>
      </w:r>
      <w:r w:rsidR="003610D0">
        <w:rPr>
          <w:rFonts w:hint="eastAsia"/>
        </w:rPr>
        <w:t>메소드의 리턴 값은 배열의 새 크기이다.</w:t>
      </w:r>
    </w:p>
    <w:p w14:paraId="6455875E" w14:textId="09068964" w:rsidR="007E3E24" w:rsidRPr="003610D0" w:rsidRDefault="007E3E24" w:rsidP="00A5734F"/>
    <w:p w14:paraId="2E27CF48" w14:textId="77777777" w:rsidR="00B23AED" w:rsidRDefault="00B23AED" w:rsidP="00B23AED">
      <w:r>
        <w:rPr>
          <w:rFonts w:hint="eastAsia"/>
        </w:rPr>
        <w:t xml:space="preserve">배열 객체의 </w:t>
      </w:r>
      <w:r>
        <w:t xml:space="preserve">shift </w:t>
      </w:r>
      <w:r>
        <w:rPr>
          <w:rFonts w:hint="eastAsia"/>
        </w:rPr>
        <w:t>메소드는,</w:t>
      </w:r>
      <w:r>
        <w:t xml:space="preserve"> </w:t>
      </w:r>
      <w:r>
        <w:rPr>
          <w:rFonts w:hint="eastAsia"/>
        </w:rPr>
        <w:t>배열의 선두의 항목을 배열에서 제거하여 리턴한다.</w:t>
      </w:r>
    </w:p>
    <w:p w14:paraId="4847B940" w14:textId="5230D3E9" w:rsidR="00B23AED" w:rsidRDefault="00A06CB8" w:rsidP="00B23AED">
      <w:r>
        <w:rPr>
          <w:rFonts w:hint="eastAsia"/>
        </w:rPr>
        <w:t xml:space="preserve"> </w:t>
      </w:r>
      <w:r>
        <w:t xml:space="preserve"> </w:t>
      </w:r>
      <w:r w:rsidR="00B23AED">
        <w:rPr>
          <w:rFonts w:hint="eastAsia"/>
        </w:rPr>
        <w:t xml:space="preserve">배열의 크기는 </w:t>
      </w:r>
      <w:r w:rsidR="00B23AED">
        <w:t xml:space="preserve">1 </w:t>
      </w:r>
      <w:r w:rsidR="00B23AED">
        <w:rPr>
          <w:rFonts w:hint="eastAsia"/>
        </w:rPr>
        <w:t>감소한다.</w:t>
      </w:r>
    </w:p>
    <w:p w14:paraId="5AD1654B" w14:textId="029A99A8" w:rsidR="00B23AED" w:rsidRDefault="00B23AED" w:rsidP="00A5734F"/>
    <w:p w14:paraId="037F1D43" w14:textId="77777777" w:rsidR="00FB1A2B" w:rsidRDefault="00FB1A2B" w:rsidP="00FB1A2B">
      <w:r>
        <w:rPr>
          <w:rFonts w:hint="eastAsia"/>
        </w:rPr>
        <w:t>2차원 배열에서 열의 크기가 모두 같지 않아도 된다.</w:t>
      </w:r>
    </w:p>
    <w:p w14:paraId="00056780" w14:textId="77777777" w:rsidR="00B23AED" w:rsidRPr="00FB1A2B" w:rsidRDefault="00B23AED" w:rsidP="00A5734F"/>
    <w:p w14:paraId="2E3F03B3" w14:textId="427DC5D1" w:rsidR="00A5734F" w:rsidRDefault="00A5734F" w:rsidP="00A5734F"/>
    <w:p w14:paraId="66E7814E" w14:textId="71C93ADF" w:rsidR="00A5734F" w:rsidRDefault="00A5734F" w:rsidP="00A5734F"/>
    <w:p w14:paraId="4FE465C3" w14:textId="0820C149" w:rsidR="0057393D" w:rsidRDefault="0057393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A3C005" w14:textId="7EA084A5" w:rsidR="0057393D" w:rsidRDefault="0057393D" w:rsidP="0057393D">
      <w:pPr>
        <w:pStyle w:val="Heading1"/>
      </w:pPr>
      <w:bookmarkStart w:id="21" w:name="_Toc36576771"/>
      <w:r>
        <w:rPr>
          <w:rFonts w:hint="eastAsia"/>
        </w:rPr>
        <w:lastRenderedPageBreak/>
        <w:t>과제</w:t>
      </w:r>
      <w:bookmarkEnd w:id="21"/>
    </w:p>
    <w:p w14:paraId="6F0D9DBB" w14:textId="78690F6F" w:rsidR="0057393D" w:rsidRDefault="0057393D" w:rsidP="0057393D"/>
    <w:p w14:paraId="0BD45A7E" w14:textId="68EE75BF" w:rsidR="0057393D" w:rsidRDefault="00C94FFC" w:rsidP="00C94FFC">
      <w:pPr>
        <w:pStyle w:val="Heading2"/>
      </w:pPr>
      <w:bookmarkStart w:id="22" w:name="_Toc36576772"/>
      <w:r>
        <w:rPr>
          <w:rFonts w:hint="eastAsia"/>
        </w:rPr>
        <w:t>s</w:t>
      </w:r>
      <w:r>
        <w:t>ort.js</w:t>
      </w:r>
      <w:bookmarkEnd w:id="22"/>
    </w:p>
    <w:p w14:paraId="1F2812A8" w14:textId="5F606A95" w:rsidR="00C94FFC" w:rsidRPr="00C94FFC" w:rsidRDefault="00C94FFC" w:rsidP="00C94FFC">
      <w:r>
        <w:rPr>
          <w:rFonts w:hint="eastAsia"/>
        </w:rPr>
        <w:t>다음 기능을 구현하시오.</w:t>
      </w:r>
      <w:r>
        <w:t xml:space="preserve"> </w:t>
      </w:r>
    </w:p>
    <w:p w14:paraId="2BC58584" w14:textId="77777777" w:rsidR="00C94FFC" w:rsidRDefault="00C94FFC" w:rsidP="0057393D"/>
    <w:p w14:paraId="2C451069" w14:textId="4E55FA07" w:rsidR="0057393D" w:rsidRDefault="00555889" w:rsidP="0057393D">
      <w:r>
        <w:rPr>
          <w:rFonts w:hint="eastAsia"/>
        </w:rPr>
        <w:t>(</w:t>
      </w:r>
      <w:r>
        <w:t xml:space="preserve">1) </w:t>
      </w:r>
      <w:r w:rsidR="00D9647F">
        <w:rPr>
          <w:rFonts w:hint="eastAsia"/>
        </w:rPr>
        <w:t xml:space="preserve">빈 </w:t>
      </w:r>
      <w:r w:rsidR="00637A89">
        <w:rPr>
          <w:rFonts w:hint="eastAsia"/>
        </w:rPr>
        <w:t>배열을 만든다.</w:t>
      </w:r>
    </w:p>
    <w:p w14:paraId="16A48306" w14:textId="4B844712" w:rsidR="00555889" w:rsidRDefault="00555889" w:rsidP="0057393D">
      <w:r>
        <w:rPr>
          <w:rFonts w:hint="eastAsia"/>
        </w:rPr>
        <w:t>(</w:t>
      </w:r>
      <w:r>
        <w:t>2) Math.random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메소드를 사용하여</w:t>
      </w:r>
      <w:r w:rsidR="0089142B">
        <w:rPr>
          <w:rFonts w:hint="eastAsia"/>
        </w:rPr>
        <w:t>,</w:t>
      </w:r>
      <w:r>
        <w:rPr>
          <w:rFonts w:hint="eastAsia"/>
        </w:rPr>
        <w:t xml:space="preserve"> </w:t>
      </w:r>
      <w:r w:rsidR="00BD26F8">
        <w:t xml:space="preserve">1 </w:t>
      </w:r>
      <w:r w:rsidR="00BD26F8">
        <w:rPr>
          <w:rFonts w:hint="eastAsia"/>
        </w:rPr>
        <w:t xml:space="preserve">이상 </w:t>
      </w:r>
      <w:r w:rsidR="00BD26F8">
        <w:t xml:space="preserve">100 </w:t>
      </w:r>
      <w:r w:rsidR="00BD26F8">
        <w:rPr>
          <w:rFonts w:hint="eastAsia"/>
        </w:rPr>
        <w:t xml:space="preserve">이하의 </w:t>
      </w:r>
      <w:r w:rsidR="00C95866">
        <w:rPr>
          <w:rFonts w:hint="eastAsia"/>
        </w:rPr>
        <w:t>정수 난수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>개</w:t>
      </w:r>
      <w:r w:rsidR="00C95866">
        <w:rPr>
          <w:rFonts w:hint="eastAsia"/>
        </w:rPr>
        <w:t xml:space="preserve"> 생성해서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배열에 채운다.</w:t>
      </w:r>
    </w:p>
    <w:p w14:paraId="2CA76577" w14:textId="472438AA" w:rsidR="0089142B" w:rsidRDefault="0089142B" w:rsidP="0057393D">
      <w:r>
        <w:t xml:space="preserve">(3) </w:t>
      </w:r>
      <w:r w:rsidR="008C59F5">
        <w:rPr>
          <w:rFonts w:hint="eastAsia"/>
        </w:rPr>
        <w:t>배열</w:t>
      </w:r>
      <w:r w:rsidR="00596CB8">
        <w:rPr>
          <w:rFonts w:hint="eastAsia"/>
        </w:rPr>
        <w:t>을</w:t>
      </w:r>
      <w:r w:rsidR="008C59F5">
        <w:rPr>
          <w:rFonts w:hint="eastAsia"/>
        </w:rPr>
        <w:t xml:space="preserve"> 오름차순으로 정렬한다.</w:t>
      </w:r>
    </w:p>
    <w:p w14:paraId="4FED1BC7" w14:textId="09B8AA29" w:rsidR="008C59F5" w:rsidRDefault="00913E2A" w:rsidP="0057393D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배열을 출력한다.</w:t>
      </w:r>
    </w:p>
    <w:p w14:paraId="0C649F65" w14:textId="0FF01C6E" w:rsidR="00913E2A" w:rsidRDefault="00913E2A" w:rsidP="0057393D"/>
    <w:p w14:paraId="097F61BC" w14:textId="76D51E7E" w:rsidR="00C94FFC" w:rsidRDefault="00C94FFC" w:rsidP="0057393D"/>
    <w:p w14:paraId="68FFC6A0" w14:textId="3773D5E5" w:rsidR="00C94FFC" w:rsidRDefault="00C94FFC" w:rsidP="0057393D"/>
    <w:p w14:paraId="71E19000" w14:textId="20EB4F76" w:rsidR="00C94FFC" w:rsidRDefault="00C94FFC" w:rsidP="00C94FFC">
      <w:pPr>
        <w:pStyle w:val="Heading2"/>
      </w:pPr>
      <w:bookmarkStart w:id="23" w:name="_Toc36576773"/>
      <w:r>
        <w:rPr>
          <w:rFonts w:hint="eastAsia"/>
        </w:rPr>
        <w:t>e</w:t>
      </w:r>
      <w:r>
        <w:t>ven.js</w:t>
      </w:r>
      <w:bookmarkEnd w:id="23"/>
    </w:p>
    <w:p w14:paraId="566E90D5" w14:textId="6AB73057" w:rsidR="00C94FFC" w:rsidRPr="00C94FFC" w:rsidRDefault="00C94FFC" w:rsidP="00C94FFC">
      <w:r>
        <w:rPr>
          <w:rFonts w:hint="eastAsia"/>
        </w:rPr>
        <w:t>다음 기능을 구현하시오.</w:t>
      </w:r>
      <w:r>
        <w:t xml:space="preserve"> </w:t>
      </w:r>
    </w:p>
    <w:p w14:paraId="29685105" w14:textId="77777777" w:rsidR="00555889" w:rsidRDefault="00555889" w:rsidP="0057393D"/>
    <w:p w14:paraId="254C2563" w14:textId="3FCADAC4" w:rsidR="00C94FFC" w:rsidRDefault="00C94FFC" w:rsidP="00C94FFC">
      <w:r>
        <w:rPr>
          <w:rFonts w:hint="eastAsia"/>
        </w:rPr>
        <w:t>(</w:t>
      </w:r>
      <w:r>
        <w:t xml:space="preserve">1) </w:t>
      </w:r>
      <w:r w:rsidR="002720F1">
        <w:rPr>
          <w:rFonts w:hint="eastAsia"/>
        </w:rPr>
        <w:t xml:space="preserve">빈 </w:t>
      </w:r>
      <w:r>
        <w:rPr>
          <w:rFonts w:hint="eastAsia"/>
        </w:rPr>
        <w:t>배열을 만든다.</w:t>
      </w:r>
    </w:p>
    <w:p w14:paraId="75430B72" w14:textId="77777777" w:rsidR="00C94FFC" w:rsidRDefault="00C94FFC" w:rsidP="00C94FFC">
      <w:r>
        <w:rPr>
          <w:rFonts w:hint="eastAsia"/>
        </w:rPr>
        <w:t>(</w:t>
      </w:r>
      <w:r>
        <w:t>2) Math.random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메소드를 사용하여, </w:t>
      </w:r>
      <w:r>
        <w:t xml:space="preserve">1 </w:t>
      </w:r>
      <w:r>
        <w:rPr>
          <w:rFonts w:hint="eastAsia"/>
        </w:rPr>
        <w:t xml:space="preserve">이상 </w:t>
      </w:r>
      <w:r>
        <w:t xml:space="preserve">100 </w:t>
      </w:r>
      <w:r>
        <w:rPr>
          <w:rFonts w:hint="eastAsia"/>
        </w:rPr>
        <w:t xml:space="preserve">이하의 정수 난수를 </w:t>
      </w:r>
      <w:r>
        <w:t>100</w:t>
      </w:r>
      <w:r>
        <w:rPr>
          <w:rFonts w:hint="eastAsia"/>
        </w:rPr>
        <w:t>개 생성해서,</w:t>
      </w:r>
      <w:r>
        <w:t xml:space="preserve"> </w:t>
      </w:r>
      <w:r>
        <w:rPr>
          <w:rFonts w:hint="eastAsia"/>
        </w:rPr>
        <w:t>배열에 채운다.</w:t>
      </w:r>
    </w:p>
    <w:p w14:paraId="08F6E746" w14:textId="6F277BFC" w:rsidR="00C94FFC" w:rsidRDefault="00C94FFC" w:rsidP="00C94FFC">
      <w:r>
        <w:t xml:space="preserve">(3) </w:t>
      </w:r>
      <w:r>
        <w:rPr>
          <w:rFonts w:hint="eastAsia"/>
        </w:rPr>
        <w:t xml:space="preserve">배열에 </w:t>
      </w:r>
      <w:r w:rsidR="00860C91">
        <w:rPr>
          <w:rFonts w:hint="eastAsia"/>
        </w:rPr>
        <w:t>원소들 중에서 짝수(</w:t>
      </w:r>
      <w:r w:rsidR="00860C91">
        <w:t>2</w:t>
      </w:r>
      <w:r w:rsidR="00860C91">
        <w:rPr>
          <w:rFonts w:hint="eastAsia"/>
        </w:rPr>
        <w:t xml:space="preserve">의 배수)를 </w:t>
      </w:r>
      <w:r w:rsidR="00DF2EEA">
        <w:rPr>
          <w:rFonts w:hint="eastAsia"/>
        </w:rPr>
        <w:t>찾아서 모두 제거한다.</w:t>
      </w:r>
    </w:p>
    <w:p w14:paraId="320F81DA" w14:textId="031328B9" w:rsidR="00C94FFC" w:rsidRDefault="00C94FFC" w:rsidP="00C94FFC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배열을 출력한다.</w:t>
      </w:r>
    </w:p>
    <w:p w14:paraId="618BA7EC" w14:textId="17F565B5" w:rsidR="0057393D" w:rsidRDefault="0057393D" w:rsidP="0057393D"/>
    <w:p w14:paraId="3C4B9E9B" w14:textId="77777777" w:rsidR="00C94FFC" w:rsidRDefault="00C94FFC" w:rsidP="0057393D"/>
    <w:p w14:paraId="706E144B" w14:textId="5FECFD2D" w:rsidR="0057393D" w:rsidRDefault="0057393D" w:rsidP="0057393D"/>
    <w:p w14:paraId="21B9865C" w14:textId="641A7AC1" w:rsidR="00014CC1" w:rsidRDefault="00014CC1" w:rsidP="0057393D"/>
    <w:p w14:paraId="66E42CA1" w14:textId="5A91199E" w:rsidR="006C6D8B" w:rsidRDefault="006C6D8B" w:rsidP="0057393D"/>
    <w:p w14:paraId="0B90A947" w14:textId="47BACB54" w:rsidR="006C6D8B" w:rsidRDefault="006C6D8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173ABE" w14:textId="4CF70F92" w:rsidR="006C6D8B" w:rsidRDefault="00FC5ACF" w:rsidP="006C6D8B">
      <w:pPr>
        <w:pStyle w:val="Heading1"/>
      </w:pPr>
      <w:bookmarkStart w:id="24" w:name="_Toc36576774"/>
      <w:r>
        <w:rPr>
          <w:rFonts w:hint="eastAsia"/>
        </w:rPr>
        <w:lastRenderedPageBreak/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24"/>
    </w:p>
    <w:p w14:paraId="3D1D38BE" w14:textId="77777777" w:rsidR="0088337F" w:rsidRPr="0088337F" w:rsidRDefault="0088337F" w:rsidP="0088337F"/>
    <w:p w14:paraId="2F1DCD17" w14:textId="77777777" w:rsidR="006636E8" w:rsidRPr="006636E8" w:rsidRDefault="006636E8" w:rsidP="006636E8"/>
    <w:p w14:paraId="4CC01991" w14:textId="0190C6CC" w:rsidR="006C6D8B" w:rsidRDefault="00A9173B" w:rsidP="00A9173B">
      <w:pPr>
        <w:pStyle w:val="Heading2"/>
      </w:pPr>
      <w:bookmarkStart w:id="25" w:name="_Toc36576775"/>
      <w:r>
        <w:rPr>
          <w:rFonts w:hint="eastAsia"/>
        </w:rPr>
        <w:t>배열 메모리 구조</w:t>
      </w:r>
      <w:bookmarkEnd w:id="25"/>
    </w:p>
    <w:p w14:paraId="2A2726B3" w14:textId="77777777" w:rsidR="002A00A5" w:rsidRPr="002A00A5" w:rsidRDefault="002A00A5" w:rsidP="002A00A5"/>
    <w:p w14:paraId="7AF0C0FF" w14:textId="2759A7A4" w:rsidR="003E32BF" w:rsidRPr="003E32BF" w:rsidRDefault="003E32BF" w:rsidP="003E32BF">
      <w:pPr>
        <w:pStyle w:val="Heading3"/>
      </w:pP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173B" w14:paraId="4935B2D0" w14:textId="77777777" w:rsidTr="00A9173B">
        <w:tc>
          <w:tcPr>
            <w:tcW w:w="10456" w:type="dxa"/>
          </w:tcPr>
          <w:p w14:paraId="2C19C1D6" w14:textId="77777777" w:rsidR="00A9173B" w:rsidRPr="003A773E" w:rsidRDefault="00A9173B" w:rsidP="00A9173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A773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A773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A773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3A773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E3EC5C3" w14:textId="77777777" w:rsidR="00A9173B" w:rsidRDefault="00A9173B" w:rsidP="00A9173B"/>
        </w:tc>
      </w:tr>
    </w:tbl>
    <w:p w14:paraId="45886D2D" w14:textId="7F104D7A" w:rsidR="00A9173B" w:rsidRDefault="00A9173B" w:rsidP="00A9173B"/>
    <w:p w14:paraId="2F794C63" w14:textId="5B745099" w:rsidR="003464E2" w:rsidRDefault="003464E2" w:rsidP="00A9173B"/>
    <w:p w14:paraId="1844E73C" w14:textId="4BF6D8DD" w:rsidR="003464E2" w:rsidRDefault="003464E2" w:rsidP="00A9173B">
      <w:r w:rsidRPr="003464E2">
        <w:rPr>
          <w:rFonts w:hint="eastAsia"/>
          <w:noProof/>
        </w:rPr>
        <w:drawing>
          <wp:inline distT="0" distB="0" distL="0" distR="0" wp14:anchorId="23784700" wp14:editId="2902518B">
            <wp:extent cx="2070100" cy="419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7F1C" w14:textId="7B7EFA9E" w:rsidR="003464E2" w:rsidRDefault="003464E2" w:rsidP="00A9173B"/>
    <w:p w14:paraId="516187EB" w14:textId="219D9F39" w:rsidR="003464E2" w:rsidRDefault="003464E2" w:rsidP="00A9173B"/>
    <w:p w14:paraId="36F21EB5" w14:textId="77777777" w:rsidR="002A00A5" w:rsidRDefault="002A00A5" w:rsidP="00A9173B"/>
    <w:p w14:paraId="331CE35B" w14:textId="27EB7F40" w:rsidR="003E32BF" w:rsidRDefault="003E32BF" w:rsidP="003E32BF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5E0" w14:paraId="4B7B27DC" w14:textId="77777777" w:rsidTr="008C05E0">
        <w:tc>
          <w:tcPr>
            <w:tcW w:w="10456" w:type="dxa"/>
          </w:tcPr>
          <w:p w14:paraId="4EB4F6C4" w14:textId="77777777" w:rsidR="008C05E0" w:rsidRPr="00495B74" w:rsidRDefault="008C05E0" w:rsidP="008C0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95B7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95B7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"one"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"two"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"three"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95B7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"four"</w:t>
            </w:r>
            <w:r w:rsidRPr="00495B7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01046DB" w14:textId="77777777" w:rsidR="008C05E0" w:rsidRPr="008C05E0" w:rsidRDefault="008C05E0" w:rsidP="00A9173B"/>
        </w:tc>
      </w:tr>
    </w:tbl>
    <w:p w14:paraId="450110D9" w14:textId="482CF071" w:rsidR="00A9173B" w:rsidRDefault="00A9173B" w:rsidP="00A9173B"/>
    <w:p w14:paraId="7F110134" w14:textId="7B99FCA7" w:rsidR="00BB669C" w:rsidRDefault="00BB669C" w:rsidP="00A9173B">
      <w:r w:rsidRPr="00BB669C">
        <w:rPr>
          <w:rFonts w:hint="eastAsia"/>
          <w:noProof/>
        </w:rPr>
        <w:drawing>
          <wp:inline distT="0" distB="0" distL="0" distR="0" wp14:anchorId="47926966" wp14:editId="35673CD3">
            <wp:extent cx="23622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83BC" w14:textId="5D844F6C" w:rsidR="00BB669C" w:rsidRDefault="00BB669C" w:rsidP="00A9173B"/>
    <w:p w14:paraId="37E7BDB9" w14:textId="5D316523" w:rsidR="00BB669C" w:rsidRDefault="006F70BE" w:rsidP="00A9173B">
      <w:r>
        <w:rPr>
          <w:rFonts w:hint="eastAsia"/>
        </w:rPr>
        <w:t>정확한 메모리 구조는 위 그림이다.</w:t>
      </w:r>
    </w:p>
    <w:p w14:paraId="4B01E98C" w14:textId="01FE855E" w:rsidR="006F70BE" w:rsidRDefault="006F70BE" w:rsidP="00A9173B">
      <w:r>
        <w:rPr>
          <w:rFonts w:hint="eastAsia"/>
        </w:rPr>
        <w:t xml:space="preserve">그런데 아래 그림으로 이해해도 </w:t>
      </w:r>
      <w:r w:rsidR="008D48A5">
        <w:rPr>
          <w:rFonts w:hint="eastAsia"/>
        </w:rPr>
        <w:t>된다.</w:t>
      </w:r>
      <w:r w:rsidR="008D48A5">
        <w:t xml:space="preserve"> </w:t>
      </w:r>
      <w:r w:rsidR="008D48A5">
        <w:rPr>
          <w:rFonts w:hint="eastAsia"/>
        </w:rPr>
        <w:t>별 차이가 없다.</w:t>
      </w:r>
    </w:p>
    <w:p w14:paraId="1C4F19CD" w14:textId="77777777" w:rsidR="002A00A5" w:rsidRDefault="002A00A5" w:rsidP="00A9173B"/>
    <w:p w14:paraId="7AB28F4B" w14:textId="309B4197" w:rsidR="008D48A5" w:rsidRDefault="002A00A5" w:rsidP="00A9173B">
      <w:r w:rsidRPr="002A00A5">
        <w:rPr>
          <w:noProof/>
        </w:rPr>
        <w:drawing>
          <wp:inline distT="0" distB="0" distL="0" distR="0" wp14:anchorId="52C6C614" wp14:editId="770C7032">
            <wp:extent cx="2603500" cy="457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10BA" w14:textId="77777777" w:rsidR="002A00A5" w:rsidRDefault="002A00A5" w:rsidP="00A9173B"/>
    <w:p w14:paraId="7BDB5862" w14:textId="3B046969" w:rsidR="00BB669C" w:rsidRDefault="00BB669C" w:rsidP="00A9173B"/>
    <w:p w14:paraId="334CB1F5" w14:textId="7CDB2839" w:rsidR="006636E8" w:rsidRDefault="006636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0000D8" w14:textId="3F91A57F" w:rsidR="002A00A5" w:rsidRDefault="009D5DAA" w:rsidP="002A00A5">
      <w:pPr>
        <w:pStyle w:val="Heading2"/>
      </w:pPr>
      <w:bookmarkStart w:id="26" w:name="_Toc36576776"/>
      <w:r>
        <w:rPr>
          <w:rFonts w:hint="eastAsia"/>
        </w:rPr>
        <w:lastRenderedPageBreak/>
        <w:t>2</w:t>
      </w:r>
      <w:r w:rsidR="002A00A5">
        <w:rPr>
          <w:rFonts w:hint="eastAsia"/>
        </w:rPr>
        <w:t>차원 배열</w:t>
      </w:r>
      <w:r>
        <w:rPr>
          <w:rFonts w:hint="eastAsia"/>
        </w:rPr>
        <w:t xml:space="preserve"> </w:t>
      </w:r>
      <w:r>
        <w:t>#2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00A5" w14:paraId="6EDE1A22" w14:textId="77777777" w:rsidTr="002A00A5">
        <w:tc>
          <w:tcPr>
            <w:tcW w:w="10456" w:type="dxa"/>
          </w:tcPr>
          <w:p w14:paraId="6A55B0C4" w14:textId="77777777" w:rsidR="00BD548C" w:rsidRPr="000C6552" w:rsidRDefault="00BD548C" w:rsidP="00BD548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C65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C65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C65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C65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7FF18090" w14:textId="77777777" w:rsidR="002A00A5" w:rsidRDefault="002A00A5" w:rsidP="002A00A5"/>
        </w:tc>
      </w:tr>
    </w:tbl>
    <w:p w14:paraId="58C172E3" w14:textId="1BBCCC63" w:rsidR="002A00A5" w:rsidRDefault="002A00A5" w:rsidP="002A00A5"/>
    <w:p w14:paraId="34F9A032" w14:textId="67837AC6" w:rsidR="00932553" w:rsidRDefault="00932553" w:rsidP="002A00A5"/>
    <w:p w14:paraId="3A09EB40" w14:textId="55F5B273" w:rsidR="00932553" w:rsidRDefault="00932553" w:rsidP="002A00A5">
      <w:r w:rsidRPr="00932553">
        <w:rPr>
          <w:rFonts w:hint="eastAsia"/>
          <w:noProof/>
        </w:rPr>
        <w:drawing>
          <wp:inline distT="0" distB="0" distL="0" distR="0" wp14:anchorId="75793C64" wp14:editId="7C82AE29">
            <wp:extent cx="2984500" cy="1250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D81E" w14:textId="27F76A5A" w:rsidR="00932553" w:rsidRDefault="00932553" w:rsidP="002A00A5"/>
    <w:p w14:paraId="59B7D8AF" w14:textId="56CE8C0D" w:rsidR="00932553" w:rsidRDefault="00932553" w:rsidP="002A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36E8" w14:paraId="545F764D" w14:textId="77777777" w:rsidTr="006636E8">
        <w:tc>
          <w:tcPr>
            <w:tcW w:w="10456" w:type="dxa"/>
          </w:tcPr>
          <w:p w14:paraId="6D4A53A4" w14:textId="77777777" w:rsidR="006636E8" w:rsidRPr="00007CF7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5777BB74" w14:textId="77777777" w:rsidR="006636E8" w:rsidRPr="00007CF7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75F3B2A" w14:textId="77777777" w:rsidR="006636E8" w:rsidRPr="00007CF7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CB12EDC" w14:textId="0BE71A53" w:rsidR="006636E8" w:rsidRPr="006636E8" w:rsidRDefault="006636E8" w:rsidP="006636E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CF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[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07CF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07CF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4CDFC615" w14:textId="5AEED91D" w:rsidR="006636E8" w:rsidRDefault="00644F9D" w:rsidP="002A00A5">
      <w:r>
        <w:rPr>
          <w:rFonts w:hint="eastAsia"/>
        </w:rPr>
        <w:t>메모리 구조는 위 그림과 동일하다.</w:t>
      </w:r>
    </w:p>
    <w:p w14:paraId="180C0D5F" w14:textId="2169B534" w:rsidR="00644F9D" w:rsidRDefault="00644F9D" w:rsidP="002A00A5"/>
    <w:p w14:paraId="6F594E80" w14:textId="38342287" w:rsidR="00644F9D" w:rsidRDefault="00644F9D" w:rsidP="002A00A5"/>
    <w:p w14:paraId="431D5C4D" w14:textId="77777777" w:rsidR="009D5DAA" w:rsidRDefault="009D5DAA" w:rsidP="002A00A5"/>
    <w:p w14:paraId="013F1780" w14:textId="5186BEE5" w:rsidR="00644F9D" w:rsidRDefault="00644F9D" w:rsidP="002A00A5"/>
    <w:p w14:paraId="39563527" w14:textId="7A2E6320" w:rsidR="009D5DAA" w:rsidRDefault="009D5DAA" w:rsidP="009D5DAA">
      <w:pPr>
        <w:pStyle w:val="Heading2"/>
      </w:pPr>
      <w:bookmarkStart w:id="27" w:name="_Toc36576777"/>
      <w:r>
        <w:rPr>
          <w:rFonts w:hint="eastAsia"/>
        </w:rPr>
        <w:t xml:space="preserve">2차원 배열 </w:t>
      </w:r>
      <w:r>
        <w:t>#2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4F9D" w14:paraId="3EC03358" w14:textId="77777777" w:rsidTr="00644F9D">
        <w:tc>
          <w:tcPr>
            <w:tcW w:w="10456" w:type="dxa"/>
          </w:tcPr>
          <w:p w14:paraId="6E7E79CD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513AE94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F1D160A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9E37943" w14:textId="77777777" w:rsidR="00644F9D" w:rsidRPr="00E5762B" w:rsidRDefault="00644F9D" w:rsidP="00644F9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76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76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a3</w:t>
            </w:r>
            <w:r w:rsidRPr="00E576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9D9AC9F" w14:textId="77777777" w:rsidR="00644F9D" w:rsidRDefault="00644F9D" w:rsidP="002A00A5"/>
        </w:tc>
      </w:tr>
    </w:tbl>
    <w:p w14:paraId="68EA91E8" w14:textId="609DB68A" w:rsidR="00644F9D" w:rsidRDefault="00644F9D" w:rsidP="002A00A5"/>
    <w:p w14:paraId="1D70A5F9" w14:textId="5EDDA7DF" w:rsidR="009D5DAA" w:rsidRDefault="009D5DAA" w:rsidP="002A00A5">
      <w:r w:rsidRPr="009D5DAA">
        <w:rPr>
          <w:rFonts w:hint="eastAsia"/>
          <w:noProof/>
        </w:rPr>
        <w:drawing>
          <wp:inline distT="0" distB="0" distL="0" distR="0" wp14:anchorId="7E1E3741" wp14:editId="03CF4745">
            <wp:extent cx="3460750" cy="1384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EF8C" w14:textId="2ADF91E2" w:rsidR="009D5DAA" w:rsidRDefault="009D5DAA" w:rsidP="002A00A5"/>
    <w:p w14:paraId="5DEC5880" w14:textId="4F0C18B1" w:rsidR="009C5EBF" w:rsidRDefault="009C5EBF" w:rsidP="002A00A5"/>
    <w:p w14:paraId="1E1C1140" w14:textId="35CE7AA6" w:rsidR="009C5EBF" w:rsidRDefault="009C5EB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440733" w14:textId="7C65C914" w:rsidR="009C5EBF" w:rsidRDefault="009C5EBF" w:rsidP="009C5EBF">
      <w:pPr>
        <w:pStyle w:val="Heading2"/>
      </w:pPr>
      <w:bookmarkStart w:id="28" w:name="_Toc36576778"/>
      <w:r>
        <w:rPr>
          <w:rFonts w:hint="eastAsia"/>
        </w:rPr>
        <w:lastRenderedPageBreak/>
        <w:t xml:space="preserve">2차원 배열 </w:t>
      </w:r>
      <w:r>
        <w:t>#3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EBF" w14:paraId="703851A8" w14:textId="77777777" w:rsidTr="009C5EBF">
        <w:tc>
          <w:tcPr>
            <w:tcW w:w="10456" w:type="dxa"/>
          </w:tcPr>
          <w:p w14:paraId="3BA1901E" w14:textId="77777777" w:rsidR="009C5EBF" w:rsidRPr="001D53F4" w:rsidRDefault="009C5EBF" w:rsidP="009C5E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D53F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D53F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], [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D53F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D53F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]];</w:t>
            </w:r>
          </w:p>
          <w:p w14:paraId="5C597DB4" w14:textId="77777777" w:rsidR="009C5EBF" w:rsidRDefault="009C5EBF" w:rsidP="009C5EBF"/>
        </w:tc>
      </w:tr>
    </w:tbl>
    <w:p w14:paraId="67DFF4E1" w14:textId="77777777" w:rsidR="009C5EBF" w:rsidRPr="009C5EBF" w:rsidRDefault="009C5EBF" w:rsidP="009C5EBF"/>
    <w:p w14:paraId="2B42AEAE" w14:textId="212862F0" w:rsidR="009D5DAA" w:rsidRDefault="00597474" w:rsidP="002A00A5">
      <w:r w:rsidRPr="00597474">
        <w:rPr>
          <w:rFonts w:hint="eastAsia"/>
          <w:noProof/>
        </w:rPr>
        <w:drawing>
          <wp:inline distT="0" distB="0" distL="0" distR="0" wp14:anchorId="36758084" wp14:editId="09DEA5E2">
            <wp:extent cx="3308350" cy="1250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500E" w14:textId="2DD3EBC6" w:rsidR="00597474" w:rsidRDefault="00597474" w:rsidP="002A00A5"/>
    <w:p w14:paraId="3608D7BB" w14:textId="0C4901BF" w:rsidR="00597474" w:rsidRDefault="00597474" w:rsidP="002A00A5"/>
    <w:p w14:paraId="67D4A392" w14:textId="77777777" w:rsidR="00597474" w:rsidRDefault="00597474" w:rsidP="002A00A5"/>
    <w:p w14:paraId="35F1AFB7" w14:textId="77777777" w:rsidR="009D5DAA" w:rsidRPr="002A00A5" w:rsidRDefault="009D5DAA" w:rsidP="002A00A5"/>
    <w:p w14:paraId="2F06E1BA" w14:textId="77777777" w:rsidR="008C05E0" w:rsidRPr="00A9173B" w:rsidRDefault="008C05E0" w:rsidP="00A9173B"/>
    <w:sectPr w:rsidR="008C05E0" w:rsidRPr="00A9173B" w:rsidSect="00FE41AF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951DD" w14:textId="77777777" w:rsidR="00C316DA" w:rsidRDefault="00C316DA" w:rsidP="00B12C18">
      <w:r>
        <w:separator/>
      </w:r>
    </w:p>
  </w:endnote>
  <w:endnote w:type="continuationSeparator" w:id="0">
    <w:p w14:paraId="3EF0F41E" w14:textId="77777777" w:rsidR="00C316DA" w:rsidRDefault="00C316D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ACD3D" w14:textId="77777777" w:rsidR="00C316DA" w:rsidRDefault="00C316DA" w:rsidP="00B12C18">
      <w:r>
        <w:separator/>
      </w:r>
    </w:p>
  </w:footnote>
  <w:footnote w:type="continuationSeparator" w:id="0">
    <w:p w14:paraId="1EC32063" w14:textId="77777777" w:rsidR="00C316DA" w:rsidRDefault="00C316D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1F05"/>
    <w:rsid w:val="00002152"/>
    <w:rsid w:val="00003CCE"/>
    <w:rsid w:val="000049BA"/>
    <w:rsid w:val="00007CF7"/>
    <w:rsid w:val="00011296"/>
    <w:rsid w:val="00013AA6"/>
    <w:rsid w:val="00014CC1"/>
    <w:rsid w:val="000162D8"/>
    <w:rsid w:val="00016FB3"/>
    <w:rsid w:val="0001753B"/>
    <w:rsid w:val="00017755"/>
    <w:rsid w:val="00017BDB"/>
    <w:rsid w:val="0002276F"/>
    <w:rsid w:val="000237AA"/>
    <w:rsid w:val="00023A85"/>
    <w:rsid w:val="00023EA9"/>
    <w:rsid w:val="00026FE4"/>
    <w:rsid w:val="000327D4"/>
    <w:rsid w:val="000330DB"/>
    <w:rsid w:val="00035FD0"/>
    <w:rsid w:val="00040DD5"/>
    <w:rsid w:val="000419A3"/>
    <w:rsid w:val="00044AB1"/>
    <w:rsid w:val="00046218"/>
    <w:rsid w:val="0005117B"/>
    <w:rsid w:val="000522D4"/>
    <w:rsid w:val="00053E5C"/>
    <w:rsid w:val="00054AE0"/>
    <w:rsid w:val="00054B7B"/>
    <w:rsid w:val="000576FF"/>
    <w:rsid w:val="00061C37"/>
    <w:rsid w:val="00063A60"/>
    <w:rsid w:val="00067E7E"/>
    <w:rsid w:val="00070071"/>
    <w:rsid w:val="00071E4A"/>
    <w:rsid w:val="0007338A"/>
    <w:rsid w:val="000737CB"/>
    <w:rsid w:val="00074AC8"/>
    <w:rsid w:val="00075D09"/>
    <w:rsid w:val="000808C3"/>
    <w:rsid w:val="0008184B"/>
    <w:rsid w:val="00081E4C"/>
    <w:rsid w:val="00082FD6"/>
    <w:rsid w:val="000838C7"/>
    <w:rsid w:val="00086B98"/>
    <w:rsid w:val="00090C38"/>
    <w:rsid w:val="00090F8C"/>
    <w:rsid w:val="0009157A"/>
    <w:rsid w:val="000930D3"/>
    <w:rsid w:val="000947ED"/>
    <w:rsid w:val="000A059C"/>
    <w:rsid w:val="000A106A"/>
    <w:rsid w:val="000A1584"/>
    <w:rsid w:val="000A19AA"/>
    <w:rsid w:val="000A2558"/>
    <w:rsid w:val="000A2736"/>
    <w:rsid w:val="000A5564"/>
    <w:rsid w:val="000B15A8"/>
    <w:rsid w:val="000B2EA6"/>
    <w:rsid w:val="000B4CEB"/>
    <w:rsid w:val="000B534D"/>
    <w:rsid w:val="000B6E4F"/>
    <w:rsid w:val="000B71F5"/>
    <w:rsid w:val="000C038C"/>
    <w:rsid w:val="000C0520"/>
    <w:rsid w:val="000C1529"/>
    <w:rsid w:val="000C21E4"/>
    <w:rsid w:val="000C6552"/>
    <w:rsid w:val="000D0857"/>
    <w:rsid w:val="000D26AC"/>
    <w:rsid w:val="000D298E"/>
    <w:rsid w:val="000D3D9C"/>
    <w:rsid w:val="000D47CC"/>
    <w:rsid w:val="000D58C6"/>
    <w:rsid w:val="000E04A1"/>
    <w:rsid w:val="000E3145"/>
    <w:rsid w:val="000E3FDD"/>
    <w:rsid w:val="000E4F64"/>
    <w:rsid w:val="000E6117"/>
    <w:rsid w:val="000E61C4"/>
    <w:rsid w:val="000E670D"/>
    <w:rsid w:val="000F25E2"/>
    <w:rsid w:val="000F2CDD"/>
    <w:rsid w:val="000F68C0"/>
    <w:rsid w:val="000F71B8"/>
    <w:rsid w:val="000F7ACB"/>
    <w:rsid w:val="000F7DDA"/>
    <w:rsid w:val="0010277D"/>
    <w:rsid w:val="00103431"/>
    <w:rsid w:val="00103843"/>
    <w:rsid w:val="00106095"/>
    <w:rsid w:val="00106509"/>
    <w:rsid w:val="00112753"/>
    <w:rsid w:val="0011439A"/>
    <w:rsid w:val="00116912"/>
    <w:rsid w:val="001200BA"/>
    <w:rsid w:val="00120541"/>
    <w:rsid w:val="00121A65"/>
    <w:rsid w:val="00125DF7"/>
    <w:rsid w:val="001316FE"/>
    <w:rsid w:val="00131EBD"/>
    <w:rsid w:val="00136CC6"/>
    <w:rsid w:val="001410E8"/>
    <w:rsid w:val="0014410B"/>
    <w:rsid w:val="0014492A"/>
    <w:rsid w:val="00144B8E"/>
    <w:rsid w:val="00145A80"/>
    <w:rsid w:val="001468CA"/>
    <w:rsid w:val="00146BA1"/>
    <w:rsid w:val="00151A8A"/>
    <w:rsid w:val="001550C0"/>
    <w:rsid w:val="00157511"/>
    <w:rsid w:val="001618DE"/>
    <w:rsid w:val="00163317"/>
    <w:rsid w:val="0016376B"/>
    <w:rsid w:val="001637B1"/>
    <w:rsid w:val="0016699F"/>
    <w:rsid w:val="00167906"/>
    <w:rsid w:val="0017085D"/>
    <w:rsid w:val="001716AA"/>
    <w:rsid w:val="00174D2A"/>
    <w:rsid w:val="00180439"/>
    <w:rsid w:val="0018214A"/>
    <w:rsid w:val="001828CF"/>
    <w:rsid w:val="001850DF"/>
    <w:rsid w:val="001862D4"/>
    <w:rsid w:val="00187FD1"/>
    <w:rsid w:val="00196157"/>
    <w:rsid w:val="001A01DF"/>
    <w:rsid w:val="001A0AC8"/>
    <w:rsid w:val="001A51CF"/>
    <w:rsid w:val="001A5940"/>
    <w:rsid w:val="001B1B44"/>
    <w:rsid w:val="001B4EE4"/>
    <w:rsid w:val="001B64B5"/>
    <w:rsid w:val="001B7A9B"/>
    <w:rsid w:val="001B7DCE"/>
    <w:rsid w:val="001C0315"/>
    <w:rsid w:val="001C0B0C"/>
    <w:rsid w:val="001C27F3"/>
    <w:rsid w:val="001C2923"/>
    <w:rsid w:val="001C4306"/>
    <w:rsid w:val="001C53D1"/>
    <w:rsid w:val="001C782D"/>
    <w:rsid w:val="001D4D5C"/>
    <w:rsid w:val="001D4F1F"/>
    <w:rsid w:val="001D53F4"/>
    <w:rsid w:val="001D75F1"/>
    <w:rsid w:val="001E3470"/>
    <w:rsid w:val="001E44D3"/>
    <w:rsid w:val="001F032F"/>
    <w:rsid w:val="001F360B"/>
    <w:rsid w:val="001F3B45"/>
    <w:rsid w:val="001F5FE7"/>
    <w:rsid w:val="00200BD8"/>
    <w:rsid w:val="00203405"/>
    <w:rsid w:val="002050C4"/>
    <w:rsid w:val="00206868"/>
    <w:rsid w:val="00211A94"/>
    <w:rsid w:val="002161B8"/>
    <w:rsid w:val="0021693E"/>
    <w:rsid w:val="002174EA"/>
    <w:rsid w:val="00222AAD"/>
    <w:rsid w:val="00223271"/>
    <w:rsid w:val="002246CC"/>
    <w:rsid w:val="0023089C"/>
    <w:rsid w:val="002310A9"/>
    <w:rsid w:val="00235453"/>
    <w:rsid w:val="0024647A"/>
    <w:rsid w:val="002509D2"/>
    <w:rsid w:val="00251E15"/>
    <w:rsid w:val="00253397"/>
    <w:rsid w:val="002539A1"/>
    <w:rsid w:val="002554C6"/>
    <w:rsid w:val="0026709B"/>
    <w:rsid w:val="0027014C"/>
    <w:rsid w:val="00271261"/>
    <w:rsid w:val="00271F5D"/>
    <w:rsid w:val="002720F1"/>
    <w:rsid w:val="002756B8"/>
    <w:rsid w:val="0027691B"/>
    <w:rsid w:val="002771F8"/>
    <w:rsid w:val="00281076"/>
    <w:rsid w:val="0028551F"/>
    <w:rsid w:val="002919EC"/>
    <w:rsid w:val="00292728"/>
    <w:rsid w:val="00292D17"/>
    <w:rsid w:val="002962AD"/>
    <w:rsid w:val="002A00A5"/>
    <w:rsid w:val="002A18D7"/>
    <w:rsid w:val="002A29B7"/>
    <w:rsid w:val="002A4047"/>
    <w:rsid w:val="002A6F86"/>
    <w:rsid w:val="002A7622"/>
    <w:rsid w:val="002B010D"/>
    <w:rsid w:val="002B0DB6"/>
    <w:rsid w:val="002B1C3E"/>
    <w:rsid w:val="002B1E01"/>
    <w:rsid w:val="002B2019"/>
    <w:rsid w:val="002B4177"/>
    <w:rsid w:val="002B4504"/>
    <w:rsid w:val="002B6317"/>
    <w:rsid w:val="002B7C4F"/>
    <w:rsid w:val="002C3235"/>
    <w:rsid w:val="002C4025"/>
    <w:rsid w:val="002C69C4"/>
    <w:rsid w:val="002C6D96"/>
    <w:rsid w:val="002D0169"/>
    <w:rsid w:val="002D2819"/>
    <w:rsid w:val="002D44AA"/>
    <w:rsid w:val="002D5736"/>
    <w:rsid w:val="002D7A74"/>
    <w:rsid w:val="002E54F2"/>
    <w:rsid w:val="002E6C4B"/>
    <w:rsid w:val="002F12CF"/>
    <w:rsid w:val="002F234A"/>
    <w:rsid w:val="002F238A"/>
    <w:rsid w:val="002F54C8"/>
    <w:rsid w:val="002F5826"/>
    <w:rsid w:val="002F7C4F"/>
    <w:rsid w:val="00300F24"/>
    <w:rsid w:val="00303429"/>
    <w:rsid w:val="00303C87"/>
    <w:rsid w:val="003040E1"/>
    <w:rsid w:val="003046C0"/>
    <w:rsid w:val="00306988"/>
    <w:rsid w:val="00306ABD"/>
    <w:rsid w:val="00307A9A"/>
    <w:rsid w:val="00311D4E"/>
    <w:rsid w:val="0031373F"/>
    <w:rsid w:val="00314C85"/>
    <w:rsid w:val="00315975"/>
    <w:rsid w:val="00317DDA"/>
    <w:rsid w:val="0032035A"/>
    <w:rsid w:val="00323478"/>
    <w:rsid w:val="00325727"/>
    <w:rsid w:val="00325A50"/>
    <w:rsid w:val="00327203"/>
    <w:rsid w:val="00327C7E"/>
    <w:rsid w:val="00332279"/>
    <w:rsid w:val="003325BA"/>
    <w:rsid w:val="0033284E"/>
    <w:rsid w:val="00334385"/>
    <w:rsid w:val="00334780"/>
    <w:rsid w:val="00335851"/>
    <w:rsid w:val="0034097D"/>
    <w:rsid w:val="00346379"/>
    <w:rsid w:val="003464E2"/>
    <w:rsid w:val="00347700"/>
    <w:rsid w:val="00350772"/>
    <w:rsid w:val="00350FC9"/>
    <w:rsid w:val="0035560E"/>
    <w:rsid w:val="003602AF"/>
    <w:rsid w:val="00361041"/>
    <w:rsid w:val="003610D0"/>
    <w:rsid w:val="003615DD"/>
    <w:rsid w:val="00365178"/>
    <w:rsid w:val="0036527F"/>
    <w:rsid w:val="00366D94"/>
    <w:rsid w:val="00370055"/>
    <w:rsid w:val="003701C5"/>
    <w:rsid w:val="00372A46"/>
    <w:rsid w:val="003750A7"/>
    <w:rsid w:val="00375B35"/>
    <w:rsid w:val="00377A73"/>
    <w:rsid w:val="003829CB"/>
    <w:rsid w:val="003856CD"/>
    <w:rsid w:val="003877B3"/>
    <w:rsid w:val="00391F17"/>
    <w:rsid w:val="003946B8"/>
    <w:rsid w:val="00395B97"/>
    <w:rsid w:val="003A00C7"/>
    <w:rsid w:val="003A0EBF"/>
    <w:rsid w:val="003A1FB5"/>
    <w:rsid w:val="003A2BA6"/>
    <w:rsid w:val="003A2BEB"/>
    <w:rsid w:val="003A35F4"/>
    <w:rsid w:val="003A46A3"/>
    <w:rsid w:val="003A4A84"/>
    <w:rsid w:val="003A60B9"/>
    <w:rsid w:val="003A64CD"/>
    <w:rsid w:val="003A7655"/>
    <w:rsid w:val="003A773E"/>
    <w:rsid w:val="003B10C4"/>
    <w:rsid w:val="003B2B21"/>
    <w:rsid w:val="003B3C74"/>
    <w:rsid w:val="003B5CB6"/>
    <w:rsid w:val="003B785B"/>
    <w:rsid w:val="003C48AD"/>
    <w:rsid w:val="003C5B51"/>
    <w:rsid w:val="003D33C3"/>
    <w:rsid w:val="003D4554"/>
    <w:rsid w:val="003D67ED"/>
    <w:rsid w:val="003D7E44"/>
    <w:rsid w:val="003D7F50"/>
    <w:rsid w:val="003E0DE6"/>
    <w:rsid w:val="003E109E"/>
    <w:rsid w:val="003E32BF"/>
    <w:rsid w:val="003E4BB5"/>
    <w:rsid w:val="003E4F88"/>
    <w:rsid w:val="003E6FC6"/>
    <w:rsid w:val="003F19BB"/>
    <w:rsid w:val="003F2EC0"/>
    <w:rsid w:val="003F40C0"/>
    <w:rsid w:val="003F4D39"/>
    <w:rsid w:val="003F544A"/>
    <w:rsid w:val="003F5E31"/>
    <w:rsid w:val="003F6136"/>
    <w:rsid w:val="003F6519"/>
    <w:rsid w:val="003F7292"/>
    <w:rsid w:val="004018E1"/>
    <w:rsid w:val="00404B93"/>
    <w:rsid w:val="004051A2"/>
    <w:rsid w:val="00405682"/>
    <w:rsid w:val="00405CDB"/>
    <w:rsid w:val="00406312"/>
    <w:rsid w:val="00407234"/>
    <w:rsid w:val="00411FC7"/>
    <w:rsid w:val="00412B9D"/>
    <w:rsid w:val="0041642D"/>
    <w:rsid w:val="004221C2"/>
    <w:rsid w:val="004230E8"/>
    <w:rsid w:val="00423CCC"/>
    <w:rsid w:val="004247BF"/>
    <w:rsid w:val="00426AD0"/>
    <w:rsid w:val="0043041A"/>
    <w:rsid w:val="00434BA4"/>
    <w:rsid w:val="00435333"/>
    <w:rsid w:val="0043586E"/>
    <w:rsid w:val="00437664"/>
    <w:rsid w:val="00440CA0"/>
    <w:rsid w:val="0044345C"/>
    <w:rsid w:val="00443C0E"/>
    <w:rsid w:val="004453BD"/>
    <w:rsid w:val="00445678"/>
    <w:rsid w:val="0045199A"/>
    <w:rsid w:val="00456664"/>
    <w:rsid w:val="004578D0"/>
    <w:rsid w:val="00457DF4"/>
    <w:rsid w:val="004618EA"/>
    <w:rsid w:val="004625CE"/>
    <w:rsid w:val="00462D63"/>
    <w:rsid w:val="00464E5B"/>
    <w:rsid w:val="00467E59"/>
    <w:rsid w:val="0047086F"/>
    <w:rsid w:val="00471C33"/>
    <w:rsid w:val="004760C4"/>
    <w:rsid w:val="00476C67"/>
    <w:rsid w:val="0048013B"/>
    <w:rsid w:val="00483BA0"/>
    <w:rsid w:val="00484926"/>
    <w:rsid w:val="0048755F"/>
    <w:rsid w:val="00492FC1"/>
    <w:rsid w:val="00494B42"/>
    <w:rsid w:val="00494BBA"/>
    <w:rsid w:val="0049517B"/>
    <w:rsid w:val="004957BE"/>
    <w:rsid w:val="00495B74"/>
    <w:rsid w:val="0049699D"/>
    <w:rsid w:val="0049777B"/>
    <w:rsid w:val="004A02BB"/>
    <w:rsid w:val="004A5282"/>
    <w:rsid w:val="004A78DD"/>
    <w:rsid w:val="004B2CDF"/>
    <w:rsid w:val="004B6B31"/>
    <w:rsid w:val="004C04D6"/>
    <w:rsid w:val="004C2E79"/>
    <w:rsid w:val="004C6A65"/>
    <w:rsid w:val="004C75AF"/>
    <w:rsid w:val="004D01B4"/>
    <w:rsid w:val="004D12C9"/>
    <w:rsid w:val="004D232B"/>
    <w:rsid w:val="004D73FA"/>
    <w:rsid w:val="004D7B1D"/>
    <w:rsid w:val="004E5EFA"/>
    <w:rsid w:val="004E792D"/>
    <w:rsid w:val="004E7D02"/>
    <w:rsid w:val="004F1F86"/>
    <w:rsid w:val="004F4BA6"/>
    <w:rsid w:val="004F6366"/>
    <w:rsid w:val="00500004"/>
    <w:rsid w:val="00501FAC"/>
    <w:rsid w:val="00506BA4"/>
    <w:rsid w:val="0051063F"/>
    <w:rsid w:val="00513B12"/>
    <w:rsid w:val="00514048"/>
    <w:rsid w:val="0051790E"/>
    <w:rsid w:val="0052418E"/>
    <w:rsid w:val="005257C9"/>
    <w:rsid w:val="0052585F"/>
    <w:rsid w:val="00530E33"/>
    <w:rsid w:val="00533817"/>
    <w:rsid w:val="005356E0"/>
    <w:rsid w:val="00536550"/>
    <w:rsid w:val="00537600"/>
    <w:rsid w:val="00540884"/>
    <w:rsid w:val="0054100A"/>
    <w:rsid w:val="0054199D"/>
    <w:rsid w:val="0054300D"/>
    <w:rsid w:val="00545A26"/>
    <w:rsid w:val="00546162"/>
    <w:rsid w:val="00546DB1"/>
    <w:rsid w:val="00550905"/>
    <w:rsid w:val="00554926"/>
    <w:rsid w:val="00555889"/>
    <w:rsid w:val="00556436"/>
    <w:rsid w:val="00556F36"/>
    <w:rsid w:val="00570DD6"/>
    <w:rsid w:val="005716B7"/>
    <w:rsid w:val="00571C98"/>
    <w:rsid w:val="0057321A"/>
    <w:rsid w:val="0057393D"/>
    <w:rsid w:val="00576A6B"/>
    <w:rsid w:val="00576D47"/>
    <w:rsid w:val="005828A0"/>
    <w:rsid w:val="00582E43"/>
    <w:rsid w:val="00586334"/>
    <w:rsid w:val="00586373"/>
    <w:rsid w:val="00586637"/>
    <w:rsid w:val="0059149C"/>
    <w:rsid w:val="00596CB8"/>
    <w:rsid w:val="00597474"/>
    <w:rsid w:val="005B36DE"/>
    <w:rsid w:val="005B4A34"/>
    <w:rsid w:val="005B524B"/>
    <w:rsid w:val="005B5E51"/>
    <w:rsid w:val="005C00C3"/>
    <w:rsid w:val="005C211D"/>
    <w:rsid w:val="005C5F87"/>
    <w:rsid w:val="005C6FA4"/>
    <w:rsid w:val="005C7255"/>
    <w:rsid w:val="005D2AE5"/>
    <w:rsid w:val="005D43BF"/>
    <w:rsid w:val="005D561F"/>
    <w:rsid w:val="005E0151"/>
    <w:rsid w:val="005E5809"/>
    <w:rsid w:val="005E5FB3"/>
    <w:rsid w:val="005E763F"/>
    <w:rsid w:val="005F5742"/>
    <w:rsid w:val="005F60DB"/>
    <w:rsid w:val="00603071"/>
    <w:rsid w:val="0060409A"/>
    <w:rsid w:val="006051BB"/>
    <w:rsid w:val="00605D30"/>
    <w:rsid w:val="00606099"/>
    <w:rsid w:val="00606955"/>
    <w:rsid w:val="00613029"/>
    <w:rsid w:val="00613A5F"/>
    <w:rsid w:val="006154E5"/>
    <w:rsid w:val="00616038"/>
    <w:rsid w:val="00617B8B"/>
    <w:rsid w:val="00620AA0"/>
    <w:rsid w:val="00620F44"/>
    <w:rsid w:val="00624747"/>
    <w:rsid w:val="00624F60"/>
    <w:rsid w:val="00631240"/>
    <w:rsid w:val="00632CFA"/>
    <w:rsid w:val="00633B48"/>
    <w:rsid w:val="006347C5"/>
    <w:rsid w:val="00635A13"/>
    <w:rsid w:val="00635B0B"/>
    <w:rsid w:val="00637452"/>
    <w:rsid w:val="006379F3"/>
    <w:rsid w:val="00637A89"/>
    <w:rsid w:val="00640D02"/>
    <w:rsid w:val="00644F9D"/>
    <w:rsid w:val="00646F84"/>
    <w:rsid w:val="00647E57"/>
    <w:rsid w:val="00650763"/>
    <w:rsid w:val="00657241"/>
    <w:rsid w:val="00657B4C"/>
    <w:rsid w:val="0066010E"/>
    <w:rsid w:val="00661F77"/>
    <w:rsid w:val="006621C3"/>
    <w:rsid w:val="006636E8"/>
    <w:rsid w:val="00663B18"/>
    <w:rsid w:val="00667877"/>
    <w:rsid w:val="006735FB"/>
    <w:rsid w:val="00673B6D"/>
    <w:rsid w:val="006741D0"/>
    <w:rsid w:val="00674663"/>
    <w:rsid w:val="00675CFC"/>
    <w:rsid w:val="00685472"/>
    <w:rsid w:val="00690114"/>
    <w:rsid w:val="006906BE"/>
    <w:rsid w:val="00691A76"/>
    <w:rsid w:val="00695405"/>
    <w:rsid w:val="00696C98"/>
    <w:rsid w:val="00697B06"/>
    <w:rsid w:val="006A0224"/>
    <w:rsid w:val="006A1760"/>
    <w:rsid w:val="006A19A8"/>
    <w:rsid w:val="006A5C2B"/>
    <w:rsid w:val="006A5F49"/>
    <w:rsid w:val="006B1528"/>
    <w:rsid w:val="006B7585"/>
    <w:rsid w:val="006B7631"/>
    <w:rsid w:val="006C4176"/>
    <w:rsid w:val="006C5D2D"/>
    <w:rsid w:val="006C6D8B"/>
    <w:rsid w:val="006D0ABF"/>
    <w:rsid w:val="006D352C"/>
    <w:rsid w:val="006D673F"/>
    <w:rsid w:val="006D6882"/>
    <w:rsid w:val="006E1A69"/>
    <w:rsid w:val="006E1FEF"/>
    <w:rsid w:val="006E2F56"/>
    <w:rsid w:val="006E3509"/>
    <w:rsid w:val="006E4801"/>
    <w:rsid w:val="006E6307"/>
    <w:rsid w:val="006E6E2E"/>
    <w:rsid w:val="006E7327"/>
    <w:rsid w:val="006F20B1"/>
    <w:rsid w:val="006F2527"/>
    <w:rsid w:val="006F44D1"/>
    <w:rsid w:val="006F4808"/>
    <w:rsid w:val="006F5106"/>
    <w:rsid w:val="006F70BE"/>
    <w:rsid w:val="0070081B"/>
    <w:rsid w:val="00702135"/>
    <w:rsid w:val="007071AD"/>
    <w:rsid w:val="00711A6B"/>
    <w:rsid w:val="00712199"/>
    <w:rsid w:val="0071582D"/>
    <w:rsid w:val="00722B0E"/>
    <w:rsid w:val="00723CFD"/>
    <w:rsid w:val="0072445D"/>
    <w:rsid w:val="0072567B"/>
    <w:rsid w:val="00726249"/>
    <w:rsid w:val="00727DA1"/>
    <w:rsid w:val="00730ED4"/>
    <w:rsid w:val="00732402"/>
    <w:rsid w:val="007327FD"/>
    <w:rsid w:val="007336FD"/>
    <w:rsid w:val="00734466"/>
    <w:rsid w:val="007347BE"/>
    <w:rsid w:val="00736421"/>
    <w:rsid w:val="007371D1"/>
    <w:rsid w:val="007372A5"/>
    <w:rsid w:val="00743306"/>
    <w:rsid w:val="007436DE"/>
    <w:rsid w:val="0074446D"/>
    <w:rsid w:val="00745C36"/>
    <w:rsid w:val="0074635D"/>
    <w:rsid w:val="007545EC"/>
    <w:rsid w:val="00756A55"/>
    <w:rsid w:val="00760343"/>
    <w:rsid w:val="0076403F"/>
    <w:rsid w:val="00764D91"/>
    <w:rsid w:val="00765A32"/>
    <w:rsid w:val="00766C9F"/>
    <w:rsid w:val="007765B3"/>
    <w:rsid w:val="00781488"/>
    <w:rsid w:val="00782B4D"/>
    <w:rsid w:val="007867BE"/>
    <w:rsid w:val="00786CEA"/>
    <w:rsid w:val="00787C32"/>
    <w:rsid w:val="00787C48"/>
    <w:rsid w:val="00790099"/>
    <w:rsid w:val="00790E6B"/>
    <w:rsid w:val="0079121E"/>
    <w:rsid w:val="00795CFA"/>
    <w:rsid w:val="007A2529"/>
    <w:rsid w:val="007A3A2F"/>
    <w:rsid w:val="007A3C5C"/>
    <w:rsid w:val="007A72F8"/>
    <w:rsid w:val="007A762E"/>
    <w:rsid w:val="007A7F9F"/>
    <w:rsid w:val="007B0210"/>
    <w:rsid w:val="007B1294"/>
    <w:rsid w:val="007B2843"/>
    <w:rsid w:val="007B33DB"/>
    <w:rsid w:val="007B6AF0"/>
    <w:rsid w:val="007B7205"/>
    <w:rsid w:val="007C3FFA"/>
    <w:rsid w:val="007C52A0"/>
    <w:rsid w:val="007C6347"/>
    <w:rsid w:val="007C6CBC"/>
    <w:rsid w:val="007C753A"/>
    <w:rsid w:val="007D1915"/>
    <w:rsid w:val="007D2AFD"/>
    <w:rsid w:val="007D3562"/>
    <w:rsid w:val="007E0717"/>
    <w:rsid w:val="007E124A"/>
    <w:rsid w:val="007E2A3C"/>
    <w:rsid w:val="007E3E24"/>
    <w:rsid w:val="007F066A"/>
    <w:rsid w:val="007F1AC2"/>
    <w:rsid w:val="007F1D58"/>
    <w:rsid w:val="007F37B1"/>
    <w:rsid w:val="007F6AC6"/>
    <w:rsid w:val="0080351A"/>
    <w:rsid w:val="008045D3"/>
    <w:rsid w:val="00806557"/>
    <w:rsid w:val="0081012C"/>
    <w:rsid w:val="008130E5"/>
    <w:rsid w:val="00813772"/>
    <w:rsid w:val="00816652"/>
    <w:rsid w:val="00817446"/>
    <w:rsid w:val="00822830"/>
    <w:rsid w:val="0082427C"/>
    <w:rsid w:val="008255A9"/>
    <w:rsid w:val="00826B2B"/>
    <w:rsid w:val="00831FAB"/>
    <w:rsid w:val="00833DFC"/>
    <w:rsid w:val="008351D4"/>
    <w:rsid w:val="0084289F"/>
    <w:rsid w:val="00842962"/>
    <w:rsid w:val="0084410D"/>
    <w:rsid w:val="0084561F"/>
    <w:rsid w:val="00851778"/>
    <w:rsid w:val="00851CE5"/>
    <w:rsid w:val="00851E2F"/>
    <w:rsid w:val="00853118"/>
    <w:rsid w:val="008545C6"/>
    <w:rsid w:val="00855641"/>
    <w:rsid w:val="0085671E"/>
    <w:rsid w:val="00856F44"/>
    <w:rsid w:val="008575E1"/>
    <w:rsid w:val="00860C91"/>
    <w:rsid w:val="008630D7"/>
    <w:rsid w:val="0086318E"/>
    <w:rsid w:val="0086326E"/>
    <w:rsid w:val="00872376"/>
    <w:rsid w:val="00872536"/>
    <w:rsid w:val="00872D66"/>
    <w:rsid w:val="00873A1B"/>
    <w:rsid w:val="00880154"/>
    <w:rsid w:val="00880BDA"/>
    <w:rsid w:val="0088337F"/>
    <w:rsid w:val="00884BC3"/>
    <w:rsid w:val="00886596"/>
    <w:rsid w:val="00886E91"/>
    <w:rsid w:val="0089142B"/>
    <w:rsid w:val="008926D5"/>
    <w:rsid w:val="008A2731"/>
    <w:rsid w:val="008A2DAF"/>
    <w:rsid w:val="008A336D"/>
    <w:rsid w:val="008A4556"/>
    <w:rsid w:val="008A4713"/>
    <w:rsid w:val="008A51D9"/>
    <w:rsid w:val="008A6562"/>
    <w:rsid w:val="008A7B9D"/>
    <w:rsid w:val="008B3222"/>
    <w:rsid w:val="008B3F70"/>
    <w:rsid w:val="008B6DA6"/>
    <w:rsid w:val="008C05E0"/>
    <w:rsid w:val="008C59F5"/>
    <w:rsid w:val="008C7204"/>
    <w:rsid w:val="008C75CB"/>
    <w:rsid w:val="008D0407"/>
    <w:rsid w:val="008D271C"/>
    <w:rsid w:val="008D48A5"/>
    <w:rsid w:val="008D776D"/>
    <w:rsid w:val="008E0861"/>
    <w:rsid w:val="008E18E1"/>
    <w:rsid w:val="008E20F5"/>
    <w:rsid w:val="008E6430"/>
    <w:rsid w:val="008F1F59"/>
    <w:rsid w:val="008F3A58"/>
    <w:rsid w:val="008F3E4B"/>
    <w:rsid w:val="008F49C9"/>
    <w:rsid w:val="008F5E20"/>
    <w:rsid w:val="008F63C8"/>
    <w:rsid w:val="0090029D"/>
    <w:rsid w:val="00900E6E"/>
    <w:rsid w:val="00904952"/>
    <w:rsid w:val="009054B4"/>
    <w:rsid w:val="00905752"/>
    <w:rsid w:val="00907530"/>
    <w:rsid w:val="00911E52"/>
    <w:rsid w:val="00912FFA"/>
    <w:rsid w:val="00913651"/>
    <w:rsid w:val="00913CBF"/>
    <w:rsid w:val="00913E2A"/>
    <w:rsid w:val="0091467D"/>
    <w:rsid w:val="0091555B"/>
    <w:rsid w:val="009204CC"/>
    <w:rsid w:val="00921905"/>
    <w:rsid w:val="00924CA8"/>
    <w:rsid w:val="009257C5"/>
    <w:rsid w:val="00925C8D"/>
    <w:rsid w:val="009301F6"/>
    <w:rsid w:val="009303AF"/>
    <w:rsid w:val="009314EE"/>
    <w:rsid w:val="00932553"/>
    <w:rsid w:val="0093289A"/>
    <w:rsid w:val="00932DDB"/>
    <w:rsid w:val="00933F24"/>
    <w:rsid w:val="00934C62"/>
    <w:rsid w:val="00934D4D"/>
    <w:rsid w:val="0093611D"/>
    <w:rsid w:val="00940570"/>
    <w:rsid w:val="0094232C"/>
    <w:rsid w:val="00942D52"/>
    <w:rsid w:val="0094532F"/>
    <w:rsid w:val="00946B3B"/>
    <w:rsid w:val="00951656"/>
    <w:rsid w:val="00956E23"/>
    <w:rsid w:val="00957B99"/>
    <w:rsid w:val="00960548"/>
    <w:rsid w:val="00961582"/>
    <w:rsid w:val="009616C7"/>
    <w:rsid w:val="009617C4"/>
    <w:rsid w:val="00963E35"/>
    <w:rsid w:val="0096419C"/>
    <w:rsid w:val="009659EE"/>
    <w:rsid w:val="009673C4"/>
    <w:rsid w:val="00967B5F"/>
    <w:rsid w:val="009700B3"/>
    <w:rsid w:val="009704BB"/>
    <w:rsid w:val="0097271A"/>
    <w:rsid w:val="00974C01"/>
    <w:rsid w:val="009752E4"/>
    <w:rsid w:val="00976D3B"/>
    <w:rsid w:val="009807BA"/>
    <w:rsid w:val="00981AC7"/>
    <w:rsid w:val="009834E2"/>
    <w:rsid w:val="0098425B"/>
    <w:rsid w:val="00986C8D"/>
    <w:rsid w:val="009879A8"/>
    <w:rsid w:val="00991F5A"/>
    <w:rsid w:val="009923DF"/>
    <w:rsid w:val="009927B2"/>
    <w:rsid w:val="009A053C"/>
    <w:rsid w:val="009A5FC6"/>
    <w:rsid w:val="009A64CE"/>
    <w:rsid w:val="009B139E"/>
    <w:rsid w:val="009B1611"/>
    <w:rsid w:val="009B21EB"/>
    <w:rsid w:val="009B4AF4"/>
    <w:rsid w:val="009B51EA"/>
    <w:rsid w:val="009B6785"/>
    <w:rsid w:val="009B6975"/>
    <w:rsid w:val="009C027C"/>
    <w:rsid w:val="009C0755"/>
    <w:rsid w:val="009C0F10"/>
    <w:rsid w:val="009C5068"/>
    <w:rsid w:val="009C5EBF"/>
    <w:rsid w:val="009C746C"/>
    <w:rsid w:val="009D0E56"/>
    <w:rsid w:val="009D3EE5"/>
    <w:rsid w:val="009D3F53"/>
    <w:rsid w:val="009D4456"/>
    <w:rsid w:val="009D5DAA"/>
    <w:rsid w:val="009D62DD"/>
    <w:rsid w:val="009D6696"/>
    <w:rsid w:val="009D6814"/>
    <w:rsid w:val="009D7A2E"/>
    <w:rsid w:val="009E1E3D"/>
    <w:rsid w:val="009F016D"/>
    <w:rsid w:val="009F195D"/>
    <w:rsid w:val="009F19A1"/>
    <w:rsid w:val="009F1E1B"/>
    <w:rsid w:val="009F25E3"/>
    <w:rsid w:val="009F2FF4"/>
    <w:rsid w:val="009F6875"/>
    <w:rsid w:val="009F7D4F"/>
    <w:rsid w:val="009F7DE3"/>
    <w:rsid w:val="00A003F6"/>
    <w:rsid w:val="00A0203F"/>
    <w:rsid w:val="00A03046"/>
    <w:rsid w:val="00A053FF"/>
    <w:rsid w:val="00A06CB8"/>
    <w:rsid w:val="00A10056"/>
    <w:rsid w:val="00A10D82"/>
    <w:rsid w:val="00A21B94"/>
    <w:rsid w:val="00A23233"/>
    <w:rsid w:val="00A23FB9"/>
    <w:rsid w:val="00A27EF5"/>
    <w:rsid w:val="00A34B59"/>
    <w:rsid w:val="00A35E5A"/>
    <w:rsid w:val="00A40B55"/>
    <w:rsid w:val="00A432C3"/>
    <w:rsid w:val="00A44DE7"/>
    <w:rsid w:val="00A46B84"/>
    <w:rsid w:val="00A47A46"/>
    <w:rsid w:val="00A50541"/>
    <w:rsid w:val="00A5555D"/>
    <w:rsid w:val="00A5669A"/>
    <w:rsid w:val="00A5734F"/>
    <w:rsid w:val="00A57FA3"/>
    <w:rsid w:val="00A607AE"/>
    <w:rsid w:val="00A61499"/>
    <w:rsid w:val="00A63916"/>
    <w:rsid w:val="00A6659D"/>
    <w:rsid w:val="00A70C07"/>
    <w:rsid w:val="00A733EF"/>
    <w:rsid w:val="00A75451"/>
    <w:rsid w:val="00A7624E"/>
    <w:rsid w:val="00A81A37"/>
    <w:rsid w:val="00A82844"/>
    <w:rsid w:val="00A82A31"/>
    <w:rsid w:val="00A8341C"/>
    <w:rsid w:val="00A83503"/>
    <w:rsid w:val="00A87FF0"/>
    <w:rsid w:val="00A9173B"/>
    <w:rsid w:val="00A91D49"/>
    <w:rsid w:val="00A95E88"/>
    <w:rsid w:val="00AA4DB8"/>
    <w:rsid w:val="00AB45B5"/>
    <w:rsid w:val="00AB61D3"/>
    <w:rsid w:val="00AB635E"/>
    <w:rsid w:val="00AB6539"/>
    <w:rsid w:val="00AB6FD2"/>
    <w:rsid w:val="00AC069A"/>
    <w:rsid w:val="00AC24D1"/>
    <w:rsid w:val="00AC2D2D"/>
    <w:rsid w:val="00AC6CB3"/>
    <w:rsid w:val="00AD1D33"/>
    <w:rsid w:val="00AD2174"/>
    <w:rsid w:val="00AD23FF"/>
    <w:rsid w:val="00AD2AF8"/>
    <w:rsid w:val="00AD3B28"/>
    <w:rsid w:val="00AD5E03"/>
    <w:rsid w:val="00AD748C"/>
    <w:rsid w:val="00AD7E48"/>
    <w:rsid w:val="00AE3DF1"/>
    <w:rsid w:val="00AE3F68"/>
    <w:rsid w:val="00AE742A"/>
    <w:rsid w:val="00AF04EA"/>
    <w:rsid w:val="00B004EB"/>
    <w:rsid w:val="00B0173F"/>
    <w:rsid w:val="00B03FD3"/>
    <w:rsid w:val="00B04C21"/>
    <w:rsid w:val="00B05C3A"/>
    <w:rsid w:val="00B06007"/>
    <w:rsid w:val="00B07AA0"/>
    <w:rsid w:val="00B07CEE"/>
    <w:rsid w:val="00B110CF"/>
    <w:rsid w:val="00B11DF6"/>
    <w:rsid w:val="00B11E56"/>
    <w:rsid w:val="00B12C18"/>
    <w:rsid w:val="00B16A3D"/>
    <w:rsid w:val="00B16E53"/>
    <w:rsid w:val="00B21065"/>
    <w:rsid w:val="00B23AED"/>
    <w:rsid w:val="00B27F0F"/>
    <w:rsid w:val="00B307A5"/>
    <w:rsid w:val="00B353C8"/>
    <w:rsid w:val="00B36FCC"/>
    <w:rsid w:val="00B414A4"/>
    <w:rsid w:val="00B42868"/>
    <w:rsid w:val="00B44E6C"/>
    <w:rsid w:val="00B473A0"/>
    <w:rsid w:val="00B47E3C"/>
    <w:rsid w:val="00B531B2"/>
    <w:rsid w:val="00B551BF"/>
    <w:rsid w:val="00B55BDA"/>
    <w:rsid w:val="00B5793F"/>
    <w:rsid w:val="00B57FFE"/>
    <w:rsid w:val="00B60AAB"/>
    <w:rsid w:val="00B63B9C"/>
    <w:rsid w:val="00B65660"/>
    <w:rsid w:val="00B6693D"/>
    <w:rsid w:val="00B66BF8"/>
    <w:rsid w:val="00B71061"/>
    <w:rsid w:val="00B7793C"/>
    <w:rsid w:val="00B81AE8"/>
    <w:rsid w:val="00B821B4"/>
    <w:rsid w:val="00B83A58"/>
    <w:rsid w:val="00B91977"/>
    <w:rsid w:val="00B97446"/>
    <w:rsid w:val="00BA1106"/>
    <w:rsid w:val="00BA31BC"/>
    <w:rsid w:val="00BA3B46"/>
    <w:rsid w:val="00BA760C"/>
    <w:rsid w:val="00BB09FD"/>
    <w:rsid w:val="00BB0B69"/>
    <w:rsid w:val="00BB12A2"/>
    <w:rsid w:val="00BB2AAA"/>
    <w:rsid w:val="00BB3991"/>
    <w:rsid w:val="00BB42E9"/>
    <w:rsid w:val="00BB669C"/>
    <w:rsid w:val="00BB6842"/>
    <w:rsid w:val="00BB6CF2"/>
    <w:rsid w:val="00BB7A2E"/>
    <w:rsid w:val="00BC0875"/>
    <w:rsid w:val="00BC1507"/>
    <w:rsid w:val="00BC39B1"/>
    <w:rsid w:val="00BC5F44"/>
    <w:rsid w:val="00BC7674"/>
    <w:rsid w:val="00BD26F8"/>
    <w:rsid w:val="00BD284E"/>
    <w:rsid w:val="00BD2DAE"/>
    <w:rsid w:val="00BD3156"/>
    <w:rsid w:val="00BD38A1"/>
    <w:rsid w:val="00BD548C"/>
    <w:rsid w:val="00BE0B64"/>
    <w:rsid w:val="00BE0C47"/>
    <w:rsid w:val="00BE1860"/>
    <w:rsid w:val="00BE3C92"/>
    <w:rsid w:val="00BE5FC9"/>
    <w:rsid w:val="00BF3FE1"/>
    <w:rsid w:val="00BF56E0"/>
    <w:rsid w:val="00BF6068"/>
    <w:rsid w:val="00BF77BD"/>
    <w:rsid w:val="00C0242E"/>
    <w:rsid w:val="00C060A3"/>
    <w:rsid w:val="00C103B8"/>
    <w:rsid w:val="00C1048F"/>
    <w:rsid w:val="00C1115D"/>
    <w:rsid w:val="00C115C9"/>
    <w:rsid w:val="00C12030"/>
    <w:rsid w:val="00C14981"/>
    <w:rsid w:val="00C23F5F"/>
    <w:rsid w:val="00C25EA2"/>
    <w:rsid w:val="00C316DA"/>
    <w:rsid w:val="00C337D5"/>
    <w:rsid w:val="00C339F2"/>
    <w:rsid w:val="00C34BC6"/>
    <w:rsid w:val="00C352DD"/>
    <w:rsid w:val="00C4171B"/>
    <w:rsid w:val="00C41F15"/>
    <w:rsid w:val="00C4243A"/>
    <w:rsid w:val="00C44B92"/>
    <w:rsid w:val="00C50025"/>
    <w:rsid w:val="00C52F5C"/>
    <w:rsid w:val="00C53F7B"/>
    <w:rsid w:val="00C54BAE"/>
    <w:rsid w:val="00C5763E"/>
    <w:rsid w:val="00C57E60"/>
    <w:rsid w:val="00C6092D"/>
    <w:rsid w:val="00C71D8F"/>
    <w:rsid w:val="00C7248B"/>
    <w:rsid w:val="00C7431E"/>
    <w:rsid w:val="00C7447A"/>
    <w:rsid w:val="00C74A18"/>
    <w:rsid w:val="00C752D3"/>
    <w:rsid w:val="00C754E8"/>
    <w:rsid w:val="00C82242"/>
    <w:rsid w:val="00C8503E"/>
    <w:rsid w:val="00C86B43"/>
    <w:rsid w:val="00C90572"/>
    <w:rsid w:val="00C926D5"/>
    <w:rsid w:val="00C947DE"/>
    <w:rsid w:val="00C94FFC"/>
    <w:rsid w:val="00C9554F"/>
    <w:rsid w:val="00C95866"/>
    <w:rsid w:val="00C95EBA"/>
    <w:rsid w:val="00CA066B"/>
    <w:rsid w:val="00CA11E6"/>
    <w:rsid w:val="00CA2218"/>
    <w:rsid w:val="00CA5288"/>
    <w:rsid w:val="00CA67A1"/>
    <w:rsid w:val="00CA6A83"/>
    <w:rsid w:val="00CA7915"/>
    <w:rsid w:val="00CB03C8"/>
    <w:rsid w:val="00CB3DD0"/>
    <w:rsid w:val="00CB4B63"/>
    <w:rsid w:val="00CB7742"/>
    <w:rsid w:val="00CB7CAA"/>
    <w:rsid w:val="00CC0BDC"/>
    <w:rsid w:val="00CC3F0C"/>
    <w:rsid w:val="00CC3F2A"/>
    <w:rsid w:val="00CC4FE4"/>
    <w:rsid w:val="00CD13D5"/>
    <w:rsid w:val="00CD3E68"/>
    <w:rsid w:val="00CD4018"/>
    <w:rsid w:val="00CD43D3"/>
    <w:rsid w:val="00CD4C87"/>
    <w:rsid w:val="00CD7ECA"/>
    <w:rsid w:val="00CE0324"/>
    <w:rsid w:val="00CE194F"/>
    <w:rsid w:val="00CE24DA"/>
    <w:rsid w:val="00CE3C64"/>
    <w:rsid w:val="00CE5EF2"/>
    <w:rsid w:val="00CE7DF1"/>
    <w:rsid w:val="00CF00E2"/>
    <w:rsid w:val="00CF0559"/>
    <w:rsid w:val="00CF0827"/>
    <w:rsid w:val="00CF319B"/>
    <w:rsid w:val="00CF32FA"/>
    <w:rsid w:val="00CF61CC"/>
    <w:rsid w:val="00CF7642"/>
    <w:rsid w:val="00D019C5"/>
    <w:rsid w:val="00D02669"/>
    <w:rsid w:val="00D139AE"/>
    <w:rsid w:val="00D13A8B"/>
    <w:rsid w:val="00D21586"/>
    <w:rsid w:val="00D21AB6"/>
    <w:rsid w:val="00D2214D"/>
    <w:rsid w:val="00D2594D"/>
    <w:rsid w:val="00D25F65"/>
    <w:rsid w:val="00D26115"/>
    <w:rsid w:val="00D32A73"/>
    <w:rsid w:val="00D33BE9"/>
    <w:rsid w:val="00D342CC"/>
    <w:rsid w:val="00D34616"/>
    <w:rsid w:val="00D34D8B"/>
    <w:rsid w:val="00D35B77"/>
    <w:rsid w:val="00D40656"/>
    <w:rsid w:val="00D41349"/>
    <w:rsid w:val="00D43456"/>
    <w:rsid w:val="00D4357C"/>
    <w:rsid w:val="00D44966"/>
    <w:rsid w:val="00D45667"/>
    <w:rsid w:val="00D45D61"/>
    <w:rsid w:val="00D50540"/>
    <w:rsid w:val="00D52046"/>
    <w:rsid w:val="00D52800"/>
    <w:rsid w:val="00D52AB5"/>
    <w:rsid w:val="00D535EA"/>
    <w:rsid w:val="00D53A9A"/>
    <w:rsid w:val="00D57C40"/>
    <w:rsid w:val="00D57EB2"/>
    <w:rsid w:val="00D60D1A"/>
    <w:rsid w:val="00D635CB"/>
    <w:rsid w:val="00D64E5F"/>
    <w:rsid w:val="00D714C3"/>
    <w:rsid w:val="00D714CD"/>
    <w:rsid w:val="00D71FF3"/>
    <w:rsid w:val="00D73C15"/>
    <w:rsid w:val="00D73ED9"/>
    <w:rsid w:val="00D74BAC"/>
    <w:rsid w:val="00D760D7"/>
    <w:rsid w:val="00D76AC2"/>
    <w:rsid w:val="00D76C7B"/>
    <w:rsid w:val="00D77B72"/>
    <w:rsid w:val="00D822B1"/>
    <w:rsid w:val="00D82789"/>
    <w:rsid w:val="00D82CF1"/>
    <w:rsid w:val="00D856E1"/>
    <w:rsid w:val="00D910DF"/>
    <w:rsid w:val="00D92D34"/>
    <w:rsid w:val="00D9615F"/>
    <w:rsid w:val="00D9647F"/>
    <w:rsid w:val="00D96CE3"/>
    <w:rsid w:val="00D97079"/>
    <w:rsid w:val="00DA254C"/>
    <w:rsid w:val="00DA6573"/>
    <w:rsid w:val="00DB18C9"/>
    <w:rsid w:val="00DB2C01"/>
    <w:rsid w:val="00DB3314"/>
    <w:rsid w:val="00DB454F"/>
    <w:rsid w:val="00DB5993"/>
    <w:rsid w:val="00DB6325"/>
    <w:rsid w:val="00DB6DFE"/>
    <w:rsid w:val="00DC0A97"/>
    <w:rsid w:val="00DC173F"/>
    <w:rsid w:val="00DC28FF"/>
    <w:rsid w:val="00DC6C44"/>
    <w:rsid w:val="00DD09B5"/>
    <w:rsid w:val="00DD2287"/>
    <w:rsid w:val="00DD672C"/>
    <w:rsid w:val="00DD79B7"/>
    <w:rsid w:val="00DE1A88"/>
    <w:rsid w:val="00DE3BE2"/>
    <w:rsid w:val="00DE4A7C"/>
    <w:rsid w:val="00DE5140"/>
    <w:rsid w:val="00DF187B"/>
    <w:rsid w:val="00DF2EEA"/>
    <w:rsid w:val="00DF4FE8"/>
    <w:rsid w:val="00DF6BA9"/>
    <w:rsid w:val="00E012BA"/>
    <w:rsid w:val="00E016D4"/>
    <w:rsid w:val="00E01C91"/>
    <w:rsid w:val="00E02CD7"/>
    <w:rsid w:val="00E03BF9"/>
    <w:rsid w:val="00E06BBB"/>
    <w:rsid w:val="00E10DB0"/>
    <w:rsid w:val="00E117BE"/>
    <w:rsid w:val="00E121D9"/>
    <w:rsid w:val="00E13320"/>
    <w:rsid w:val="00E175D1"/>
    <w:rsid w:val="00E2321E"/>
    <w:rsid w:val="00E26474"/>
    <w:rsid w:val="00E27264"/>
    <w:rsid w:val="00E27B26"/>
    <w:rsid w:val="00E33680"/>
    <w:rsid w:val="00E346F3"/>
    <w:rsid w:val="00E3582C"/>
    <w:rsid w:val="00E422CC"/>
    <w:rsid w:val="00E451E7"/>
    <w:rsid w:val="00E4679B"/>
    <w:rsid w:val="00E50655"/>
    <w:rsid w:val="00E50D11"/>
    <w:rsid w:val="00E51531"/>
    <w:rsid w:val="00E55220"/>
    <w:rsid w:val="00E5762B"/>
    <w:rsid w:val="00E61EF5"/>
    <w:rsid w:val="00E65AD2"/>
    <w:rsid w:val="00E67120"/>
    <w:rsid w:val="00E673EC"/>
    <w:rsid w:val="00E7290A"/>
    <w:rsid w:val="00E74026"/>
    <w:rsid w:val="00E75770"/>
    <w:rsid w:val="00E77B7C"/>
    <w:rsid w:val="00E80828"/>
    <w:rsid w:val="00E83592"/>
    <w:rsid w:val="00E84EB6"/>
    <w:rsid w:val="00E87132"/>
    <w:rsid w:val="00E87FCA"/>
    <w:rsid w:val="00E91802"/>
    <w:rsid w:val="00E91EE6"/>
    <w:rsid w:val="00E9269B"/>
    <w:rsid w:val="00E92752"/>
    <w:rsid w:val="00E92ACE"/>
    <w:rsid w:val="00E92AF4"/>
    <w:rsid w:val="00E92D23"/>
    <w:rsid w:val="00E95ECE"/>
    <w:rsid w:val="00E96239"/>
    <w:rsid w:val="00E96792"/>
    <w:rsid w:val="00EA01DE"/>
    <w:rsid w:val="00EA16C7"/>
    <w:rsid w:val="00EA3AEB"/>
    <w:rsid w:val="00EA489B"/>
    <w:rsid w:val="00EB0859"/>
    <w:rsid w:val="00EB1004"/>
    <w:rsid w:val="00EB109A"/>
    <w:rsid w:val="00EB5B0D"/>
    <w:rsid w:val="00EB743C"/>
    <w:rsid w:val="00EB7733"/>
    <w:rsid w:val="00EC1107"/>
    <w:rsid w:val="00EC2D43"/>
    <w:rsid w:val="00EC5DD8"/>
    <w:rsid w:val="00ED0752"/>
    <w:rsid w:val="00ED2DEA"/>
    <w:rsid w:val="00ED351F"/>
    <w:rsid w:val="00ED3C54"/>
    <w:rsid w:val="00EE1079"/>
    <w:rsid w:val="00EE2068"/>
    <w:rsid w:val="00EE26ED"/>
    <w:rsid w:val="00EE3418"/>
    <w:rsid w:val="00EE43DA"/>
    <w:rsid w:val="00EE69D1"/>
    <w:rsid w:val="00EF0E42"/>
    <w:rsid w:val="00EF1476"/>
    <w:rsid w:val="00EF1BB6"/>
    <w:rsid w:val="00EF2AC6"/>
    <w:rsid w:val="00EF3967"/>
    <w:rsid w:val="00EF47A9"/>
    <w:rsid w:val="00EF6D23"/>
    <w:rsid w:val="00EF74F7"/>
    <w:rsid w:val="00EF7590"/>
    <w:rsid w:val="00F00B3E"/>
    <w:rsid w:val="00F0122B"/>
    <w:rsid w:val="00F0239F"/>
    <w:rsid w:val="00F02A0B"/>
    <w:rsid w:val="00F02EDE"/>
    <w:rsid w:val="00F040B8"/>
    <w:rsid w:val="00F04471"/>
    <w:rsid w:val="00F06E19"/>
    <w:rsid w:val="00F06E3A"/>
    <w:rsid w:val="00F1019C"/>
    <w:rsid w:val="00F1238E"/>
    <w:rsid w:val="00F12B13"/>
    <w:rsid w:val="00F13AEE"/>
    <w:rsid w:val="00F150E3"/>
    <w:rsid w:val="00F15D31"/>
    <w:rsid w:val="00F16981"/>
    <w:rsid w:val="00F21DAB"/>
    <w:rsid w:val="00F224D4"/>
    <w:rsid w:val="00F234EB"/>
    <w:rsid w:val="00F318D4"/>
    <w:rsid w:val="00F331B5"/>
    <w:rsid w:val="00F34C28"/>
    <w:rsid w:val="00F4582E"/>
    <w:rsid w:val="00F4622D"/>
    <w:rsid w:val="00F47504"/>
    <w:rsid w:val="00F50D0C"/>
    <w:rsid w:val="00F50E63"/>
    <w:rsid w:val="00F516BD"/>
    <w:rsid w:val="00F51798"/>
    <w:rsid w:val="00F52089"/>
    <w:rsid w:val="00F52B5F"/>
    <w:rsid w:val="00F543B6"/>
    <w:rsid w:val="00F55359"/>
    <w:rsid w:val="00F5549F"/>
    <w:rsid w:val="00F566FB"/>
    <w:rsid w:val="00F56835"/>
    <w:rsid w:val="00F57730"/>
    <w:rsid w:val="00F579D5"/>
    <w:rsid w:val="00F57D05"/>
    <w:rsid w:val="00F61EF8"/>
    <w:rsid w:val="00F63780"/>
    <w:rsid w:val="00F63EBE"/>
    <w:rsid w:val="00F6570F"/>
    <w:rsid w:val="00F71AE4"/>
    <w:rsid w:val="00F749FD"/>
    <w:rsid w:val="00F771D1"/>
    <w:rsid w:val="00F779AE"/>
    <w:rsid w:val="00F82F07"/>
    <w:rsid w:val="00F83142"/>
    <w:rsid w:val="00F8467E"/>
    <w:rsid w:val="00F85691"/>
    <w:rsid w:val="00F90DFC"/>
    <w:rsid w:val="00FA08E4"/>
    <w:rsid w:val="00FA1F77"/>
    <w:rsid w:val="00FA3C7A"/>
    <w:rsid w:val="00FA4B30"/>
    <w:rsid w:val="00FA4ECB"/>
    <w:rsid w:val="00FA5D8D"/>
    <w:rsid w:val="00FB1A2B"/>
    <w:rsid w:val="00FB393A"/>
    <w:rsid w:val="00FB44DD"/>
    <w:rsid w:val="00FB5C2F"/>
    <w:rsid w:val="00FB662C"/>
    <w:rsid w:val="00FB75A7"/>
    <w:rsid w:val="00FC0A7C"/>
    <w:rsid w:val="00FC25F8"/>
    <w:rsid w:val="00FC282E"/>
    <w:rsid w:val="00FC43DC"/>
    <w:rsid w:val="00FC5ACF"/>
    <w:rsid w:val="00FC6806"/>
    <w:rsid w:val="00FC7401"/>
    <w:rsid w:val="00FD0A51"/>
    <w:rsid w:val="00FD0DB8"/>
    <w:rsid w:val="00FD31FD"/>
    <w:rsid w:val="00FD7663"/>
    <w:rsid w:val="00FD7664"/>
    <w:rsid w:val="00FE0BC6"/>
    <w:rsid w:val="00FE12DD"/>
    <w:rsid w:val="00FE41AF"/>
    <w:rsid w:val="00FE755B"/>
    <w:rsid w:val="00FF2E2B"/>
    <w:rsid w:val="00FF370D"/>
    <w:rsid w:val="00FF5BC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  <w:style w:type="character" w:customStyle="1" w:styleId="jskeywordcolor">
    <w:name w:val="jskeywordcolor"/>
    <w:basedOn w:val="DefaultParagraphFont"/>
    <w:rsid w:val="008A7B9D"/>
  </w:style>
  <w:style w:type="character" w:customStyle="1" w:styleId="jsstringcolor">
    <w:name w:val="jsstringcolor"/>
    <w:basedOn w:val="DefaultParagraphFont"/>
    <w:rsid w:val="008A7B9D"/>
  </w:style>
  <w:style w:type="character" w:customStyle="1" w:styleId="jsnumbercolor">
    <w:name w:val="jsnumbercolor"/>
    <w:basedOn w:val="DefaultParagraphFont"/>
    <w:rsid w:val="008A7B9D"/>
  </w:style>
  <w:style w:type="character" w:customStyle="1" w:styleId="jspropertycolor">
    <w:name w:val="jspropertycolor"/>
    <w:basedOn w:val="DefaultParagraphFont"/>
    <w:rsid w:val="00B6693D"/>
  </w:style>
  <w:style w:type="character" w:customStyle="1" w:styleId="commentcolor">
    <w:name w:val="commentcolor"/>
    <w:basedOn w:val="DefaultParagraphFont"/>
    <w:rsid w:val="00B6693D"/>
  </w:style>
  <w:style w:type="character" w:customStyle="1" w:styleId="value">
    <w:name w:val="value"/>
    <w:basedOn w:val="DefaultParagraphFont"/>
    <w:rsid w:val="00FF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79F695-1891-4212-B628-B82522E5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3836</TotalTime>
  <Pages>22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1132</cp:revision>
  <dcterms:created xsi:type="dcterms:W3CDTF">2019-11-06T22:05:00Z</dcterms:created>
  <dcterms:modified xsi:type="dcterms:W3CDTF">2020-03-31T10:52:00Z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