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5851F" w14:textId="3304B138" w:rsidR="003601EA" w:rsidRPr="00D64B8C" w:rsidRDefault="005A776C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객체</w:t>
      </w:r>
    </w:p>
    <w:p w14:paraId="139A3EA0" w14:textId="162E3D09" w:rsidR="00D64B8C" w:rsidRDefault="004C7E86" w:rsidP="00F579D5">
      <w:r>
        <w:t>2020-03-16</w:t>
      </w:r>
    </w:p>
    <w:p w14:paraId="3414B667" w14:textId="7A31221E" w:rsidR="00D64B8C" w:rsidRDefault="00D64B8C" w:rsidP="00F579D5">
      <w:r>
        <w:rPr>
          <w:rFonts w:hint="eastAsia"/>
        </w:rPr>
        <w:t>이승진</w:t>
      </w:r>
    </w:p>
    <w:p w14:paraId="49F6DECC" w14:textId="77777777" w:rsidR="00D64B8C" w:rsidRDefault="00D64B8C" w:rsidP="00F579D5"/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09D620CE" w14:textId="2BE9F3D5" w:rsidR="00BF5CCA" w:rsidRDefault="00267E6A" w:rsidP="00F579D5">
      <w:r>
        <w:rPr>
          <w:rFonts w:hint="eastAsia"/>
        </w:rPr>
        <w:t>객체</w:t>
      </w:r>
      <w:r w:rsidR="00547D4F">
        <w:rPr>
          <w:rFonts w:hint="eastAsia"/>
        </w:rPr>
        <w:t>의 생성,</w:t>
      </w:r>
      <w:r w:rsidR="00547D4F">
        <w:t xml:space="preserve"> </w:t>
      </w:r>
      <w:r w:rsidR="00547D4F">
        <w:rPr>
          <w:rFonts w:hint="eastAsia"/>
        </w:rPr>
        <w:t>비교,</w:t>
      </w:r>
      <w:r w:rsidR="00547D4F">
        <w:t xml:space="preserve"> </w:t>
      </w:r>
      <w:r w:rsidR="003F6A9F">
        <w:rPr>
          <w:rFonts w:hint="eastAsia"/>
        </w:rPr>
        <w:t>속성 탐색</w:t>
      </w:r>
    </w:p>
    <w:p w14:paraId="1F0C9943" w14:textId="75277A6A" w:rsidR="003F6A9F" w:rsidRDefault="003F6A9F" w:rsidP="00F579D5">
      <w:r>
        <w:rPr>
          <w:rFonts w:hint="eastAsia"/>
        </w:rPr>
        <w:t>O</w:t>
      </w:r>
      <w:r>
        <w:t>bject</w:t>
      </w:r>
      <w:r w:rsidR="007D3348">
        <w:rPr>
          <w:rFonts w:hint="eastAsia"/>
        </w:rPr>
        <w:t>의 메소드</w:t>
      </w:r>
    </w:p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0238028F" w14:textId="293E1D25" w:rsidR="00C55115" w:rsidRDefault="00D64B8C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6559560" w:history="1">
        <w:r w:rsidR="00C55115" w:rsidRPr="00C916C8">
          <w:rPr>
            <w:rStyle w:val="Hyperlink"/>
            <w:rFonts w:hAnsi="굴림체"/>
            <w:noProof/>
          </w:rPr>
          <w:t>1.</w:t>
        </w:r>
        <w:r w:rsidR="00C55115" w:rsidRPr="00C916C8">
          <w:rPr>
            <w:rStyle w:val="Hyperlink"/>
            <w:noProof/>
          </w:rPr>
          <w:t xml:space="preserve"> 객체</w:t>
        </w:r>
        <w:r w:rsidR="00C55115">
          <w:rPr>
            <w:noProof/>
            <w:webHidden/>
          </w:rPr>
          <w:tab/>
        </w:r>
        <w:r w:rsidR="00C55115">
          <w:rPr>
            <w:noProof/>
            <w:webHidden/>
          </w:rPr>
          <w:fldChar w:fldCharType="begin"/>
        </w:r>
        <w:r w:rsidR="00C55115">
          <w:rPr>
            <w:noProof/>
            <w:webHidden/>
          </w:rPr>
          <w:instrText xml:space="preserve"> PAGEREF _Toc36559560 \h </w:instrText>
        </w:r>
        <w:r w:rsidR="00C55115">
          <w:rPr>
            <w:noProof/>
            <w:webHidden/>
          </w:rPr>
        </w:r>
        <w:r w:rsidR="00C55115">
          <w:rPr>
            <w:noProof/>
            <w:webHidden/>
          </w:rPr>
          <w:fldChar w:fldCharType="separate"/>
        </w:r>
        <w:r w:rsidR="00C55115">
          <w:rPr>
            <w:noProof/>
            <w:webHidden/>
          </w:rPr>
          <w:t>2</w:t>
        </w:r>
        <w:r w:rsidR="00C55115">
          <w:rPr>
            <w:noProof/>
            <w:webHidden/>
          </w:rPr>
          <w:fldChar w:fldCharType="end"/>
        </w:r>
      </w:hyperlink>
    </w:p>
    <w:p w14:paraId="39C6E7F0" w14:textId="7A4A541A" w:rsidR="00C55115" w:rsidRDefault="00114A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59561" w:history="1">
        <w:r w:rsidR="00C55115" w:rsidRPr="00C916C8">
          <w:rPr>
            <w:rStyle w:val="Hyperlink"/>
            <w:noProof/>
          </w:rPr>
          <w:t>1) 객체 생성</w:t>
        </w:r>
        <w:r w:rsidR="00C55115">
          <w:rPr>
            <w:noProof/>
            <w:webHidden/>
          </w:rPr>
          <w:tab/>
        </w:r>
        <w:r w:rsidR="00C55115">
          <w:rPr>
            <w:noProof/>
            <w:webHidden/>
          </w:rPr>
          <w:fldChar w:fldCharType="begin"/>
        </w:r>
        <w:r w:rsidR="00C55115">
          <w:rPr>
            <w:noProof/>
            <w:webHidden/>
          </w:rPr>
          <w:instrText xml:space="preserve"> PAGEREF _Toc36559561 \h </w:instrText>
        </w:r>
        <w:r w:rsidR="00C55115">
          <w:rPr>
            <w:noProof/>
            <w:webHidden/>
          </w:rPr>
        </w:r>
        <w:r w:rsidR="00C55115">
          <w:rPr>
            <w:noProof/>
            <w:webHidden/>
          </w:rPr>
          <w:fldChar w:fldCharType="separate"/>
        </w:r>
        <w:r w:rsidR="00C55115">
          <w:rPr>
            <w:noProof/>
            <w:webHidden/>
          </w:rPr>
          <w:t>2</w:t>
        </w:r>
        <w:r w:rsidR="00C55115">
          <w:rPr>
            <w:noProof/>
            <w:webHidden/>
          </w:rPr>
          <w:fldChar w:fldCharType="end"/>
        </w:r>
      </w:hyperlink>
    </w:p>
    <w:p w14:paraId="1EBCC0AD" w14:textId="3EA94EC2" w:rsidR="00C55115" w:rsidRDefault="00114A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59562" w:history="1">
        <w:r w:rsidR="00C55115" w:rsidRPr="00C916C8">
          <w:rPr>
            <w:rStyle w:val="Hyperlink"/>
            <w:noProof/>
          </w:rPr>
          <w:t>2) 객체 비교</w:t>
        </w:r>
        <w:r w:rsidR="00C55115">
          <w:rPr>
            <w:noProof/>
            <w:webHidden/>
          </w:rPr>
          <w:tab/>
        </w:r>
        <w:r w:rsidR="00C55115">
          <w:rPr>
            <w:noProof/>
            <w:webHidden/>
          </w:rPr>
          <w:fldChar w:fldCharType="begin"/>
        </w:r>
        <w:r w:rsidR="00C55115">
          <w:rPr>
            <w:noProof/>
            <w:webHidden/>
          </w:rPr>
          <w:instrText xml:space="preserve"> PAGEREF _Toc36559562 \h </w:instrText>
        </w:r>
        <w:r w:rsidR="00C55115">
          <w:rPr>
            <w:noProof/>
            <w:webHidden/>
          </w:rPr>
        </w:r>
        <w:r w:rsidR="00C55115">
          <w:rPr>
            <w:noProof/>
            <w:webHidden/>
          </w:rPr>
          <w:fldChar w:fldCharType="separate"/>
        </w:r>
        <w:r w:rsidR="00C55115">
          <w:rPr>
            <w:noProof/>
            <w:webHidden/>
          </w:rPr>
          <w:t>7</w:t>
        </w:r>
        <w:r w:rsidR="00C55115">
          <w:rPr>
            <w:noProof/>
            <w:webHidden/>
          </w:rPr>
          <w:fldChar w:fldCharType="end"/>
        </w:r>
      </w:hyperlink>
    </w:p>
    <w:p w14:paraId="4A387933" w14:textId="6DC42956" w:rsidR="00C55115" w:rsidRDefault="00114A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59563" w:history="1">
        <w:r w:rsidR="00C55115" w:rsidRPr="00C916C8">
          <w:rPr>
            <w:rStyle w:val="Hyperlink"/>
            <w:noProof/>
          </w:rPr>
          <w:t>3) 객체 배열</w:t>
        </w:r>
        <w:r w:rsidR="00C55115">
          <w:rPr>
            <w:noProof/>
            <w:webHidden/>
          </w:rPr>
          <w:tab/>
        </w:r>
        <w:r w:rsidR="00C55115">
          <w:rPr>
            <w:noProof/>
            <w:webHidden/>
          </w:rPr>
          <w:fldChar w:fldCharType="begin"/>
        </w:r>
        <w:r w:rsidR="00C55115">
          <w:rPr>
            <w:noProof/>
            <w:webHidden/>
          </w:rPr>
          <w:instrText xml:space="preserve"> PAGEREF _Toc36559563 \h </w:instrText>
        </w:r>
        <w:r w:rsidR="00C55115">
          <w:rPr>
            <w:noProof/>
            <w:webHidden/>
          </w:rPr>
        </w:r>
        <w:r w:rsidR="00C55115">
          <w:rPr>
            <w:noProof/>
            <w:webHidden/>
          </w:rPr>
          <w:fldChar w:fldCharType="separate"/>
        </w:r>
        <w:r w:rsidR="00C55115">
          <w:rPr>
            <w:noProof/>
            <w:webHidden/>
          </w:rPr>
          <w:t>9</w:t>
        </w:r>
        <w:r w:rsidR="00C55115">
          <w:rPr>
            <w:noProof/>
            <w:webHidden/>
          </w:rPr>
          <w:fldChar w:fldCharType="end"/>
        </w:r>
      </w:hyperlink>
    </w:p>
    <w:p w14:paraId="738E76E3" w14:textId="6EA9D11A" w:rsidR="00C55115" w:rsidRDefault="00114A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59564" w:history="1">
        <w:r w:rsidR="00C55115" w:rsidRPr="00C916C8">
          <w:rPr>
            <w:rStyle w:val="Hyperlink"/>
            <w:noProof/>
          </w:rPr>
          <w:t>4) 메소드</w:t>
        </w:r>
        <w:r w:rsidR="00C55115">
          <w:rPr>
            <w:noProof/>
            <w:webHidden/>
          </w:rPr>
          <w:tab/>
        </w:r>
        <w:r w:rsidR="00C55115">
          <w:rPr>
            <w:noProof/>
            <w:webHidden/>
          </w:rPr>
          <w:fldChar w:fldCharType="begin"/>
        </w:r>
        <w:r w:rsidR="00C55115">
          <w:rPr>
            <w:noProof/>
            <w:webHidden/>
          </w:rPr>
          <w:instrText xml:space="preserve"> PAGEREF _Toc36559564 \h </w:instrText>
        </w:r>
        <w:r w:rsidR="00C55115">
          <w:rPr>
            <w:noProof/>
            <w:webHidden/>
          </w:rPr>
        </w:r>
        <w:r w:rsidR="00C55115">
          <w:rPr>
            <w:noProof/>
            <w:webHidden/>
          </w:rPr>
          <w:fldChar w:fldCharType="separate"/>
        </w:r>
        <w:r w:rsidR="00C55115">
          <w:rPr>
            <w:noProof/>
            <w:webHidden/>
          </w:rPr>
          <w:t>13</w:t>
        </w:r>
        <w:r w:rsidR="00C55115">
          <w:rPr>
            <w:noProof/>
            <w:webHidden/>
          </w:rPr>
          <w:fldChar w:fldCharType="end"/>
        </w:r>
      </w:hyperlink>
    </w:p>
    <w:p w14:paraId="3B73C8BE" w14:textId="6C5555B7" w:rsidR="00C55115" w:rsidRDefault="00114A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59565" w:history="1">
        <w:r w:rsidR="00C55115" w:rsidRPr="00C916C8">
          <w:rPr>
            <w:rStyle w:val="Hyperlink"/>
            <w:noProof/>
          </w:rPr>
          <w:t>5) 속성 탐색</w:t>
        </w:r>
        <w:r w:rsidR="00C55115">
          <w:rPr>
            <w:noProof/>
            <w:webHidden/>
          </w:rPr>
          <w:tab/>
        </w:r>
        <w:r w:rsidR="00C55115">
          <w:rPr>
            <w:noProof/>
            <w:webHidden/>
          </w:rPr>
          <w:fldChar w:fldCharType="begin"/>
        </w:r>
        <w:r w:rsidR="00C55115">
          <w:rPr>
            <w:noProof/>
            <w:webHidden/>
          </w:rPr>
          <w:instrText xml:space="preserve"> PAGEREF _Toc36559565 \h </w:instrText>
        </w:r>
        <w:r w:rsidR="00C55115">
          <w:rPr>
            <w:noProof/>
            <w:webHidden/>
          </w:rPr>
        </w:r>
        <w:r w:rsidR="00C55115">
          <w:rPr>
            <w:noProof/>
            <w:webHidden/>
          </w:rPr>
          <w:fldChar w:fldCharType="separate"/>
        </w:r>
        <w:r w:rsidR="00C55115">
          <w:rPr>
            <w:noProof/>
            <w:webHidden/>
          </w:rPr>
          <w:t>15</w:t>
        </w:r>
        <w:r w:rsidR="00C55115">
          <w:rPr>
            <w:noProof/>
            <w:webHidden/>
          </w:rPr>
          <w:fldChar w:fldCharType="end"/>
        </w:r>
      </w:hyperlink>
    </w:p>
    <w:p w14:paraId="63E8F89D" w14:textId="49BE46B8" w:rsidR="00C55115" w:rsidRDefault="00114A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59566" w:history="1">
        <w:r w:rsidR="00C55115" w:rsidRPr="00C916C8">
          <w:rPr>
            <w:rStyle w:val="Hyperlink"/>
            <w:noProof/>
          </w:rPr>
          <w:t>6) 멤버 변수 제거</w:t>
        </w:r>
        <w:r w:rsidR="00C55115">
          <w:rPr>
            <w:noProof/>
            <w:webHidden/>
          </w:rPr>
          <w:tab/>
        </w:r>
        <w:r w:rsidR="00C55115">
          <w:rPr>
            <w:noProof/>
            <w:webHidden/>
          </w:rPr>
          <w:fldChar w:fldCharType="begin"/>
        </w:r>
        <w:r w:rsidR="00C55115">
          <w:rPr>
            <w:noProof/>
            <w:webHidden/>
          </w:rPr>
          <w:instrText xml:space="preserve"> PAGEREF _Toc36559566 \h </w:instrText>
        </w:r>
        <w:r w:rsidR="00C55115">
          <w:rPr>
            <w:noProof/>
            <w:webHidden/>
          </w:rPr>
        </w:r>
        <w:r w:rsidR="00C55115">
          <w:rPr>
            <w:noProof/>
            <w:webHidden/>
          </w:rPr>
          <w:fldChar w:fldCharType="separate"/>
        </w:r>
        <w:r w:rsidR="00C55115">
          <w:rPr>
            <w:noProof/>
            <w:webHidden/>
          </w:rPr>
          <w:t>17</w:t>
        </w:r>
        <w:r w:rsidR="00C55115">
          <w:rPr>
            <w:noProof/>
            <w:webHidden/>
          </w:rPr>
          <w:fldChar w:fldCharType="end"/>
        </w:r>
      </w:hyperlink>
    </w:p>
    <w:p w14:paraId="7B9685D5" w14:textId="4486BA37" w:rsidR="00C55115" w:rsidRDefault="00114A32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559567" w:history="1">
        <w:r w:rsidR="00C55115" w:rsidRPr="00C916C8">
          <w:rPr>
            <w:rStyle w:val="Hyperlink"/>
            <w:rFonts w:hAnsi="굴림체"/>
            <w:noProof/>
          </w:rPr>
          <w:t>2.</w:t>
        </w:r>
        <w:r w:rsidR="00C55115" w:rsidRPr="00C916C8">
          <w:rPr>
            <w:rStyle w:val="Hyperlink"/>
            <w:noProof/>
          </w:rPr>
          <w:t xml:space="preserve"> Object의 메소드</w:t>
        </w:r>
        <w:r w:rsidR="00C55115">
          <w:rPr>
            <w:noProof/>
            <w:webHidden/>
          </w:rPr>
          <w:tab/>
        </w:r>
        <w:r w:rsidR="00C55115">
          <w:rPr>
            <w:noProof/>
            <w:webHidden/>
          </w:rPr>
          <w:fldChar w:fldCharType="begin"/>
        </w:r>
        <w:r w:rsidR="00C55115">
          <w:rPr>
            <w:noProof/>
            <w:webHidden/>
          </w:rPr>
          <w:instrText xml:space="preserve"> PAGEREF _Toc36559567 \h </w:instrText>
        </w:r>
        <w:r w:rsidR="00C55115">
          <w:rPr>
            <w:noProof/>
            <w:webHidden/>
          </w:rPr>
        </w:r>
        <w:r w:rsidR="00C55115">
          <w:rPr>
            <w:noProof/>
            <w:webHidden/>
          </w:rPr>
          <w:fldChar w:fldCharType="separate"/>
        </w:r>
        <w:r w:rsidR="00C55115">
          <w:rPr>
            <w:noProof/>
            <w:webHidden/>
          </w:rPr>
          <w:t>18</w:t>
        </w:r>
        <w:r w:rsidR="00C55115">
          <w:rPr>
            <w:noProof/>
            <w:webHidden/>
          </w:rPr>
          <w:fldChar w:fldCharType="end"/>
        </w:r>
      </w:hyperlink>
    </w:p>
    <w:p w14:paraId="589944AC" w14:textId="3240B6A4" w:rsidR="00C55115" w:rsidRDefault="00114A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59568" w:history="1">
        <w:r w:rsidR="00C55115" w:rsidRPr="00C916C8">
          <w:rPr>
            <w:rStyle w:val="Hyperlink"/>
            <w:noProof/>
          </w:rPr>
          <w:t>1) Object.assign 메소드</w:t>
        </w:r>
        <w:r w:rsidR="00C55115">
          <w:rPr>
            <w:noProof/>
            <w:webHidden/>
          </w:rPr>
          <w:tab/>
        </w:r>
        <w:r w:rsidR="00C55115">
          <w:rPr>
            <w:noProof/>
            <w:webHidden/>
          </w:rPr>
          <w:fldChar w:fldCharType="begin"/>
        </w:r>
        <w:r w:rsidR="00C55115">
          <w:rPr>
            <w:noProof/>
            <w:webHidden/>
          </w:rPr>
          <w:instrText xml:space="preserve"> PAGEREF _Toc36559568 \h </w:instrText>
        </w:r>
        <w:r w:rsidR="00C55115">
          <w:rPr>
            <w:noProof/>
            <w:webHidden/>
          </w:rPr>
        </w:r>
        <w:r w:rsidR="00C55115">
          <w:rPr>
            <w:noProof/>
            <w:webHidden/>
          </w:rPr>
          <w:fldChar w:fldCharType="separate"/>
        </w:r>
        <w:r w:rsidR="00C55115">
          <w:rPr>
            <w:noProof/>
            <w:webHidden/>
          </w:rPr>
          <w:t>18</w:t>
        </w:r>
        <w:r w:rsidR="00C55115">
          <w:rPr>
            <w:noProof/>
            <w:webHidden/>
          </w:rPr>
          <w:fldChar w:fldCharType="end"/>
        </w:r>
      </w:hyperlink>
    </w:p>
    <w:p w14:paraId="0AEC63E9" w14:textId="07DEF86D" w:rsidR="00C55115" w:rsidRDefault="00114A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59569" w:history="1">
        <w:r w:rsidR="00C55115" w:rsidRPr="00C916C8">
          <w:rPr>
            <w:rStyle w:val="Hyperlink"/>
            <w:noProof/>
          </w:rPr>
          <w:t>2) Object.entries</w:t>
        </w:r>
        <w:r w:rsidR="00C55115">
          <w:rPr>
            <w:noProof/>
            <w:webHidden/>
          </w:rPr>
          <w:tab/>
        </w:r>
        <w:r w:rsidR="00C55115">
          <w:rPr>
            <w:noProof/>
            <w:webHidden/>
          </w:rPr>
          <w:fldChar w:fldCharType="begin"/>
        </w:r>
        <w:r w:rsidR="00C55115">
          <w:rPr>
            <w:noProof/>
            <w:webHidden/>
          </w:rPr>
          <w:instrText xml:space="preserve"> PAGEREF _Toc36559569 \h </w:instrText>
        </w:r>
        <w:r w:rsidR="00C55115">
          <w:rPr>
            <w:noProof/>
            <w:webHidden/>
          </w:rPr>
        </w:r>
        <w:r w:rsidR="00C55115">
          <w:rPr>
            <w:noProof/>
            <w:webHidden/>
          </w:rPr>
          <w:fldChar w:fldCharType="separate"/>
        </w:r>
        <w:r w:rsidR="00C55115">
          <w:rPr>
            <w:noProof/>
            <w:webHidden/>
          </w:rPr>
          <w:t>19</w:t>
        </w:r>
        <w:r w:rsidR="00C55115">
          <w:rPr>
            <w:noProof/>
            <w:webHidden/>
          </w:rPr>
          <w:fldChar w:fldCharType="end"/>
        </w:r>
      </w:hyperlink>
    </w:p>
    <w:p w14:paraId="29C1AAED" w14:textId="3D5359FC" w:rsidR="00C55115" w:rsidRDefault="00114A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59570" w:history="1">
        <w:r w:rsidR="00C55115" w:rsidRPr="00C916C8">
          <w:rPr>
            <w:rStyle w:val="Hyperlink"/>
            <w:noProof/>
          </w:rPr>
          <w:t>3) Object.keys, Object.values</w:t>
        </w:r>
        <w:r w:rsidR="00C55115">
          <w:rPr>
            <w:noProof/>
            <w:webHidden/>
          </w:rPr>
          <w:tab/>
        </w:r>
        <w:r w:rsidR="00C55115">
          <w:rPr>
            <w:noProof/>
            <w:webHidden/>
          </w:rPr>
          <w:fldChar w:fldCharType="begin"/>
        </w:r>
        <w:r w:rsidR="00C55115">
          <w:rPr>
            <w:noProof/>
            <w:webHidden/>
          </w:rPr>
          <w:instrText xml:space="preserve"> PAGEREF _Toc36559570 \h </w:instrText>
        </w:r>
        <w:r w:rsidR="00C55115">
          <w:rPr>
            <w:noProof/>
            <w:webHidden/>
          </w:rPr>
        </w:r>
        <w:r w:rsidR="00C55115">
          <w:rPr>
            <w:noProof/>
            <w:webHidden/>
          </w:rPr>
          <w:fldChar w:fldCharType="separate"/>
        </w:r>
        <w:r w:rsidR="00C55115">
          <w:rPr>
            <w:noProof/>
            <w:webHidden/>
          </w:rPr>
          <w:t>20</w:t>
        </w:r>
        <w:r w:rsidR="00C55115">
          <w:rPr>
            <w:noProof/>
            <w:webHidden/>
          </w:rPr>
          <w:fldChar w:fldCharType="end"/>
        </w:r>
      </w:hyperlink>
    </w:p>
    <w:p w14:paraId="05C7124E" w14:textId="14890705" w:rsidR="00C55115" w:rsidRDefault="00114A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59571" w:history="1">
        <w:r w:rsidR="00C55115" w:rsidRPr="00C916C8">
          <w:rPr>
            <w:rStyle w:val="Hyperlink"/>
            <w:noProof/>
          </w:rPr>
          <w:t>4) Object.freeze 메소드</w:t>
        </w:r>
        <w:r w:rsidR="00C55115">
          <w:rPr>
            <w:noProof/>
            <w:webHidden/>
          </w:rPr>
          <w:tab/>
        </w:r>
        <w:r w:rsidR="00C55115">
          <w:rPr>
            <w:noProof/>
            <w:webHidden/>
          </w:rPr>
          <w:fldChar w:fldCharType="begin"/>
        </w:r>
        <w:r w:rsidR="00C55115">
          <w:rPr>
            <w:noProof/>
            <w:webHidden/>
          </w:rPr>
          <w:instrText xml:space="preserve"> PAGEREF _Toc36559571 \h </w:instrText>
        </w:r>
        <w:r w:rsidR="00C55115">
          <w:rPr>
            <w:noProof/>
            <w:webHidden/>
          </w:rPr>
        </w:r>
        <w:r w:rsidR="00C55115">
          <w:rPr>
            <w:noProof/>
            <w:webHidden/>
          </w:rPr>
          <w:fldChar w:fldCharType="separate"/>
        </w:r>
        <w:r w:rsidR="00C55115">
          <w:rPr>
            <w:noProof/>
            <w:webHidden/>
          </w:rPr>
          <w:t>21</w:t>
        </w:r>
        <w:r w:rsidR="00C55115">
          <w:rPr>
            <w:noProof/>
            <w:webHidden/>
          </w:rPr>
          <w:fldChar w:fldCharType="end"/>
        </w:r>
      </w:hyperlink>
    </w:p>
    <w:p w14:paraId="4115E366" w14:textId="1EA7DAA9" w:rsidR="00C55115" w:rsidRDefault="00114A32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559572" w:history="1">
        <w:r w:rsidR="00C55115" w:rsidRPr="00C916C8">
          <w:rPr>
            <w:rStyle w:val="Hyperlink"/>
            <w:rFonts w:hAnsi="굴림체"/>
            <w:noProof/>
          </w:rPr>
          <w:t>3.</w:t>
        </w:r>
        <w:r w:rsidR="00C55115" w:rsidRPr="00C916C8">
          <w:rPr>
            <w:rStyle w:val="Hyperlink"/>
            <w:noProof/>
          </w:rPr>
          <w:t xml:space="preserve"> 고급 주제</w:t>
        </w:r>
        <w:r w:rsidR="00C55115">
          <w:rPr>
            <w:noProof/>
            <w:webHidden/>
          </w:rPr>
          <w:tab/>
        </w:r>
        <w:r w:rsidR="00C55115">
          <w:rPr>
            <w:noProof/>
            <w:webHidden/>
          </w:rPr>
          <w:fldChar w:fldCharType="begin"/>
        </w:r>
        <w:r w:rsidR="00C55115">
          <w:rPr>
            <w:noProof/>
            <w:webHidden/>
          </w:rPr>
          <w:instrText xml:space="preserve"> PAGEREF _Toc36559572 \h </w:instrText>
        </w:r>
        <w:r w:rsidR="00C55115">
          <w:rPr>
            <w:noProof/>
            <w:webHidden/>
          </w:rPr>
        </w:r>
        <w:r w:rsidR="00C55115">
          <w:rPr>
            <w:noProof/>
            <w:webHidden/>
          </w:rPr>
          <w:fldChar w:fldCharType="separate"/>
        </w:r>
        <w:r w:rsidR="00C55115">
          <w:rPr>
            <w:noProof/>
            <w:webHidden/>
          </w:rPr>
          <w:t>22</w:t>
        </w:r>
        <w:r w:rsidR="00C55115">
          <w:rPr>
            <w:noProof/>
            <w:webHidden/>
          </w:rPr>
          <w:fldChar w:fldCharType="end"/>
        </w:r>
      </w:hyperlink>
    </w:p>
    <w:p w14:paraId="7FC18835" w14:textId="7F91094F" w:rsidR="00C55115" w:rsidRDefault="00114A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59573" w:history="1">
        <w:r w:rsidR="00C55115" w:rsidRPr="00C916C8">
          <w:rPr>
            <w:rStyle w:val="Hyperlink"/>
            <w:noProof/>
          </w:rPr>
          <w:t>1) 속성 순서</w:t>
        </w:r>
        <w:r w:rsidR="00C55115">
          <w:rPr>
            <w:noProof/>
            <w:webHidden/>
          </w:rPr>
          <w:tab/>
        </w:r>
        <w:r w:rsidR="00C55115">
          <w:rPr>
            <w:noProof/>
            <w:webHidden/>
          </w:rPr>
          <w:fldChar w:fldCharType="begin"/>
        </w:r>
        <w:r w:rsidR="00C55115">
          <w:rPr>
            <w:noProof/>
            <w:webHidden/>
          </w:rPr>
          <w:instrText xml:space="preserve"> PAGEREF _Toc36559573 \h </w:instrText>
        </w:r>
        <w:r w:rsidR="00C55115">
          <w:rPr>
            <w:noProof/>
            <w:webHidden/>
          </w:rPr>
        </w:r>
        <w:r w:rsidR="00C55115">
          <w:rPr>
            <w:noProof/>
            <w:webHidden/>
          </w:rPr>
          <w:fldChar w:fldCharType="separate"/>
        </w:r>
        <w:r w:rsidR="00C55115">
          <w:rPr>
            <w:noProof/>
            <w:webHidden/>
          </w:rPr>
          <w:t>22</w:t>
        </w:r>
        <w:r w:rsidR="00C55115">
          <w:rPr>
            <w:noProof/>
            <w:webHidden/>
          </w:rPr>
          <w:fldChar w:fldCharType="end"/>
        </w:r>
      </w:hyperlink>
    </w:p>
    <w:p w14:paraId="3E935662" w14:textId="4B6D55E4" w:rsidR="00C55115" w:rsidRDefault="00114A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59574" w:history="1">
        <w:r w:rsidR="00C55115" w:rsidRPr="00C916C8">
          <w:rPr>
            <w:rStyle w:val="Hyperlink"/>
            <w:noProof/>
          </w:rPr>
          <w:t>2) Map</w:t>
        </w:r>
        <w:r w:rsidR="00C55115">
          <w:rPr>
            <w:noProof/>
            <w:webHidden/>
          </w:rPr>
          <w:tab/>
        </w:r>
        <w:r w:rsidR="00C55115">
          <w:rPr>
            <w:noProof/>
            <w:webHidden/>
          </w:rPr>
          <w:fldChar w:fldCharType="begin"/>
        </w:r>
        <w:r w:rsidR="00C55115">
          <w:rPr>
            <w:noProof/>
            <w:webHidden/>
          </w:rPr>
          <w:instrText xml:space="preserve"> PAGEREF _Toc36559574 \h </w:instrText>
        </w:r>
        <w:r w:rsidR="00C55115">
          <w:rPr>
            <w:noProof/>
            <w:webHidden/>
          </w:rPr>
        </w:r>
        <w:r w:rsidR="00C55115">
          <w:rPr>
            <w:noProof/>
            <w:webHidden/>
          </w:rPr>
          <w:fldChar w:fldCharType="separate"/>
        </w:r>
        <w:r w:rsidR="00C55115">
          <w:rPr>
            <w:noProof/>
            <w:webHidden/>
          </w:rPr>
          <w:t>24</w:t>
        </w:r>
        <w:r w:rsidR="00C55115">
          <w:rPr>
            <w:noProof/>
            <w:webHidden/>
          </w:rPr>
          <w:fldChar w:fldCharType="end"/>
        </w:r>
      </w:hyperlink>
    </w:p>
    <w:p w14:paraId="3565D4A1" w14:textId="3AB23B55" w:rsidR="00C55115" w:rsidRDefault="00114A32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559575" w:history="1">
        <w:r w:rsidR="00C55115" w:rsidRPr="00C916C8">
          <w:rPr>
            <w:rStyle w:val="Hyperlink"/>
            <w:rFonts w:hAnsi="굴림체"/>
            <w:noProof/>
          </w:rPr>
          <w:t>4.</w:t>
        </w:r>
        <w:r w:rsidR="00C55115" w:rsidRPr="00C916C8">
          <w:rPr>
            <w:rStyle w:val="Hyperlink"/>
            <w:noProof/>
          </w:rPr>
          <w:t xml:space="preserve"> 클래스</w:t>
        </w:r>
        <w:r w:rsidR="00C55115">
          <w:rPr>
            <w:noProof/>
            <w:webHidden/>
          </w:rPr>
          <w:tab/>
        </w:r>
        <w:r w:rsidR="00C55115">
          <w:rPr>
            <w:noProof/>
            <w:webHidden/>
          </w:rPr>
          <w:fldChar w:fldCharType="begin"/>
        </w:r>
        <w:r w:rsidR="00C55115">
          <w:rPr>
            <w:noProof/>
            <w:webHidden/>
          </w:rPr>
          <w:instrText xml:space="preserve"> PAGEREF _Toc36559575 \h </w:instrText>
        </w:r>
        <w:r w:rsidR="00C55115">
          <w:rPr>
            <w:noProof/>
            <w:webHidden/>
          </w:rPr>
        </w:r>
        <w:r w:rsidR="00C55115">
          <w:rPr>
            <w:noProof/>
            <w:webHidden/>
          </w:rPr>
          <w:fldChar w:fldCharType="separate"/>
        </w:r>
        <w:r w:rsidR="00C55115">
          <w:rPr>
            <w:noProof/>
            <w:webHidden/>
          </w:rPr>
          <w:t>27</w:t>
        </w:r>
        <w:r w:rsidR="00C55115">
          <w:rPr>
            <w:noProof/>
            <w:webHidden/>
          </w:rPr>
          <w:fldChar w:fldCharType="end"/>
        </w:r>
      </w:hyperlink>
    </w:p>
    <w:p w14:paraId="1E9AF4F7" w14:textId="150B8014" w:rsidR="00C55115" w:rsidRDefault="00114A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59576" w:history="1">
        <w:r w:rsidR="00C55115" w:rsidRPr="00C916C8">
          <w:rPr>
            <w:rStyle w:val="Hyperlink"/>
            <w:noProof/>
          </w:rPr>
          <w:t>1) 클래스 정의</w:t>
        </w:r>
        <w:r w:rsidR="00C55115">
          <w:rPr>
            <w:noProof/>
            <w:webHidden/>
          </w:rPr>
          <w:tab/>
        </w:r>
        <w:r w:rsidR="00C55115">
          <w:rPr>
            <w:noProof/>
            <w:webHidden/>
          </w:rPr>
          <w:fldChar w:fldCharType="begin"/>
        </w:r>
        <w:r w:rsidR="00C55115">
          <w:rPr>
            <w:noProof/>
            <w:webHidden/>
          </w:rPr>
          <w:instrText xml:space="preserve"> PAGEREF _Toc36559576 \h </w:instrText>
        </w:r>
        <w:r w:rsidR="00C55115">
          <w:rPr>
            <w:noProof/>
            <w:webHidden/>
          </w:rPr>
        </w:r>
        <w:r w:rsidR="00C55115">
          <w:rPr>
            <w:noProof/>
            <w:webHidden/>
          </w:rPr>
          <w:fldChar w:fldCharType="separate"/>
        </w:r>
        <w:r w:rsidR="00C55115">
          <w:rPr>
            <w:noProof/>
            <w:webHidden/>
          </w:rPr>
          <w:t>27</w:t>
        </w:r>
        <w:r w:rsidR="00C55115">
          <w:rPr>
            <w:noProof/>
            <w:webHidden/>
          </w:rPr>
          <w:fldChar w:fldCharType="end"/>
        </w:r>
      </w:hyperlink>
    </w:p>
    <w:p w14:paraId="39B45E5B" w14:textId="7E889CA2" w:rsidR="00C55115" w:rsidRDefault="00114A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59577" w:history="1">
        <w:r w:rsidR="00C55115" w:rsidRPr="00C916C8">
          <w:rPr>
            <w:rStyle w:val="Hyperlink"/>
            <w:noProof/>
          </w:rPr>
          <w:t>2) 메소드 구현</w:t>
        </w:r>
        <w:r w:rsidR="00C55115">
          <w:rPr>
            <w:noProof/>
            <w:webHidden/>
          </w:rPr>
          <w:tab/>
        </w:r>
        <w:r w:rsidR="00C55115">
          <w:rPr>
            <w:noProof/>
            <w:webHidden/>
          </w:rPr>
          <w:fldChar w:fldCharType="begin"/>
        </w:r>
        <w:r w:rsidR="00C55115">
          <w:rPr>
            <w:noProof/>
            <w:webHidden/>
          </w:rPr>
          <w:instrText xml:space="preserve"> PAGEREF _Toc36559577 \h </w:instrText>
        </w:r>
        <w:r w:rsidR="00C55115">
          <w:rPr>
            <w:noProof/>
            <w:webHidden/>
          </w:rPr>
        </w:r>
        <w:r w:rsidR="00C55115">
          <w:rPr>
            <w:noProof/>
            <w:webHidden/>
          </w:rPr>
          <w:fldChar w:fldCharType="separate"/>
        </w:r>
        <w:r w:rsidR="00C55115">
          <w:rPr>
            <w:noProof/>
            <w:webHidden/>
          </w:rPr>
          <w:t>28</w:t>
        </w:r>
        <w:r w:rsidR="00C55115">
          <w:rPr>
            <w:noProof/>
            <w:webHidden/>
          </w:rPr>
          <w:fldChar w:fldCharType="end"/>
        </w:r>
      </w:hyperlink>
    </w:p>
    <w:p w14:paraId="57948C7E" w14:textId="4D4A115C" w:rsidR="00C55115" w:rsidRDefault="00114A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59578" w:history="1">
        <w:r w:rsidR="00C55115" w:rsidRPr="00C916C8">
          <w:rPr>
            <w:rStyle w:val="Hyperlink"/>
            <w:noProof/>
          </w:rPr>
          <w:t>3) static 메소드 구현</w:t>
        </w:r>
        <w:r w:rsidR="00C55115">
          <w:rPr>
            <w:noProof/>
            <w:webHidden/>
          </w:rPr>
          <w:tab/>
        </w:r>
        <w:r w:rsidR="00C55115">
          <w:rPr>
            <w:noProof/>
            <w:webHidden/>
          </w:rPr>
          <w:fldChar w:fldCharType="begin"/>
        </w:r>
        <w:r w:rsidR="00C55115">
          <w:rPr>
            <w:noProof/>
            <w:webHidden/>
          </w:rPr>
          <w:instrText xml:space="preserve"> PAGEREF _Toc36559578 \h </w:instrText>
        </w:r>
        <w:r w:rsidR="00C55115">
          <w:rPr>
            <w:noProof/>
            <w:webHidden/>
          </w:rPr>
        </w:r>
        <w:r w:rsidR="00C55115">
          <w:rPr>
            <w:noProof/>
            <w:webHidden/>
          </w:rPr>
          <w:fldChar w:fldCharType="separate"/>
        </w:r>
        <w:r w:rsidR="00C55115">
          <w:rPr>
            <w:noProof/>
            <w:webHidden/>
          </w:rPr>
          <w:t>29</w:t>
        </w:r>
        <w:r w:rsidR="00C55115">
          <w:rPr>
            <w:noProof/>
            <w:webHidden/>
          </w:rPr>
          <w:fldChar w:fldCharType="end"/>
        </w:r>
      </w:hyperlink>
    </w:p>
    <w:p w14:paraId="78DEA9E4" w14:textId="31F3FA7A" w:rsidR="00C55115" w:rsidRDefault="00114A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59579" w:history="1">
        <w:r w:rsidR="00C55115" w:rsidRPr="00C916C8">
          <w:rPr>
            <w:rStyle w:val="Hyperlink"/>
            <w:noProof/>
          </w:rPr>
          <w:t>4) 상속 구현</w:t>
        </w:r>
        <w:r w:rsidR="00C55115">
          <w:rPr>
            <w:noProof/>
            <w:webHidden/>
          </w:rPr>
          <w:tab/>
        </w:r>
        <w:r w:rsidR="00C55115">
          <w:rPr>
            <w:noProof/>
            <w:webHidden/>
          </w:rPr>
          <w:fldChar w:fldCharType="begin"/>
        </w:r>
        <w:r w:rsidR="00C55115">
          <w:rPr>
            <w:noProof/>
            <w:webHidden/>
          </w:rPr>
          <w:instrText xml:space="preserve"> PAGEREF _Toc36559579 \h </w:instrText>
        </w:r>
        <w:r w:rsidR="00C55115">
          <w:rPr>
            <w:noProof/>
            <w:webHidden/>
          </w:rPr>
        </w:r>
        <w:r w:rsidR="00C55115">
          <w:rPr>
            <w:noProof/>
            <w:webHidden/>
          </w:rPr>
          <w:fldChar w:fldCharType="separate"/>
        </w:r>
        <w:r w:rsidR="00C55115">
          <w:rPr>
            <w:noProof/>
            <w:webHidden/>
          </w:rPr>
          <w:t>30</w:t>
        </w:r>
        <w:r w:rsidR="00C55115">
          <w:rPr>
            <w:noProof/>
            <w:webHidden/>
          </w:rPr>
          <w:fldChar w:fldCharType="end"/>
        </w:r>
      </w:hyperlink>
    </w:p>
    <w:p w14:paraId="11289428" w14:textId="573B369B" w:rsidR="00C55115" w:rsidRDefault="00114A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59580" w:history="1">
        <w:r w:rsidR="00C55115" w:rsidRPr="00C916C8">
          <w:rPr>
            <w:rStyle w:val="Hyperlink"/>
            <w:noProof/>
          </w:rPr>
          <w:t>5) getter / setter</w:t>
        </w:r>
        <w:r w:rsidR="00C55115">
          <w:rPr>
            <w:noProof/>
            <w:webHidden/>
          </w:rPr>
          <w:tab/>
        </w:r>
        <w:r w:rsidR="00C55115">
          <w:rPr>
            <w:noProof/>
            <w:webHidden/>
          </w:rPr>
          <w:fldChar w:fldCharType="begin"/>
        </w:r>
        <w:r w:rsidR="00C55115">
          <w:rPr>
            <w:noProof/>
            <w:webHidden/>
          </w:rPr>
          <w:instrText xml:space="preserve"> PAGEREF _Toc36559580 \h </w:instrText>
        </w:r>
        <w:r w:rsidR="00C55115">
          <w:rPr>
            <w:noProof/>
            <w:webHidden/>
          </w:rPr>
        </w:r>
        <w:r w:rsidR="00C55115">
          <w:rPr>
            <w:noProof/>
            <w:webHidden/>
          </w:rPr>
          <w:fldChar w:fldCharType="separate"/>
        </w:r>
        <w:r w:rsidR="00C55115">
          <w:rPr>
            <w:noProof/>
            <w:webHidden/>
          </w:rPr>
          <w:t>31</w:t>
        </w:r>
        <w:r w:rsidR="00C55115">
          <w:rPr>
            <w:noProof/>
            <w:webHidden/>
          </w:rPr>
          <w:fldChar w:fldCharType="end"/>
        </w:r>
      </w:hyperlink>
    </w:p>
    <w:p w14:paraId="5CC86D9D" w14:textId="43CA67B1" w:rsidR="00C55115" w:rsidRDefault="00114A32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559581" w:history="1">
        <w:r w:rsidR="00C55115" w:rsidRPr="00C916C8">
          <w:rPr>
            <w:rStyle w:val="Hyperlink"/>
            <w:rFonts w:hAnsi="굴림체"/>
            <w:noProof/>
          </w:rPr>
          <w:t>5.</w:t>
        </w:r>
        <w:r w:rsidR="00C55115" w:rsidRPr="00C916C8">
          <w:rPr>
            <w:rStyle w:val="Hyperlink"/>
            <w:noProof/>
          </w:rPr>
          <w:t xml:space="preserve"> 요약</w:t>
        </w:r>
        <w:r w:rsidR="00C55115">
          <w:rPr>
            <w:noProof/>
            <w:webHidden/>
          </w:rPr>
          <w:tab/>
        </w:r>
        <w:r w:rsidR="00C55115">
          <w:rPr>
            <w:noProof/>
            <w:webHidden/>
          </w:rPr>
          <w:fldChar w:fldCharType="begin"/>
        </w:r>
        <w:r w:rsidR="00C55115">
          <w:rPr>
            <w:noProof/>
            <w:webHidden/>
          </w:rPr>
          <w:instrText xml:space="preserve"> PAGEREF _Toc36559581 \h </w:instrText>
        </w:r>
        <w:r w:rsidR="00C55115">
          <w:rPr>
            <w:noProof/>
            <w:webHidden/>
          </w:rPr>
        </w:r>
        <w:r w:rsidR="00C55115">
          <w:rPr>
            <w:noProof/>
            <w:webHidden/>
          </w:rPr>
          <w:fldChar w:fldCharType="separate"/>
        </w:r>
        <w:r w:rsidR="00C55115">
          <w:rPr>
            <w:noProof/>
            <w:webHidden/>
          </w:rPr>
          <w:t>33</w:t>
        </w:r>
        <w:r w:rsidR="00C55115">
          <w:rPr>
            <w:noProof/>
            <w:webHidden/>
          </w:rPr>
          <w:fldChar w:fldCharType="end"/>
        </w:r>
      </w:hyperlink>
    </w:p>
    <w:p w14:paraId="72139BF8" w14:textId="10220AE3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089CCBEB" w:rsidR="00F80A28" w:rsidRDefault="00596D7B" w:rsidP="00F80A28">
      <w:pPr>
        <w:pStyle w:val="Heading1"/>
      </w:pPr>
      <w:bookmarkStart w:id="0" w:name="_Toc36559560"/>
      <w:r>
        <w:rPr>
          <w:rFonts w:hint="eastAsia"/>
        </w:rPr>
        <w:lastRenderedPageBreak/>
        <w:t>객체</w:t>
      </w:r>
      <w:bookmarkEnd w:id="0"/>
    </w:p>
    <w:p w14:paraId="3C13F728" w14:textId="77777777" w:rsidR="00F80A28" w:rsidRDefault="00F80A28" w:rsidP="00F80A28"/>
    <w:p w14:paraId="64FD965E" w14:textId="46249072" w:rsidR="00F80A28" w:rsidRDefault="00902C66" w:rsidP="00F80A28">
      <w:pPr>
        <w:pStyle w:val="Heading2"/>
      </w:pPr>
      <w:bookmarkStart w:id="1" w:name="_Toc36559561"/>
      <w:r>
        <w:rPr>
          <w:rFonts w:hint="eastAsia"/>
        </w:rPr>
        <w:t>객체 생성</w:t>
      </w:r>
      <w:bookmarkEnd w:id="1"/>
    </w:p>
    <w:p w14:paraId="65A6A71B" w14:textId="436AB878" w:rsidR="00902C66" w:rsidRDefault="00C854EC" w:rsidP="00C854EC">
      <w:pPr>
        <w:pStyle w:val="Heading3"/>
      </w:pPr>
      <w:r>
        <w:rPr>
          <w:rFonts w:hint="eastAsia"/>
        </w:rPr>
        <w:t>p</w:t>
      </w:r>
      <w:r>
        <w:t>erson1.js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54EC" w14:paraId="2C9FA7B4" w14:textId="77777777" w:rsidTr="00C854EC">
        <w:tc>
          <w:tcPr>
            <w:tcW w:w="10456" w:type="dxa"/>
          </w:tcPr>
          <w:p w14:paraId="2FD2CE59" w14:textId="77777777" w:rsidR="00C854EC" w:rsidRPr="00C854EC" w:rsidRDefault="00C854EC" w:rsidP="00C854E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854E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854E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C854E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854E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854E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C854E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854E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854E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4542F084" w14:textId="77777777" w:rsidR="00C854EC" w:rsidRPr="00C854EC" w:rsidRDefault="00C854EC" w:rsidP="00C854E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411DD08" w14:textId="77777777" w:rsidR="00C854EC" w:rsidRPr="00C854EC" w:rsidRDefault="00C854EC" w:rsidP="00C854E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854E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854E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854E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C595705" w14:textId="77777777" w:rsidR="00C854EC" w:rsidRPr="00C854EC" w:rsidRDefault="00C854EC" w:rsidP="00C854E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854E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854E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854E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854E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A6C2FDB" w14:textId="77777777" w:rsidR="00C854EC" w:rsidRPr="00C854EC" w:rsidRDefault="00C854EC" w:rsidP="00C854E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854E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854E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854E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854E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3FF1A45" w14:textId="77777777" w:rsidR="00C854EC" w:rsidRDefault="00C854EC" w:rsidP="00C854EC"/>
        </w:tc>
      </w:tr>
    </w:tbl>
    <w:p w14:paraId="08E1F4E3" w14:textId="77777777" w:rsidR="00C854EC" w:rsidRDefault="00C854EC" w:rsidP="00C854EC"/>
    <w:p w14:paraId="56E40154" w14:textId="27ACF5AF" w:rsidR="00A10A45" w:rsidRDefault="00A10A45" w:rsidP="00C854E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0A45" w14:paraId="02A9E00E" w14:textId="77777777" w:rsidTr="00A10A45">
        <w:tc>
          <w:tcPr>
            <w:tcW w:w="10456" w:type="dxa"/>
          </w:tcPr>
          <w:p w14:paraId="2B7A91AB" w14:textId="77777777" w:rsidR="000F5BDB" w:rsidRDefault="000F5BDB" w:rsidP="000F5BDB">
            <w:r>
              <w:t>{ name: '홍길동', age: 16 }</w:t>
            </w:r>
          </w:p>
          <w:p w14:paraId="183308C4" w14:textId="77777777" w:rsidR="000F5BDB" w:rsidRDefault="000F5BDB" w:rsidP="000F5BDB">
            <w:r>
              <w:rPr>
                <w:rFonts w:hint="eastAsia"/>
              </w:rPr>
              <w:t>홍길동</w:t>
            </w:r>
          </w:p>
          <w:p w14:paraId="4CC02720" w14:textId="78E41127" w:rsidR="00A10A45" w:rsidRDefault="000F5BDB" w:rsidP="000F5BDB">
            <w:r>
              <w:t>16</w:t>
            </w:r>
          </w:p>
        </w:tc>
      </w:tr>
    </w:tbl>
    <w:p w14:paraId="67387EE7" w14:textId="77777777" w:rsidR="00A10A45" w:rsidRDefault="00A10A45" w:rsidP="00C854EC"/>
    <w:p w14:paraId="32601FB8" w14:textId="77777777" w:rsidR="003A32B0" w:rsidRPr="00C854EC" w:rsidRDefault="003A32B0" w:rsidP="003A32B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854EC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 = { </w:t>
      </w: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854E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854EC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C854E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854EC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 };</w:t>
      </w:r>
    </w:p>
    <w:p w14:paraId="31B189D9" w14:textId="02F7B743" w:rsidR="005502F4" w:rsidRDefault="003A32B0" w:rsidP="005502F4">
      <w:r>
        <w:rPr>
          <w:rFonts w:hint="eastAsia"/>
        </w:rPr>
        <w:t>객체를 생성하고,</w:t>
      </w:r>
      <w:r>
        <w:t xml:space="preserve"> </w:t>
      </w:r>
      <w:r>
        <w:rPr>
          <w:rFonts w:hint="eastAsia"/>
        </w:rPr>
        <w:t xml:space="preserve">그 객체에 대한 참조를 </w:t>
      </w:r>
      <w:r>
        <w:t xml:space="preserve">person </w:t>
      </w:r>
      <w:r>
        <w:rPr>
          <w:rFonts w:hint="eastAsia"/>
        </w:rPr>
        <w:t>변수에 대입한다.</w:t>
      </w:r>
    </w:p>
    <w:p w14:paraId="11F9BCE5" w14:textId="7C45A3BC" w:rsidR="003A32B0" w:rsidRDefault="00031235" w:rsidP="005502F4">
      <w:r>
        <w:rPr>
          <w:rFonts w:hint="eastAsia"/>
        </w:rPr>
        <w:t xml:space="preserve">그 </w:t>
      </w:r>
      <w:r w:rsidR="00CD2938">
        <w:rPr>
          <w:rFonts w:hint="eastAsia"/>
        </w:rPr>
        <w:t>객체</w:t>
      </w:r>
      <w:r w:rsidR="007F13AA">
        <w:rPr>
          <w:rFonts w:hint="eastAsia"/>
        </w:rPr>
        <w:t xml:space="preserve"> 내부</w:t>
      </w:r>
      <w:r w:rsidR="00CD2938">
        <w:rPr>
          <w:rFonts w:hint="eastAsia"/>
        </w:rPr>
        <w:t xml:space="preserve">에 </w:t>
      </w:r>
      <w:r w:rsidR="00CD2938">
        <w:t xml:space="preserve">name </w:t>
      </w:r>
      <w:r w:rsidR="00CD2938">
        <w:rPr>
          <w:rFonts w:hint="eastAsia"/>
        </w:rPr>
        <w:t xml:space="preserve">멤버 변수와 </w:t>
      </w:r>
      <w:r w:rsidR="00CD2938">
        <w:t xml:space="preserve">age </w:t>
      </w:r>
      <w:r w:rsidR="00CD2938">
        <w:rPr>
          <w:rFonts w:hint="eastAsia"/>
        </w:rPr>
        <w:t xml:space="preserve">멤버 변수가 </w:t>
      </w:r>
      <w:r w:rsidR="002105E3">
        <w:rPr>
          <w:rFonts w:hint="eastAsia"/>
        </w:rPr>
        <w:t>만들어진다.</w:t>
      </w:r>
    </w:p>
    <w:p w14:paraId="136C9A12" w14:textId="35C49ABB" w:rsidR="00575DE0" w:rsidRDefault="00575DE0" w:rsidP="005502F4"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 xml:space="preserve">멤버 변수에 </w:t>
      </w:r>
      <w:r>
        <w:t>"</w:t>
      </w:r>
      <w:r>
        <w:rPr>
          <w:rFonts w:hint="eastAsia"/>
        </w:rPr>
        <w:t>홍길동"</w:t>
      </w:r>
      <w:r>
        <w:t xml:space="preserve"> </w:t>
      </w:r>
      <w:r>
        <w:rPr>
          <w:rFonts w:hint="eastAsia"/>
        </w:rPr>
        <w:t>문자열이 대입된다.</w:t>
      </w:r>
    </w:p>
    <w:p w14:paraId="4E6B7C3F" w14:textId="5167A905" w:rsidR="00575DE0" w:rsidRDefault="00575DE0" w:rsidP="005502F4">
      <w:r>
        <w:rPr>
          <w:rFonts w:hint="eastAsia"/>
        </w:rPr>
        <w:t>a</w:t>
      </w:r>
      <w:r>
        <w:t xml:space="preserve">ge </w:t>
      </w:r>
      <w:r>
        <w:rPr>
          <w:rFonts w:hint="eastAsia"/>
        </w:rPr>
        <w:t xml:space="preserve">멤버 변수에 </w:t>
      </w:r>
      <w:r>
        <w:t xml:space="preserve">16 </w:t>
      </w:r>
      <w:r w:rsidR="00D96665">
        <w:rPr>
          <w:rFonts w:hint="eastAsia"/>
        </w:rPr>
        <w:t>을</w:t>
      </w:r>
      <w:r>
        <w:rPr>
          <w:rFonts w:hint="eastAsia"/>
        </w:rPr>
        <w:t xml:space="preserve"> 대입된다.</w:t>
      </w:r>
    </w:p>
    <w:p w14:paraId="022EE742" w14:textId="77777777" w:rsidR="002105E3" w:rsidRDefault="002105E3" w:rsidP="005502F4"/>
    <w:p w14:paraId="561EDCD6" w14:textId="695352A8" w:rsidR="00A913A6" w:rsidRDefault="00A913A6" w:rsidP="005502F4">
      <w:r w:rsidRPr="00A913A6">
        <w:rPr>
          <w:rFonts w:hint="eastAsia"/>
          <w:noProof/>
        </w:rPr>
        <w:drawing>
          <wp:inline distT="0" distB="0" distL="0" distR="0" wp14:anchorId="140B2B12" wp14:editId="54F58099">
            <wp:extent cx="26543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58F5" w14:textId="77777777" w:rsidR="00A913A6" w:rsidRDefault="00A913A6" w:rsidP="005502F4"/>
    <w:p w14:paraId="4D0C31D5" w14:textId="77777777" w:rsidR="003F49D4" w:rsidRDefault="003F49D4" w:rsidP="005502F4"/>
    <w:p w14:paraId="76D17226" w14:textId="77777777" w:rsidR="003F49D4" w:rsidRPr="00C854EC" w:rsidRDefault="003F49D4" w:rsidP="003F49D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console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854EC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FBA3D61" w14:textId="3FC00488" w:rsidR="003F49D4" w:rsidRDefault="003F49D4" w:rsidP="005502F4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>변수가 참조하는 객체를 출력한다.</w:t>
      </w:r>
    </w:p>
    <w:p w14:paraId="2F9AE5E5" w14:textId="77777777" w:rsidR="003F49D4" w:rsidRDefault="003F49D4" w:rsidP="005502F4"/>
    <w:p w14:paraId="01E63F10" w14:textId="77777777" w:rsidR="003F49D4" w:rsidRPr="00C854EC" w:rsidRDefault="003F49D4" w:rsidP="003F49D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console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854EC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name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0D22294" w14:textId="2CCCCC39" w:rsidR="00961C3B" w:rsidRDefault="00525F9E" w:rsidP="005502F4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 xml:space="preserve">변수가 참조하는 객체 내부의 </w:t>
      </w:r>
      <w:r>
        <w:t xml:space="preserve">name </w:t>
      </w:r>
      <w:r>
        <w:rPr>
          <w:rFonts w:hint="eastAsia"/>
        </w:rPr>
        <w:t xml:space="preserve">멤버 변수 값을 </w:t>
      </w:r>
      <w:r w:rsidR="003F49D4">
        <w:rPr>
          <w:rFonts w:hint="eastAsia"/>
        </w:rPr>
        <w:t>출력한다.</w:t>
      </w:r>
    </w:p>
    <w:p w14:paraId="30418263" w14:textId="77777777" w:rsidR="003F49D4" w:rsidRDefault="003F49D4" w:rsidP="005502F4"/>
    <w:p w14:paraId="21D90E7B" w14:textId="77777777" w:rsidR="00751E69" w:rsidRDefault="00751E69" w:rsidP="005502F4"/>
    <w:p w14:paraId="00B12DF2" w14:textId="48B5B61E" w:rsidR="00F41581" w:rsidRDefault="00F41581" w:rsidP="00800A4A">
      <w:pPr>
        <w:pStyle w:val="Heading3"/>
      </w:pPr>
      <w:r>
        <w:rPr>
          <w:rFonts w:hint="eastAsia"/>
        </w:rPr>
        <w:t>참</w:t>
      </w:r>
      <w:r w:rsidR="000713DE">
        <w:rPr>
          <w:rFonts w:hint="eastAsia"/>
        </w:rPr>
        <w:t>조형</w:t>
      </w:r>
      <w:r w:rsidR="000713DE">
        <w:rPr>
          <w:rFonts w:hint="eastAsia"/>
        </w:rPr>
        <w:t xml:space="preserve"> (</w:t>
      </w:r>
      <w:r w:rsidR="000713DE">
        <w:t>refe</w:t>
      </w:r>
      <w:r w:rsidR="008B4A7C">
        <w:t>ren</w:t>
      </w:r>
      <w:r w:rsidR="000713DE">
        <w:t>ce type)</w:t>
      </w:r>
    </w:p>
    <w:p w14:paraId="64D4B447" w14:textId="11082DDE" w:rsidR="00C329B0" w:rsidRPr="00C329B0" w:rsidRDefault="00C329B0" w:rsidP="00C329B0">
      <w:r>
        <w:rPr>
          <w:rFonts w:hint="eastAsia"/>
        </w:rPr>
        <w:t>객체는 참조형이다.</w:t>
      </w:r>
    </w:p>
    <w:p w14:paraId="14AE3F0B" w14:textId="2B531457" w:rsidR="00D91E06" w:rsidRDefault="00D91E06" w:rsidP="00D91E06">
      <w:r>
        <w:rPr>
          <w:rFonts w:hint="eastAsia"/>
        </w:rPr>
        <w:t>객체 변수에는 그 객체에 대한 참조</w:t>
      </w:r>
      <w:r w:rsidR="00CE3CE3">
        <w:rPr>
          <w:rFonts w:hint="eastAsia"/>
        </w:rPr>
        <w:t>(</w:t>
      </w:r>
      <w:r w:rsidR="00CE3CE3">
        <w:t>refe</w:t>
      </w:r>
      <w:r w:rsidR="0050578F">
        <w:rPr>
          <w:rFonts w:hint="eastAsia"/>
        </w:rPr>
        <w:t>r</w:t>
      </w:r>
      <w:r w:rsidR="0050578F">
        <w:t>e</w:t>
      </w:r>
      <w:r w:rsidR="00CE3CE3">
        <w:t>nce)</w:t>
      </w:r>
      <w:r>
        <w:rPr>
          <w:rFonts w:hint="eastAsia"/>
        </w:rPr>
        <w:t>만 저장된다.</w:t>
      </w:r>
    </w:p>
    <w:p w14:paraId="482561B6" w14:textId="77777777" w:rsidR="00D91E06" w:rsidRPr="0050578F" w:rsidRDefault="00D91E06" w:rsidP="00D91E06"/>
    <w:p w14:paraId="1451063D" w14:textId="7013D303" w:rsidR="00305A36" w:rsidRDefault="00305A36" w:rsidP="00305A36">
      <w:pPr>
        <w:pStyle w:val="Heading3"/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 xml:space="preserve"> </w:t>
      </w:r>
      <w:r>
        <w:t>(primitive type)</w:t>
      </w:r>
    </w:p>
    <w:p w14:paraId="79E01185" w14:textId="0CDC24E9" w:rsidR="00305A36" w:rsidRDefault="00B4481A" w:rsidP="00305A36">
      <w:r>
        <w:rPr>
          <w:rFonts w:hint="eastAsia"/>
        </w:rPr>
        <w:t>기본 자료형은 값</w:t>
      </w:r>
      <w:r w:rsidR="005F4DF1">
        <w:rPr>
          <w:rFonts w:hint="eastAsia"/>
        </w:rPr>
        <w:t>형이다.</w:t>
      </w:r>
      <w:r w:rsidR="005F4DF1">
        <w:t xml:space="preserve"> (value type)</w:t>
      </w:r>
    </w:p>
    <w:p w14:paraId="22DF746E" w14:textId="4C254FA9" w:rsidR="002A4BB4" w:rsidRDefault="002A4BB4" w:rsidP="00305A36">
      <w:r>
        <w:rPr>
          <w:rFonts w:hint="eastAsia"/>
        </w:rPr>
        <w:t xml:space="preserve">기본 자료형 변수에는 값이 </w:t>
      </w:r>
      <w:r w:rsidR="002A7E7D">
        <w:rPr>
          <w:rFonts w:hint="eastAsia"/>
        </w:rPr>
        <w:t>저</w:t>
      </w:r>
      <w:r>
        <w:rPr>
          <w:rFonts w:hint="eastAsia"/>
        </w:rPr>
        <w:t>장된다.</w:t>
      </w:r>
    </w:p>
    <w:p w14:paraId="5D7E7022" w14:textId="77777777" w:rsidR="000713DE" w:rsidRPr="000713DE" w:rsidRDefault="000713DE" w:rsidP="000713DE"/>
    <w:p w14:paraId="27BF533A" w14:textId="77777777" w:rsidR="000713DE" w:rsidRDefault="000713DE" w:rsidP="000713DE"/>
    <w:p w14:paraId="28F93EF1" w14:textId="79D6C9BF" w:rsidR="002A4BB4" w:rsidRPr="000713DE" w:rsidRDefault="002A4BB4" w:rsidP="002A4BB4">
      <w:pPr>
        <w:pStyle w:val="Heading3"/>
      </w:pPr>
      <w:r>
        <w:rPr>
          <w:rFonts w:hint="eastAsia"/>
        </w:rPr>
        <w:t>참</w:t>
      </w:r>
      <w:r w:rsidR="00AD2023">
        <w:rPr>
          <w:rFonts w:hint="eastAsia"/>
        </w:rPr>
        <w:t>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1581" w14:paraId="5A80483B" w14:textId="77777777" w:rsidTr="00F41581">
        <w:tc>
          <w:tcPr>
            <w:tcW w:w="10456" w:type="dxa"/>
          </w:tcPr>
          <w:p w14:paraId="7C194ECE" w14:textId="1034054D" w:rsidR="005D0D1C" w:rsidRDefault="00F41581" w:rsidP="005502F4">
            <w:r>
              <w:rPr>
                <w:rFonts w:hint="eastAsia"/>
              </w:rPr>
              <w:t>J</w:t>
            </w:r>
            <w:r>
              <w:t>ava</w:t>
            </w:r>
            <w:r w:rsidR="00A56091">
              <w:rPr>
                <w:rFonts w:hint="eastAsia"/>
              </w:rPr>
              <w:t>에서 S</w:t>
            </w:r>
            <w:r w:rsidR="00A56091">
              <w:t>tring</w:t>
            </w:r>
            <w:r w:rsidR="00A56091">
              <w:rPr>
                <w:rFonts w:hint="eastAsia"/>
              </w:rPr>
              <w:t>은 객체이</w:t>
            </w:r>
            <w:r w:rsidR="00AD2023">
              <w:rPr>
                <w:rFonts w:hint="eastAsia"/>
              </w:rPr>
              <w:t>고 참조형이다.</w:t>
            </w:r>
          </w:p>
          <w:p w14:paraId="1E19C4D8" w14:textId="4ABAD2EB" w:rsidR="00A56091" w:rsidRDefault="00A56091" w:rsidP="005502F4">
            <w:r>
              <w:rPr>
                <w:rFonts w:hint="eastAsia"/>
              </w:rPr>
              <w:t>J</w:t>
            </w:r>
            <w:r>
              <w:t>avascript</w:t>
            </w:r>
            <w:r>
              <w:rPr>
                <w:rFonts w:hint="eastAsia"/>
              </w:rPr>
              <w:t>에서 문자열은 기본 자료형</w:t>
            </w:r>
            <w:r w:rsidR="00AD2023">
              <w:rPr>
                <w:rFonts w:hint="eastAsia"/>
              </w:rPr>
              <w:t>이고 값형이다.</w:t>
            </w:r>
            <w:r>
              <w:rPr>
                <w:rFonts w:hint="eastAsia"/>
              </w:rPr>
              <w:t>.</w:t>
            </w:r>
          </w:p>
          <w:p w14:paraId="2B6B9D5A" w14:textId="143D0AA4" w:rsidR="002B31C6" w:rsidRPr="00AD2023" w:rsidRDefault="002B31C6" w:rsidP="00AD2023"/>
        </w:tc>
      </w:tr>
    </w:tbl>
    <w:p w14:paraId="5D510D9D" w14:textId="77777777" w:rsidR="00F41581" w:rsidRDefault="00F41581" w:rsidP="005502F4"/>
    <w:p w14:paraId="5BEACF24" w14:textId="14350D14" w:rsidR="00751E69" w:rsidRDefault="00751E69" w:rsidP="005502F4"/>
    <w:p w14:paraId="4B320C75" w14:textId="77777777" w:rsidR="00525F9E" w:rsidRDefault="00525F9E" w:rsidP="005502F4"/>
    <w:p w14:paraId="2603D268" w14:textId="4E571B6B" w:rsidR="003E5D56" w:rsidRDefault="003E5D5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67C1C8E" w14:textId="72B6F8FC" w:rsidR="003A32B0" w:rsidRDefault="00EA38A1" w:rsidP="00EA38A1">
      <w:pPr>
        <w:pStyle w:val="Heading3"/>
      </w:pPr>
      <w:r>
        <w:rPr>
          <w:rFonts w:hint="eastAsia"/>
        </w:rPr>
        <w:lastRenderedPageBreak/>
        <w:t>p</w:t>
      </w:r>
      <w:r>
        <w:t>erson2.js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38A1" w14:paraId="23D7BF32" w14:textId="77777777" w:rsidTr="00EA38A1">
        <w:tc>
          <w:tcPr>
            <w:tcW w:w="10456" w:type="dxa"/>
          </w:tcPr>
          <w:p w14:paraId="09E448F8" w14:textId="77777777" w:rsidR="00EA38A1" w:rsidRPr="00EA38A1" w:rsidRDefault="00EA38A1" w:rsidP="00EA38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38A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};</w:t>
            </w:r>
          </w:p>
          <w:p w14:paraId="15D0075F" w14:textId="77777777" w:rsidR="00EA38A1" w:rsidRPr="00EA38A1" w:rsidRDefault="00EA38A1" w:rsidP="00EA38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8B7809B" w14:textId="77777777" w:rsidR="00EA38A1" w:rsidRPr="00EA38A1" w:rsidRDefault="00EA38A1" w:rsidP="00EA38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A38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A38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EA38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2CDA3E1" w14:textId="77777777" w:rsidR="00EA38A1" w:rsidRPr="00EA38A1" w:rsidRDefault="00EA38A1" w:rsidP="00EA38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A38A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614EC52" w14:textId="77777777" w:rsidR="00EA38A1" w:rsidRPr="00EA38A1" w:rsidRDefault="00EA38A1" w:rsidP="00EA38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A38A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BBAC9BF" w14:textId="77777777" w:rsidR="00EA38A1" w:rsidRPr="00EA38A1" w:rsidRDefault="00EA38A1" w:rsidP="00EA38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7DA9AEC" w14:textId="77777777" w:rsidR="00EA38A1" w:rsidRPr="00EA38A1" w:rsidRDefault="00EA38A1" w:rsidP="00EA38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38A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38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A38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EA38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1876375D" w14:textId="77777777" w:rsidR="00EA38A1" w:rsidRPr="00EA38A1" w:rsidRDefault="00EA38A1" w:rsidP="00EA38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A38A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A36A65B" w14:textId="77777777" w:rsidR="00EA38A1" w:rsidRPr="00EA38A1" w:rsidRDefault="00EA38A1" w:rsidP="00EA38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A38A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C3A4E39" w14:textId="77777777" w:rsidR="00EA38A1" w:rsidRDefault="00EA38A1" w:rsidP="00EA38A1"/>
        </w:tc>
      </w:tr>
    </w:tbl>
    <w:p w14:paraId="32C3584A" w14:textId="77777777" w:rsidR="00EA38A1" w:rsidRDefault="00EA38A1" w:rsidP="00EA38A1"/>
    <w:p w14:paraId="7808DADC" w14:textId="2826DD82" w:rsidR="00757C79" w:rsidRDefault="00757C79" w:rsidP="00EA38A1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7C79" w14:paraId="5AC57E82" w14:textId="77777777" w:rsidTr="00757C79">
        <w:tc>
          <w:tcPr>
            <w:tcW w:w="10456" w:type="dxa"/>
          </w:tcPr>
          <w:p w14:paraId="5AEA7157" w14:textId="77777777" w:rsidR="006D1E8E" w:rsidRDefault="006D1E8E" w:rsidP="006D1E8E">
            <w:r>
              <w:t>{ name: '홍길동', age: 16 }</w:t>
            </w:r>
          </w:p>
          <w:p w14:paraId="1AB632BF" w14:textId="6F0B0AAB" w:rsidR="00757C79" w:rsidRDefault="006D1E8E" w:rsidP="006D1E8E">
            <w:r>
              <w:t>{ name: '임꺽정', age: 19 }</w:t>
            </w:r>
          </w:p>
        </w:tc>
      </w:tr>
    </w:tbl>
    <w:p w14:paraId="5AF0DCAD" w14:textId="77777777" w:rsidR="00757C79" w:rsidRPr="00EA38A1" w:rsidRDefault="00757C79" w:rsidP="00EA38A1"/>
    <w:p w14:paraId="4BFDFB1A" w14:textId="77777777" w:rsidR="00EA38A1" w:rsidRDefault="00EA38A1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A38A1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 = { };</w:t>
      </w:r>
    </w:p>
    <w:p w14:paraId="10E8C517" w14:textId="3749EC41" w:rsidR="00127DE4" w:rsidRDefault="00EA38A1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EA38A1">
        <w:t>객체를</w:t>
      </w:r>
      <w:r w:rsidRPr="00EA38A1">
        <w:rPr>
          <w:rFonts w:hint="eastAsia"/>
        </w:rPr>
        <w:t xml:space="preserve"> </w:t>
      </w:r>
      <w:r w:rsidRPr="00EA38A1">
        <w:t>생성하고</w:t>
      </w:r>
      <w:r w:rsidRPr="00EA38A1">
        <w:rPr>
          <w:rFonts w:hint="eastAsia"/>
        </w:rPr>
        <w:t>,</w:t>
      </w:r>
      <w:r w:rsidRPr="00EA38A1">
        <w:t xml:space="preserve"> 그</w:t>
      </w:r>
      <w:r w:rsidRPr="00EA38A1">
        <w:rPr>
          <w:rFonts w:hint="eastAsia"/>
        </w:rPr>
        <w:t xml:space="preserve"> </w:t>
      </w:r>
      <w:r w:rsidRPr="00EA38A1">
        <w:t>객체에</w:t>
      </w:r>
      <w:r w:rsidRPr="00EA38A1">
        <w:rPr>
          <w:rFonts w:hint="eastAsia"/>
        </w:rPr>
        <w:t xml:space="preserve"> </w:t>
      </w:r>
      <w:r w:rsidRPr="00EA38A1">
        <w:t>대한</w:t>
      </w:r>
      <w:r>
        <w:rPr>
          <w:rFonts w:hint="eastAsia"/>
        </w:rPr>
        <w:t xml:space="preserve"> 참조를 </w:t>
      </w:r>
      <w:r>
        <w:t xml:space="preserve">person1 </w:t>
      </w:r>
      <w:r>
        <w:rPr>
          <w:rFonts w:hint="eastAsia"/>
        </w:rPr>
        <w:t>변수에 대입한다.</w:t>
      </w:r>
    </w:p>
    <w:p w14:paraId="597FA34A" w14:textId="7394CA5C" w:rsidR="00EA38A1" w:rsidRDefault="00CC3F6F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그 </w:t>
      </w:r>
      <w:r w:rsidR="00EA38A1">
        <w:rPr>
          <w:rFonts w:hint="eastAsia"/>
        </w:rPr>
        <w:t>객체 내부에 멤버 변수가 없다.</w:t>
      </w:r>
    </w:p>
    <w:p w14:paraId="6C003389" w14:textId="77777777" w:rsidR="00EA38A1" w:rsidRDefault="00EA38A1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65FA963" w14:textId="77777777" w:rsidR="00E56C0B" w:rsidRPr="00E56C0B" w:rsidRDefault="00E56C0B" w:rsidP="00E56C0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6C0B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E56C0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E56C0B">
        <w:rPr>
          <w:rFonts w:ascii="Consolas" w:eastAsia="굴림" w:hAnsi="Consolas" w:cs="굴림"/>
          <w:color w:val="001080"/>
          <w:kern w:val="0"/>
          <w:sz w:val="21"/>
          <w:szCs w:val="21"/>
        </w:rPr>
        <w:t>name</w:t>
      </w:r>
      <w:r w:rsidRPr="00E56C0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E56C0B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56C0B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E56C0B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56C0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FB1F2C5" w14:textId="476A7B56" w:rsidR="00EA38A1" w:rsidRDefault="00E56C0B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p</w:t>
      </w:r>
      <w:r>
        <w:t xml:space="preserve">erson1 </w:t>
      </w:r>
      <w:r>
        <w:rPr>
          <w:rFonts w:hint="eastAsia"/>
        </w:rPr>
        <w:t xml:space="preserve">변수가 참조하는 객체에, </w:t>
      </w:r>
      <w:r>
        <w:t xml:space="preserve">name </w:t>
      </w:r>
      <w:r>
        <w:rPr>
          <w:rFonts w:hint="eastAsia"/>
        </w:rPr>
        <w:t>맴버 변수가 있다면,</w:t>
      </w:r>
      <w:r>
        <w:t xml:space="preserve"> </w:t>
      </w:r>
      <w:r>
        <w:rPr>
          <w:rFonts w:hint="eastAsia"/>
        </w:rPr>
        <w:t xml:space="preserve">그 변수에 </w:t>
      </w:r>
      <w:r>
        <w:t>"</w:t>
      </w:r>
      <w:r>
        <w:rPr>
          <w:rFonts w:hint="eastAsia"/>
        </w:rPr>
        <w:t>홍길동"</w:t>
      </w:r>
      <w:r>
        <w:t xml:space="preserve"> </w:t>
      </w:r>
      <w:r>
        <w:rPr>
          <w:rFonts w:hint="eastAsia"/>
        </w:rPr>
        <w:t>문자열을 대입한다.</w:t>
      </w:r>
    </w:p>
    <w:p w14:paraId="3C11BA15" w14:textId="7927F9EC" w:rsidR="00E56C0B" w:rsidRDefault="00391E46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775D2F">
        <w:rPr>
          <w:rFonts w:hint="eastAsia"/>
          <w:highlight w:val="yellow"/>
        </w:rPr>
        <w:t>n</w:t>
      </w:r>
      <w:r w:rsidRPr="00775D2F">
        <w:rPr>
          <w:highlight w:val="yellow"/>
        </w:rPr>
        <w:t xml:space="preserve">ame </w:t>
      </w:r>
      <w:r w:rsidRPr="00775D2F">
        <w:rPr>
          <w:rFonts w:hint="eastAsia"/>
          <w:highlight w:val="yellow"/>
        </w:rPr>
        <w:t>멤버 변수가 없다면</w:t>
      </w:r>
      <w:r w:rsidR="004B792B" w:rsidRPr="00775D2F">
        <w:rPr>
          <w:rFonts w:hint="eastAsia"/>
          <w:highlight w:val="yellow"/>
        </w:rPr>
        <w:t xml:space="preserve"> 만들고,</w:t>
      </w:r>
      <w:r w:rsidR="004B792B" w:rsidRPr="00775D2F">
        <w:rPr>
          <w:highlight w:val="yellow"/>
        </w:rPr>
        <w:t xml:space="preserve"> </w:t>
      </w:r>
      <w:r w:rsidR="004B792B" w:rsidRPr="00775D2F">
        <w:rPr>
          <w:rFonts w:hint="eastAsia"/>
          <w:highlight w:val="yellow"/>
        </w:rPr>
        <w:t xml:space="preserve">그 변수에 </w:t>
      </w:r>
      <w:r w:rsidR="004B792B" w:rsidRPr="00775D2F">
        <w:rPr>
          <w:highlight w:val="yellow"/>
        </w:rPr>
        <w:t>"</w:t>
      </w:r>
      <w:r w:rsidR="004B792B" w:rsidRPr="00775D2F">
        <w:rPr>
          <w:rFonts w:hint="eastAsia"/>
          <w:highlight w:val="yellow"/>
        </w:rPr>
        <w:t>홍길동"</w:t>
      </w:r>
      <w:r w:rsidR="004B792B" w:rsidRPr="00775D2F">
        <w:rPr>
          <w:highlight w:val="yellow"/>
        </w:rPr>
        <w:t xml:space="preserve"> </w:t>
      </w:r>
      <w:r w:rsidR="004B792B" w:rsidRPr="00775D2F">
        <w:rPr>
          <w:rFonts w:hint="eastAsia"/>
          <w:highlight w:val="yellow"/>
        </w:rPr>
        <w:t>문자열을 대입한다.</w:t>
      </w:r>
    </w:p>
    <w:p w14:paraId="13B113F9" w14:textId="77777777" w:rsidR="004B792B" w:rsidRDefault="004B792B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7915089" w14:textId="77777777" w:rsidR="0047724D" w:rsidRPr="00EA38A1" w:rsidRDefault="0047724D" w:rsidP="0047724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age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EA38A1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182A87B" w14:textId="63658E06" w:rsidR="0047724D" w:rsidRDefault="0047724D" w:rsidP="0047724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p</w:t>
      </w:r>
      <w:r>
        <w:t xml:space="preserve">erson1 </w:t>
      </w:r>
      <w:r>
        <w:rPr>
          <w:rFonts w:hint="eastAsia"/>
        </w:rPr>
        <w:t xml:space="preserve">변수가 참조하는 객체에, </w:t>
      </w:r>
      <w:r>
        <w:t xml:space="preserve">age </w:t>
      </w:r>
      <w:r>
        <w:rPr>
          <w:rFonts w:hint="eastAsia"/>
        </w:rPr>
        <w:t>맴버 변수가 있다면,</w:t>
      </w:r>
      <w:r>
        <w:t xml:space="preserve"> </w:t>
      </w:r>
      <w:r>
        <w:rPr>
          <w:rFonts w:hint="eastAsia"/>
        </w:rPr>
        <w:t xml:space="preserve">그 변수에 </w:t>
      </w:r>
      <w:r>
        <w:t>16</w:t>
      </w:r>
      <w:r>
        <w:rPr>
          <w:rFonts w:hint="eastAsia"/>
        </w:rPr>
        <w:t>을 대입한다.</w:t>
      </w:r>
    </w:p>
    <w:p w14:paraId="0C862538" w14:textId="027E7011" w:rsidR="0047724D" w:rsidRDefault="0047724D" w:rsidP="0047724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agee </w:t>
      </w:r>
      <w:r>
        <w:rPr>
          <w:rFonts w:hint="eastAsia"/>
        </w:rPr>
        <w:t>멤버 변수가 없다면 만들고,</w:t>
      </w:r>
      <w:r>
        <w:t xml:space="preserve"> </w:t>
      </w:r>
      <w:r>
        <w:rPr>
          <w:rFonts w:hint="eastAsia"/>
        </w:rPr>
        <w:t xml:space="preserve">그 변수에 </w:t>
      </w:r>
      <w:r>
        <w:t>16</w:t>
      </w:r>
      <w:r>
        <w:rPr>
          <w:rFonts w:hint="eastAsia"/>
        </w:rPr>
        <w:t>을 대입한다.</w:t>
      </w:r>
    </w:p>
    <w:p w14:paraId="4707C28E" w14:textId="77777777" w:rsidR="004B792B" w:rsidRDefault="004B792B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666B7A7B" w14:textId="77777777" w:rsidR="00575DE0" w:rsidRPr="00EA38A1" w:rsidRDefault="00575DE0" w:rsidP="00575DE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A38A1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person2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 = { </w:t>
      </w: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A38A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A38A1">
        <w:rPr>
          <w:rFonts w:ascii="Consolas" w:eastAsia="굴림" w:hAnsi="Consolas" w:cs="굴림"/>
          <w:color w:val="A31515"/>
          <w:kern w:val="0"/>
          <w:sz w:val="21"/>
          <w:szCs w:val="21"/>
        </w:rPr>
        <w:t>임꺽정</w:t>
      </w:r>
      <w:r w:rsidRPr="00EA38A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 }</w:t>
      </w:r>
    </w:p>
    <w:p w14:paraId="09ABBD70" w14:textId="1D6F19B3" w:rsidR="00A75B20" w:rsidRDefault="00A75B20" w:rsidP="00A75B20">
      <w:r>
        <w:rPr>
          <w:rFonts w:hint="eastAsia"/>
        </w:rPr>
        <w:t>객체를 생성하고,</w:t>
      </w:r>
      <w:r>
        <w:t xml:space="preserve"> </w:t>
      </w:r>
      <w:r>
        <w:rPr>
          <w:rFonts w:hint="eastAsia"/>
        </w:rPr>
        <w:t xml:space="preserve">그 객체에 대한 참조를 </w:t>
      </w:r>
      <w:r>
        <w:t xml:space="preserve">person2 </w:t>
      </w:r>
      <w:r>
        <w:rPr>
          <w:rFonts w:hint="eastAsia"/>
        </w:rPr>
        <w:t>변수에 대입한다.</w:t>
      </w:r>
    </w:p>
    <w:p w14:paraId="1C8F2CA9" w14:textId="4A39ACE3" w:rsidR="00A75B20" w:rsidRDefault="00A75B20" w:rsidP="00A75B20">
      <w:r>
        <w:rPr>
          <w:rFonts w:hint="eastAsia"/>
        </w:rPr>
        <w:t xml:space="preserve">그 객체 내부에 </w:t>
      </w:r>
      <w:r>
        <w:t xml:space="preserve">name </w:t>
      </w:r>
      <w:r>
        <w:rPr>
          <w:rFonts w:hint="eastAsia"/>
        </w:rPr>
        <w:t>멤버가 만들어진다.</w:t>
      </w:r>
    </w:p>
    <w:p w14:paraId="3BB100FF" w14:textId="6B5AC34E" w:rsidR="00A75B20" w:rsidRDefault="00A75B20" w:rsidP="00A75B20"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 xml:space="preserve">멤버 변수에 </w:t>
      </w:r>
      <w:r>
        <w:t>"</w:t>
      </w:r>
      <w:r>
        <w:rPr>
          <w:rFonts w:hint="eastAsia"/>
        </w:rPr>
        <w:t>임꺽정"</w:t>
      </w:r>
      <w:r>
        <w:t xml:space="preserve"> </w:t>
      </w:r>
      <w:r>
        <w:rPr>
          <w:rFonts w:hint="eastAsia"/>
        </w:rPr>
        <w:t>문자열이 대입된다.</w:t>
      </w:r>
    </w:p>
    <w:p w14:paraId="0B6056EC" w14:textId="77777777" w:rsidR="00575DE0" w:rsidRDefault="00575DE0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0FB8D81B" w14:textId="6FEFA2A3" w:rsidR="00832AAE" w:rsidRPr="00EA38A1" w:rsidRDefault="00832AAE" w:rsidP="00832AA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>2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age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EA38A1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>
        <w:rPr>
          <w:rFonts w:ascii="Consolas" w:eastAsia="굴림" w:hAnsi="Consolas" w:cs="굴림"/>
          <w:color w:val="098658"/>
          <w:kern w:val="0"/>
          <w:sz w:val="21"/>
          <w:szCs w:val="21"/>
        </w:rPr>
        <w:t>9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147333D" w14:textId="412039A0" w:rsidR="00832AAE" w:rsidRDefault="00832AAE" w:rsidP="00832AAE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p</w:t>
      </w:r>
      <w:r>
        <w:t xml:space="preserve">erson2 </w:t>
      </w:r>
      <w:r>
        <w:rPr>
          <w:rFonts w:hint="eastAsia"/>
        </w:rPr>
        <w:t xml:space="preserve">변수가 참조하는 객체에, </w:t>
      </w:r>
      <w:r>
        <w:t xml:space="preserve">age </w:t>
      </w:r>
      <w:r>
        <w:rPr>
          <w:rFonts w:hint="eastAsia"/>
        </w:rPr>
        <w:t>맴버 변수가 있다면,</w:t>
      </w:r>
      <w:r>
        <w:t xml:space="preserve"> </w:t>
      </w:r>
      <w:r>
        <w:rPr>
          <w:rFonts w:hint="eastAsia"/>
        </w:rPr>
        <w:t xml:space="preserve">그 변수에 </w:t>
      </w:r>
      <w:r>
        <w:t>1</w:t>
      </w:r>
      <w:r w:rsidR="00D96665">
        <w:t xml:space="preserve">9 </w:t>
      </w:r>
      <w:r w:rsidR="00D96665">
        <w:rPr>
          <w:rFonts w:hint="eastAsia"/>
        </w:rPr>
        <w:t>를</w:t>
      </w:r>
      <w:r>
        <w:rPr>
          <w:rFonts w:hint="eastAsia"/>
        </w:rPr>
        <w:t xml:space="preserve"> 대입한다.</w:t>
      </w:r>
    </w:p>
    <w:p w14:paraId="6385842C" w14:textId="5FD306CB" w:rsidR="00832AAE" w:rsidRDefault="00832AAE" w:rsidP="00832AAE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agee </w:t>
      </w:r>
      <w:r>
        <w:rPr>
          <w:rFonts w:hint="eastAsia"/>
        </w:rPr>
        <w:t>멤버 변수가 없다면 만들고,</w:t>
      </w:r>
      <w:r>
        <w:t xml:space="preserve"> </w:t>
      </w:r>
      <w:r>
        <w:rPr>
          <w:rFonts w:hint="eastAsia"/>
        </w:rPr>
        <w:t xml:space="preserve">그 변수에 </w:t>
      </w:r>
      <w:r>
        <w:t>1</w:t>
      </w:r>
      <w:r w:rsidR="00D96665">
        <w:t xml:space="preserve">9 </w:t>
      </w:r>
      <w:r w:rsidR="00D96665">
        <w:rPr>
          <w:rFonts w:hint="eastAsia"/>
        </w:rPr>
        <w:t>를</w:t>
      </w:r>
      <w:r>
        <w:rPr>
          <w:rFonts w:hint="eastAsia"/>
        </w:rPr>
        <w:t xml:space="preserve"> 대입한다.</w:t>
      </w:r>
    </w:p>
    <w:p w14:paraId="55F06750" w14:textId="77777777" w:rsidR="00A75B20" w:rsidRPr="00832AAE" w:rsidRDefault="00A75B20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571024C" w14:textId="77777777" w:rsidR="00A75B20" w:rsidRPr="00A75B20" w:rsidRDefault="00A75B20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83AE4E1" w14:textId="77777777" w:rsidR="00575DE0" w:rsidRDefault="00575DE0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02B9A999" w14:textId="77777777" w:rsidR="00575DE0" w:rsidRDefault="00575DE0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D5F3233" w14:textId="1D36B1FC" w:rsidR="003E5D56" w:rsidRDefault="003E5D5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F211F6" w14:textId="76C3AD3A" w:rsidR="00081597" w:rsidRDefault="00081597" w:rsidP="00081597">
      <w:pPr>
        <w:pStyle w:val="Heading3"/>
      </w:pPr>
      <w:r>
        <w:rPr>
          <w:rFonts w:hint="eastAsia"/>
        </w:rPr>
        <w:lastRenderedPageBreak/>
        <w:t>p</w:t>
      </w:r>
      <w:r>
        <w:t>erson3.js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1597" w14:paraId="5135D929" w14:textId="77777777" w:rsidTr="00081597">
        <w:tc>
          <w:tcPr>
            <w:tcW w:w="10456" w:type="dxa"/>
          </w:tcPr>
          <w:p w14:paraId="14CBD4D5" w14:textId="77777777" w:rsidR="00081597" w:rsidRPr="00081597" w:rsidRDefault="00081597" w:rsidP="0008159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15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815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};</w:t>
            </w:r>
          </w:p>
          <w:p w14:paraId="6AB09B22" w14:textId="77777777" w:rsidR="00081597" w:rsidRPr="00081597" w:rsidRDefault="00081597" w:rsidP="0008159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43C6A8E" w14:textId="77777777" w:rsidR="00081597" w:rsidRPr="00081597" w:rsidRDefault="00081597" w:rsidP="0008159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15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8159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"name"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08159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08159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08159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CD07F15" w14:textId="77777777" w:rsidR="00081597" w:rsidRPr="00081597" w:rsidRDefault="00081597" w:rsidP="0008159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15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8159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"age"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0815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5A83CFF" w14:textId="77777777" w:rsidR="00081597" w:rsidRPr="00081597" w:rsidRDefault="00081597" w:rsidP="0008159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238B98E" w14:textId="77777777" w:rsidR="00081597" w:rsidRPr="00081597" w:rsidRDefault="00081597" w:rsidP="0008159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15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815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815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8159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"name"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05338243" w14:textId="77777777" w:rsidR="00081597" w:rsidRPr="00081597" w:rsidRDefault="00081597" w:rsidP="0008159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15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815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815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8159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"age"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51053E5A" w14:textId="77777777" w:rsidR="00081597" w:rsidRDefault="00081597" w:rsidP="00081597"/>
        </w:tc>
      </w:tr>
    </w:tbl>
    <w:p w14:paraId="74CB2377" w14:textId="77777777" w:rsidR="00081597" w:rsidRDefault="00081597" w:rsidP="00081597"/>
    <w:p w14:paraId="7B1DA148" w14:textId="40929553" w:rsidR="007A6AC0" w:rsidRDefault="007A6AC0" w:rsidP="00081597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AC0" w14:paraId="5115711D" w14:textId="77777777" w:rsidTr="007A6AC0">
        <w:tc>
          <w:tcPr>
            <w:tcW w:w="10456" w:type="dxa"/>
          </w:tcPr>
          <w:p w14:paraId="6D47B659" w14:textId="77777777" w:rsidR="000143F6" w:rsidRDefault="000143F6" w:rsidP="000143F6">
            <w:r>
              <w:rPr>
                <w:rFonts w:hint="eastAsia"/>
              </w:rPr>
              <w:t>홍길동</w:t>
            </w:r>
          </w:p>
          <w:p w14:paraId="23CED6DC" w14:textId="732B6013" w:rsidR="007A6AC0" w:rsidRDefault="000143F6" w:rsidP="000143F6">
            <w:r>
              <w:t>16</w:t>
            </w:r>
          </w:p>
        </w:tc>
      </w:tr>
    </w:tbl>
    <w:p w14:paraId="4C52ECCC" w14:textId="77777777" w:rsidR="007A6AC0" w:rsidRDefault="007A6AC0" w:rsidP="00081597"/>
    <w:p w14:paraId="34E5BC64" w14:textId="77777777" w:rsidR="00D5589D" w:rsidRDefault="00D5589D" w:rsidP="00081597"/>
    <w:p w14:paraId="275A6B6F" w14:textId="77777777" w:rsidR="00D5589D" w:rsidRDefault="00D5589D" w:rsidP="00D5589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81597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81597">
        <w:rPr>
          <w:rFonts w:ascii="Consolas" w:eastAsia="굴림" w:hAnsi="Consolas" w:cs="굴림"/>
          <w:color w:val="A31515"/>
          <w:kern w:val="0"/>
          <w:sz w:val="21"/>
          <w:szCs w:val="21"/>
        </w:rPr>
        <w:t>"name"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081597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81597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081597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EEBFEFE" w14:textId="4C8DFE93" w:rsidR="00D5589D" w:rsidRDefault="00D5589D" w:rsidP="00D5589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위 코드는 아래 코드와 동일하다.</w:t>
      </w:r>
    </w:p>
    <w:p w14:paraId="7075B502" w14:textId="22CCDE14" w:rsidR="00D5589D" w:rsidRPr="00E56C0B" w:rsidRDefault="00D5589D" w:rsidP="00D5589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6C0B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E56C0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E56C0B">
        <w:rPr>
          <w:rFonts w:ascii="Consolas" w:eastAsia="굴림" w:hAnsi="Consolas" w:cs="굴림"/>
          <w:color w:val="001080"/>
          <w:kern w:val="0"/>
          <w:sz w:val="21"/>
          <w:szCs w:val="21"/>
        </w:rPr>
        <w:t>name</w:t>
      </w:r>
      <w:r w:rsidRPr="00E56C0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E56C0B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56C0B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E56C0B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56C0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91E452F" w14:textId="77777777" w:rsidR="00D5589D" w:rsidRDefault="00D5589D" w:rsidP="00D5589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B0C9EA6" w14:textId="77777777" w:rsidR="00D5589D" w:rsidRPr="00D5589D" w:rsidRDefault="00D5589D" w:rsidP="00D5589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2D8486E" w14:textId="77777777" w:rsidR="00D5589D" w:rsidRPr="00081597" w:rsidRDefault="00D5589D" w:rsidP="00D5589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81597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81597">
        <w:rPr>
          <w:rFonts w:ascii="Consolas" w:eastAsia="굴림" w:hAnsi="Consolas" w:cs="굴림"/>
          <w:color w:val="A31515"/>
          <w:kern w:val="0"/>
          <w:sz w:val="21"/>
          <w:szCs w:val="21"/>
        </w:rPr>
        <w:t>"age"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081597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830338E" w14:textId="10E2B9A4" w:rsidR="00D5589D" w:rsidRDefault="00D5589D" w:rsidP="00D5589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위 코드는 아래 코드와 동일하다.</w:t>
      </w:r>
    </w:p>
    <w:p w14:paraId="41D775BF" w14:textId="30ED2621" w:rsidR="00D5589D" w:rsidRPr="00EA38A1" w:rsidRDefault="00D5589D" w:rsidP="00D5589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age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EA38A1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A40E9E8" w14:textId="77777777" w:rsidR="00D5589D" w:rsidRDefault="00D5589D" w:rsidP="00081597"/>
    <w:p w14:paraId="43EBBD2E" w14:textId="77777777" w:rsidR="00D5589D" w:rsidRDefault="00D5589D" w:rsidP="00081597"/>
    <w:p w14:paraId="1945B04F" w14:textId="77777777" w:rsidR="00242987" w:rsidRPr="00242987" w:rsidRDefault="00242987" w:rsidP="0024298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2987">
        <w:rPr>
          <w:rFonts w:ascii="Consolas" w:eastAsia="굴림" w:hAnsi="Consolas" w:cs="굴림"/>
          <w:color w:val="001080"/>
          <w:kern w:val="0"/>
          <w:sz w:val="21"/>
          <w:szCs w:val="21"/>
        </w:rPr>
        <w:t>console</w:t>
      </w:r>
      <w:r w:rsidRPr="0024298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42987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24298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42987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24298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242987">
        <w:rPr>
          <w:rFonts w:ascii="Consolas" w:eastAsia="굴림" w:hAnsi="Consolas" w:cs="굴림"/>
          <w:color w:val="A31515"/>
          <w:kern w:val="0"/>
          <w:sz w:val="21"/>
          <w:szCs w:val="21"/>
        </w:rPr>
        <w:t>"name"</w:t>
      </w:r>
      <w:r w:rsidRPr="00242987">
        <w:rPr>
          <w:rFonts w:ascii="Consolas" w:eastAsia="굴림" w:hAnsi="Consolas" w:cs="굴림"/>
          <w:color w:val="000000"/>
          <w:kern w:val="0"/>
          <w:sz w:val="21"/>
          <w:szCs w:val="21"/>
        </w:rPr>
        <w:t>]);</w:t>
      </w:r>
    </w:p>
    <w:p w14:paraId="2553EC5B" w14:textId="77777777" w:rsidR="00242987" w:rsidRDefault="00242987" w:rsidP="0024298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위 코드는 아래 코드와 동일하다.</w:t>
      </w:r>
    </w:p>
    <w:p w14:paraId="36E428EE" w14:textId="77777777" w:rsidR="00242987" w:rsidRPr="00C854EC" w:rsidRDefault="00242987" w:rsidP="0024298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console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854EC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name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F49DC47" w14:textId="77777777" w:rsidR="00D5589D" w:rsidRPr="00242987" w:rsidRDefault="00D5589D" w:rsidP="00081597"/>
    <w:p w14:paraId="6B82BF13" w14:textId="77777777" w:rsidR="00D5589D" w:rsidRDefault="00D5589D" w:rsidP="00081597"/>
    <w:p w14:paraId="574DFD65" w14:textId="77777777" w:rsidR="00C326A7" w:rsidRPr="00081597" w:rsidRDefault="00C326A7" w:rsidP="00C326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81597">
        <w:rPr>
          <w:rFonts w:ascii="Consolas" w:eastAsia="굴림" w:hAnsi="Consolas" w:cs="굴림"/>
          <w:color w:val="001080"/>
          <w:kern w:val="0"/>
          <w:sz w:val="21"/>
          <w:szCs w:val="21"/>
        </w:rPr>
        <w:t>console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81597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81597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81597">
        <w:rPr>
          <w:rFonts w:ascii="Consolas" w:eastAsia="굴림" w:hAnsi="Consolas" w:cs="굴림"/>
          <w:color w:val="A31515"/>
          <w:kern w:val="0"/>
          <w:sz w:val="21"/>
          <w:szCs w:val="21"/>
        </w:rPr>
        <w:t>"age"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]);</w:t>
      </w:r>
    </w:p>
    <w:p w14:paraId="2C8ED88D" w14:textId="77777777" w:rsidR="00C326A7" w:rsidRDefault="00C326A7" w:rsidP="00C326A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위 코드는 아래 코드와 동일하다.</w:t>
      </w:r>
    </w:p>
    <w:p w14:paraId="7F16668C" w14:textId="0F1AE5A6" w:rsidR="00C326A7" w:rsidRPr="00C854EC" w:rsidRDefault="00C326A7" w:rsidP="00C326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console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854EC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326A7"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</w:t>
      </w: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age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3733F3D" w14:textId="77777777" w:rsidR="00C326A7" w:rsidRDefault="00C326A7" w:rsidP="00081597"/>
    <w:p w14:paraId="7D907DB7" w14:textId="77777777" w:rsidR="00D96665" w:rsidRDefault="00D96665" w:rsidP="00081597"/>
    <w:p w14:paraId="447711BE" w14:textId="567BA24E" w:rsidR="003E5D56" w:rsidRDefault="003E5D5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62C1303" w14:textId="7108ED6B" w:rsidR="00D97A2C" w:rsidRDefault="00D97A2C" w:rsidP="00D97A2C">
      <w:pPr>
        <w:pStyle w:val="Heading3"/>
      </w:pPr>
      <w:r>
        <w:rPr>
          <w:rFonts w:hint="eastAsia"/>
        </w:rPr>
        <w:lastRenderedPageBreak/>
        <w:t>p</w:t>
      </w:r>
      <w:r>
        <w:t>erson4.js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7A2C" w14:paraId="4100F3BA" w14:textId="77777777" w:rsidTr="00D97A2C">
        <w:tc>
          <w:tcPr>
            <w:tcW w:w="10456" w:type="dxa"/>
          </w:tcPr>
          <w:p w14:paraId="2735B3D7" w14:textId="77777777" w:rsidR="00D97A2C" w:rsidRPr="00D97A2C" w:rsidRDefault="00D97A2C" w:rsidP="00D97A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97A2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97A2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createPerson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52410A42" w14:textId="08859E3A" w:rsidR="00D97A2C" w:rsidRPr="00D97A2C" w:rsidRDefault="00D97A2C" w:rsidP="00D97A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97A2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="009D07F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 xml:space="preserve"> 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};</w:t>
            </w:r>
          </w:p>
          <w:p w14:paraId="243366F0" w14:textId="77777777" w:rsidR="00D97A2C" w:rsidRPr="00D97A2C" w:rsidRDefault="00D97A2C" w:rsidP="00D97A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6300BA4F" w14:textId="77777777" w:rsidR="00D97A2C" w:rsidRPr="00D97A2C" w:rsidRDefault="00D97A2C" w:rsidP="00D97A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DF86096" w14:textId="77777777" w:rsidR="00D97A2C" w:rsidRPr="00D97A2C" w:rsidRDefault="00D97A2C" w:rsidP="00D97A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97A2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97A2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createPerson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97A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D97A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D97A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97A2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C9E25F2" w14:textId="77777777" w:rsidR="00D97A2C" w:rsidRPr="00D97A2C" w:rsidRDefault="00D97A2C" w:rsidP="00D97A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97A2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97A2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createPerson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97A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D97A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D97A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97A2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A228B62" w14:textId="77777777" w:rsidR="00D97A2C" w:rsidRPr="00D97A2C" w:rsidRDefault="00D97A2C" w:rsidP="00D97A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A49F99B" w14:textId="77777777" w:rsidR="00D97A2C" w:rsidRPr="00D97A2C" w:rsidRDefault="00D97A2C" w:rsidP="00D97A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97A2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6D97922" w14:textId="77777777" w:rsidR="00D97A2C" w:rsidRDefault="00D97A2C" w:rsidP="00D97A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97A2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F829E55" w14:textId="3244DCDB" w:rsidR="00D97A2C" w:rsidRPr="00D97A2C" w:rsidRDefault="00D97A2C" w:rsidP="00D97A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69DC7376" w14:textId="77777777" w:rsidR="00D97A2C" w:rsidRDefault="00D97A2C" w:rsidP="00D97A2C"/>
    <w:p w14:paraId="2A105493" w14:textId="60B3E03B" w:rsidR="006E4CDD" w:rsidRDefault="006E4CDD" w:rsidP="00D97A2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4CDD" w14:paraId="1B8C52FA" w14:textId="77777777" w:rsidTr="006E4CDD">
        <w:tc>
          <w:tcPr>
            <w:tcW w:w="10456" w:type="dxa"/>
          </w:tcPr>
          <w:p w14:paraId="12843D29" w14:textId="77777777" w:rsidR="00E94E4D" w:rsidRDefault="00E94E4D" w:rsidP="00E94E4D">
            <w:r>
              <w:t>{ name: '홍길동', age: 16 }</w:t>
            </w:r>
          </w:p>
          <w:p w14:paraId="00A380AE" w14:textId="65CBCDDC" w:rsidR="008D7714" w:rsidRDefault="00E94E4D" w:rsidP="00E94E4D">
            <w:r>
              <w:t>{ name: '임꺽정', age: 18 }</w:t>
            </w:r>
          </w:p>
        </w:tc>
      </w:tr>
    </w:tbl>
    <w:p w14:paraId="06717E3B" w14:textId="77777777" w:rsidR="006E4CDD" w:rsidRDefault="006E4CDD" w:rsidP="00D97A2C"/>
    <w:p w14:paraId="5842DAF7" w14:textId="77777777" w:rsidR="00D67DDC" w:rsidRDefault="00D67DDC" w:rsidP="00D97A2C"/>
    <w:p w14:paraId="414A5CCF" w14:textId="77777777" w:rsidR="00D67DDC" w:rsidRPr="00D97A2C" w:rsidRDefault="00D67DDC" w:rsidP="00D67DD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97A2C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7A2C">
        <w:rPr>
          <w:rFonts w:ascii="Consolas" w:eastAsia="굴림" w:hAnsi="Consolas" w:cs="굴림"/>
          <w:color w:val="795E26"/>
          <w:kern w:val="0"/>
          <w:sz w:val="21"/>
          <w:szCs w:val="21"/>
        </w:rPr>
        <w:t>createPerson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5CD73801" w14:textId="48693E3E" w:rsidR="00D67DDC" w:rsidRPr="00D97A2C" w:rsidRDefault="00D67DDC" w:rsidP="00D67DD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D97A2C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="009D07F1"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14:paraId="478C7127" w14:textId="77777777" w:rsidR="00D67DDC" w:rsidRPr="00D97A2C" w:rsidRDefault="00D67DDC" w:rsidP="00D67DD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4C24F7FC" w14:textId="549AA057" w:rsidR="00D67DDC" w:rsidRDefault="0073313F" w:rsidP="00D97A2C">
      <w:r>
        <w:rPr>
          <w:rFonts w:hint="eastAsia"/>
        </w:rPr>
        <w:t>c</w:t>
      </w:r>
      <w:r>
        <w:t xml:space="preserve">reatePerson </w:t>
      </w:r>
      <w:r>
        <w:rPr>
          <w:rFonts w:hint="eastAsia"/>
        </w:rPr>
        <w:t>함수는 객체를 생성하여 리턴한다.</w:t>
      </w:r>
    </w:p>
    <w:p w14:paraId="3FBF2999" w14:textId="1F576D60" w:rsidR="0073313F" w:rsidRDefault="00031235" w:rsidP="00D97A2C">
      <w:r>
        <w:rPr>
          <w:rFonts w:hint="eastAsia"/>
        </w:rPr>
        <w:t xml:space="preserve">그 </w:t>
      </w:r>
      <w:r w:rsidR="0073313F">
        <w:rPr>
          <w:rFonts w:hint="eastAsia"/>
        </w:rPr>
        <w:t xml:space="preserve">객체 내부에는 </w:t>
      </w:r>
      <w:r w:rsidR="0073313F">
        <w:t xml:space="preserve">name </w:t>
      </w:r>
      <w:r w:rsidR="0073313F">
        <w:rPr>
          <w:rFonts w:hint="eastAsia"/>
        </w:rPr>
        <w:t xml:space="preserve">멤버 변수와 </w:t>
      </w:r>
      <w:r w:rsidR="0073313F">
        <w:t xml:space="preserve">age </w:t>
      </w:r>
      <w:r w:rsidR="0073313F">
        <w:rPr>
          <w:rFonts w:hint="eastAsia"/>
        </w:rPr>
        <w:t>멤버 변수가 만들어진다.</w:t>
      </w:r>
    </w:p>
    <w:p w14:paraId="0ED9EED8" w14:textId="1DDCBF3C" w:rsidR="0073313F" w:rsidRDefault="00A72EC7" w:rsidP="00D97A2C"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 xml:space="preserve">멤버 변수에 </w:t>
      </w:r>
      <w:r>
        <w:t xml:space="preserve">s </w:t>
      </w:r>
      <w:r>
        <w:rPr>
          <w:rFonts w:hint="eastAsia"/>
        </w:rPr>
        <w:t>파라미터 변수의 값이 대입되고,</w:t>
      </w:r>
    </w:p>
    <w:p w14:paraId="19B86EE5" w14:textId="0C32CA99" w:rsidR="00A72EC7" w:rsidRDefault="00A72EC7" w:rsidP="00D97A2C">
      <w:r>
        <w:rPr>
          <w:rFonts w:hint="eastAsia"/>
        </w:rPr>
        <w:t>a</w:t>
      </w:r>
      <w:r>
        <w:t xml:space="preserve">ge </w:t>
      </w:r>
      <w:r>
        <w:rPr>
          <w:rFonts w:hint="eastAsia"/>
        </w:rPr>
        <w:t xml:space="preserve">멤버 변수에 </w:t>
      </w:r>
      <w:r>
        <w:t xml:space="preserve">i </w:t>
      </w:r>
      <w:r>
        <w:rPr>
          <w:rFonts w:hint="eastAsia"/>
        </w:rPr>
        <w:t>파라미터 변수의 값이 대입된다.</w:t>
      </w:r>
    </w:p>
    <w:p w14:paraId="0B64970E" w14:textId="77777777" w:rsidR="00A72EC7" w:rsidRDefault="00A72EC7" w:rsidP="00D97A2C"/>
    <w:p w14:paraId="4B0B0BEC" w14:textId="77777777" w:rsidR="003E5D56" w:rsidRDefault="003E5D56" w:rsidP="00D97A2C"/>
    <w:p w14:paraId="5E8CADFC" w14:textId="77777777" w:rsidR="003E5D56" w:rsidRPr="00D97A2C" w:rsidRDefault="003E5D56" w:rsidP="003E5D5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97A2C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D97A2C">
        <w:rPr>
          <w:rFonts w:ascii="Consolas" w:eastAsia="굴림" w:hAnsi="Consolas" w:cs="굴림"/>
          <w:color w:val="795E26"/>
          <w:kern w:val="0"/>
          <w:sz w:val="21"/>
          <w:szCs w:val="21"/>
        </w:rPr>
        <w:t>createPerson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D97A2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D97A2C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D97A2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D97A2C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957F632" w14:textId="5CBB48EE" w:rsidR="003E5D56" w:rsidRDefault="003E5D56" w:rsidP="00D97A2C">
      <w:r>
        <w:rPr>
          <w:rFonts w:hint="eastAsia"/>
        </w:rPr>
        <w:t>c</w:t>
      </w:r>
      <w:r>
        <w:t xml:space="preserve">reatePerson </w:t>
      </w:r>
      <w:r>
        <w:rPr>
          <w:rFonts w:hint="eastAsia"/>
        </w:rPr>
        <w:t xml:space="preserve">함수가 리턴하는 객체에 대한 참조를 </w:t>
      </w:r>
      <w:r>
        <w:t xml:space="preserve">person1 </w:t>
      </w:r>
      <w:r>
        <w:rPr>
          <w:rFonts w:hint="eastAsia"/>
        </w:rPr>
        <w:t>변수에 대입한다.</w:t>
      </w:r>
    </w:p>
    <w:p w14:paraId="7DA013D1" w14:textId="77777777" w:rsidR="003E5D56" w:rsidRDefault="003E5D56" w:rsidP="00D97A2C"/>
    <w:p w14:paraId="0D63896C" w14:textId="23805ED1" w:rsidR="003E5D56" w:rsidRDefault="003E5D56" w:rsidP="00D97A2C"/>
    <w:p w14:paraId="0EC23CB7" w14:textId="6E59DA86" w:rsidR="001F742E" w:rsidRDefault="001F742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CB6387D" w14:textId="3173E1E3" w:rsidR="00F76298" w:rsidRDefault="00F76298" w:rsidP="00F76298">
      <w:pPr>
        <w:pStyle w:val="Heading3"/>
      </w:pPr>
      <w:r>
        <w:rPr>
          <w:rFonts w:hint="eastAsia"/>
        </w:rPr>
        <w:lastRenderedPageBreak/>
        <w:t>p</w:t>
      </w:r>
      <w:r>
        <w:t>erson5.js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6298" w14:paraId="23AEBF68" w14:textId="77777777" w:rsidTr="00F76298">
        <w:tc>
          <w:tcPr>
            <w:tcW w:w="10456" w:type="dxa"/>
          </w:tcPr>
          <w:p w14:paraId="6C4B640A" w14:textId="77777777" w:rsidR="00AB35AC" w:rsidRPr="00AB35AC" w:rsidRDefault="00AB35AC" w:rsidP="00AB35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5A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5A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createPerson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2349BC3C" w14:textId="77777777" w:rsidR="00AB35AC" w:rsidRPr="00AB35AC" w:rsidRDefault="00AB35AC" w:rsidP="00AB35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B35A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5A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B35A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AB35A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5A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5EC71326" w14:textId="77777777" w:rsidR="00AB35AC" w:rsidRPr="00AB35AC" w:rsidRDefault="00AB35AC" w:rsidP="00AB35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6369257" w14:textId="77777777" w:rsidR="00AB35AC" w:rsidRPr="00AB35AC" w:rsidRDefault="00AB35AC" w:rsidP="00AB35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698DEE9" w14:textId="77777777" w:rsidR="00AB35AC" w:rsidRPr="00AB35AC" w:rsidRDefault="00AB35AC" w:rsidP="00AB35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5A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B35A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createPerson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71AC592C" w14:textId="77777777" w:rsidR="00AB35AC" w:rsidRPr="00AB35AC" w:rsidRDefault="00AB35AC" w:rsidP="00AB35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5A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B35A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createPerson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7BE5E697" w14:textId="77777777" w:rsidR="00AB35AC" w:rsidRPr="00AB35AC" w:rsidRDefault="00AB35AC" w:rsidP="00AB35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DCC2791" w14:textId="77777777" w:rsidR="00AB35AC" w:rsidRPr="00AB35AC" w:rsidRDefault="00AB35AC" w:rsidP="00AB35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B35A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B35A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AB35A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</w:p>
          <w:p w14:paraId="5C16B121" w14:textId="77777777" w:rsidR="00AB35AC" w:rsidRPr="00AB35AC" w:rsidRDefault="00AB35AC" w:rsidP="00AB35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B35A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</w:p>
          <w:p w14:paraId="6D961574" w14:textId="77777777" w:rsidR="00AB35AC" w:rsidRPr="00AB35AC" w:rsidRDefault="00AB35AC" w:rsidP="00AB35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B35A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31C1F482" w14:textId="77777777" w:rsidR="00AB35AC" w:rsidRPr="00AB35AC" w:rsidRDefault="00AB35AC" w:rsidP="00AB35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B35A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C7A878C" w14:textId="77777777" w:rsidR="00F76298" w:rsidRDefault="00F76298" w:rsidP="00F76298"/>
        </w:tc>
      </w:tr>
    </w:tbl>
    <w:p w14:paraId="45AD87D3" w14:textId="1D8E802A" w:rsidR="00F76298" w:rsidRDefault="00F76298" w:rsidP="00F76298"/>
    <w:p w14:paraId="7ED79D00" w14:textId="373545A7" w:rsidR="00AB35AC" w:rsidRDefault="00AB35AC" w:rsidP="00F76298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35AC" w14:paraId="6C25DF6A" w14:textId="77777777" w:rsidTr="00AB35AC">
        <w:tc>
          <w:tcPr>
            <w:tcW w:w="10456" w:type="dxa"/>
          </w:tcPr>
          <w:p w14:paraId="479BA031" w14:textId="77777777" w:rsidR="001F742E" w:rsidRDefault="001F742E" w:rsidP="001F742E">
            <w:r>
              <w:t>{ name: '임꺽정', age: 16 }</w:t>
            </w:r>
          </w:p>
          <w:p w14:paraId="5963FE76" w14:textId="385D4CD8" w:rsidR="00AB35AC" w:rsidRDefault="001F742E" w:rsidP="001F742E">
            <w:r>
              <w:t>{ name: '홍길동', age: 20 }</w:t>
            </w:r>
          </w:p>
        </w:tc>
      </w:tr>
    </w:tbl>
    <w:p w14:paraId="11BDD87C" w14:textId="77777777" w:rsidR="00AB35AC" w:rsidRPr="00F76298" w:rsidRDefault="00AB35AC" w:rsidP="00F76298"/>
    <w:p w14:paraId="7F265DA8" w14:textId="64A283AF" w:rsidR="00A72EC7" w:rsidRDefault="00A72EC7" w:rsidP="00D97A2C"/>
    <w:p w14:paraId="49A2B700" w14:textId="49FDA2D3" w:rsidR="001F742E" w:rsidRDefault="001F742E" w:rsidP="00D97A2C">
      <w:r>
        <w:rPr>
          <w:rFonts w:hint="eastAsia"/>
        </w:rPr>
        <w:t>c</w:t>
      </w:r>
      <w:r>
        <w:t xml:space="preserve">reatePerson </w:t>
      </w:r>
      <w:r>
        <w:rPr>
          <w:rFonts w:hint="eastAsia"/>
        </w:rPr>
        <w:t>함수는 호출될 때 마다 새 객체를 생성해서 리턴한다.</w:t>
      </w:r>
    </w:p>
    <w:p w14:paraId="225C59B0" w14:textId="62712262" w:rsidR="001F742E" w:rsidRDefault="001F742E" w:rsidP="00D97A2C">
      <w:r>
        <w:rPr>
          <w:rFonts w:hint="eastAsia"/>
        </w:rPr>
        <w:t xml:space="preserve">그래서 </w:t>
      </w:r>
      <w:r>
        <w:t xml:space="preserve">person1 </w:t>
      </w:r>
      <w:r>
        <w:rPr>
          <w:rFonts w:hint="eastAsia"/>
        </w:rPr>
        <w:t xml:space="preserve">변수와 </w:t>
      </w:r>
      <w:r>
        <w:t xml:space="preserve">person2 </w:t>
      </w:r>
      <w:r>
        <w:rPr>
          <w:rFonts w:hint="eastAsia"/>
        </w:rPr>
        <w:t>변수가 참조하는 객체는 서로 다른 두 객체이다.</w:t>
      </w:r>
    </w:p>
    <w:p w14:paraId="5C5EDF66" w14:textId="3EAD2632" w:rsidR="001F742E" w:rsidRDefault="001F742E" w:rsidP="00D97A2C"/>
    <w:p w14:paraId="7B14B64C" w14:textId="77777777" w:rsidR="001F742E" w:rsidRPr="00031235" w:rsidRDefault="001F742E" w:rsidP="00D97A2C"/>
    <w:p w14:paraId="73371E78" w14:textId="77777777" w:rsidR="00127DE4" w:rsidRDefault="00127DE4" w:rsidP="005502F4"/>
    <w:p w14:paraId="3F199B87" w14:textId="547065AE" w:rsidR="001946B7" w:rsidRDefault="001946B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6F9A3AB" w14:textId="6269967E" w:rsidR="001946B7" w:rsidRDefault="001946B7" w:rsidP="001946B7">
      <w:pPr>
        <w:pStyle w:val="Heading2"/>
      </w:pPr>
      <w:bookmarkStart w:id="2" w:name="_Toc36559562"/>
      <w:r>
        <w:rPr>
          <w:rFonts w:hint="eastAsia"/>
        </w:rPr>
        <w:lastRenderedPageBreak/>
        <w:t>객체 비교</w:t>
      </w:r>
      <w:bookmarkEnd w:id="2"/>
    </w:p>
    <w:p w14:paraId="5356310D" w14:textId="77777777" w:rsidR="001946B7" w:rsidRDefault="001946B7" w:rsidP="001946B7"/>
    <w:p w14:paraId="4521F2C4" w14:textId="388CED20" w:rsidR="001946B7" w:rsidRDefault="00BD6AF9" w:rsidP="00BD6AF9">
      <w:pPr>
        <w:pStyle w:val="Heading3"/>
      </w:pPr>
      <w:r>
        <w:rPr>
          <w:rFonts w:hint="eastAsia"/>
        </w:rPr>
        <w:t>c</w:t>
      </w:r>
      <w:r>
        <w:t>ompare1.js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6AF9" w14:paraId="070570F2" w14:textId="77777777" w:rsidTr="00BD6AF9">
        <w:tc>
          <w:tcPr>
            <w:tcW w:w="10456" w:type="dxa"/>
          </w:tcPr>
          <w:p w14:paraId="2BEE0BA3" w14:textId="77777777" w:rsidR="00BD6AF9" w:rsidRPr="00BD6AF9" w:rsidRDefault="00BD6AF9" w:rsidP="00BD6AF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6AF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6AF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6AF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BD6AF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6AF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664148E6" w14:textId="77777777" w:rsidR="00BD6AF9" w:rsidRPr="00BD6AF9" w:rsidRDefault="00BD6AF9" w:rsidP="00BD6AF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6AF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6AF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6AF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BD6AF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6AF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719693D7" w14:textId="77777777" w:rsidR="00BD6AF9" w:rsidRPr="00BD6AF9" w:rsidRDefault="00BD6AF9" w:rsidP="00BD6AF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6AF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8B29BB6" w14:textId="77777777" w:rsidR="00BD6AF9" w:rsidRPr="00BD6AF9" w:rsidRDefault="00BD6AF9" w:rsidP="00BD6AF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70C71A8" w14:textId="77777777" w:rsidR="00BD6AF9" w:rsidRPr="00BD6AF9" w:rsidRDefault="00BD6AF9" w:rsidP="00BD6AF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D6AF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370FA04" w14:textId="77777777" w:rsidR="00BD6AF9" w:rsidRPr="00BD6AF9" w:rsidRDefault="00BD6AF9" w:rsidP="00BD6AF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D6AF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83792BE" w14:textId="77777777" w:rsidR="00BD6AF9" w:rsidRPr="00BD6AF9" w:rsidRDefault="00BD6AF9" w:rsidP="00BD6AF9"/>
        </w:tc>
      </w:tr>
    </w:tbl>
    <w:p w14:paraId="507A115F" w14:textId="77777777" w:rsidR="00BD6AF9" w:rsidRDefault="00BD6AF9" w:rsidP="00BD6AF9"/>
    <w:p w14:paraId="7C47A7E9" w14:textId="19CDF0B9" w:rsidR="008D7714" w:rsidRDefault="008D7714" w:rsidP="00BD6AF9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D7714" w14:paraId="63EFCFAE" w14:textId="77777777" w:rsidTr="008D7714">
        <w:tc>
          <w:tcPr>
            <w:tcW w:w="10456" w:type="dxa"/>
          </w:tcPr>
          <w:p w14:paraId="2F4FDF86" w14:textId="77777777" w:rsidR="008D7714" w:rsidRDefault="008D7714" w:rsidP="00BD6AF9">
            <w:r>
              <w:rPr>
                <w:rFonts w:hint="eastAsia"/>
              </w:rPr>
              <w:t>f</w:t>
            </w:r>
            <w:r>
              <w:t>alse</w:t>
            </w:r>
          </w:p>
          <w:p w14:paraId="05673884" w14:textId="7AECF9FA" w:rsidR="008D7714" w:rsidRDefault="008D7714" w:rsidP="00BD6AF9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56F06989" w14:textId="77777777" w:rsidR="008D7714" w:rsidRDefault="008D7714" w:rsidP="00BD6AF9"/>
    <w:p w14:paraId="29BE8DFD" w14:textId="77777777" w:rsidR="002F03D0" w:rsidRPr="00BD6AF9" w:rsidRDefault="002F03D0" w:rsidP="002F03D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AF9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= { 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D6AF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D6AF9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BD6AF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D6AF9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};</w:t>
      </w:r>
    </w:p>
    <w:p w14:paraId="353ABF02" w14:textId="4775C19F" w:rsidR="002F03D0" w:rsidRDefault="002F03D0" w:rsidP="00BD6AF9">
      <w:r>
        <w:rPr>
          <w:rFonts w:hint="eastAsia"/>
        </w:rPr>
        <w:t>객체를 한 개 생성하고,</w:t>
      </w:r>
      <w:r>
        <w:t xml:space="preserve"> </w:t>
      </w:r>
      <w:r>
        <w:rPr>
          <w:rFonts w:hint="eastAsia"/>
        </w:rPr>
        <w:t xml:space="preserve">그 객체에 대한 참조를 </w:t>
      </w:r>
      <w:r>
        <w:t xml:space="preserve">person1 </w:t>
      </w:r>
      <w:r>
        <w:rPr>
          <w:rFonts w:hint="eastAsia"/>
        </w:rPr>
        <w:t>변수에 대입한다.</w:t>
      </w:r>
    </w:p>
    <w:p w14:paraId="72A62CA8" w14:textId="77777777" w:rsidR="002F03D0" w:rsidRDefault="002F03D0" w:rsidP="00BD6AF9"/>
    <w:p w14:paraId="47C51FE0" w14:textId="77777777" w:rsidR="002F03D0" w:rsidRPr="00BD6AF9" w:rsidRDefault="002F03D0" w:rsidP="002F03D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AF9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person2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= { 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D6AF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D6AF9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BD6AF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D6AF9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};</w:t>
      </w:r>
    </w:p>
    <w:p w14:paraId="2E7D7A58" w14:textId="02080F0E" w:rsidR="002F03D0" w:rsidRDefault="00245D44" w:rsidP="002F03D0">
      <w:r>
        <w:rPr>
          <w:rFonts w:hint="eastAsia"/>
        </w:rPr>
        <w:t xml:space="preserve">또 </w:t>
      </w:r>
      <w:r w:rsidR="002F03D0">
        <w:rPr>
          <w:rFonts w:hint="eastAsia"/>
        </w:rPr>
        <w:t>객체를 한 개 생성하고,</w:t>
      </w:r>
      <w:r w:rsidR="002F03D0">
        <w:t xml:space="preserve"> </w:t>
      </w:r>
      <w:r w:rsidR="002F03D0">
        <w:rPr>
          <w:rFonts w:hint="eastAsia"/>
        </w:rPr>
        <w:t xml:space="preserve">그 객체에 대한 참조를 </w:t>
      </w:r>
      <w:r w:rsidR="002F03D0">
        <w:t xml:space="preserve">person2 </w:t>
      </w:r>
      <w:r w:rsidR="002F03D0">
        <w:rPr>
          <w:rFonts w:hint="eastAsia"/>
        </w:rPr>
        <w:t>변수에 대입한다.</w:t>
      </w:r>
    </w:p>
    <w:p w14:paraId="48A39CDA" w14:textId="77777777" w:rsidR="002F03D0" w:rsidRPr="00245D44" w:rsidRDefault="002F03D0" w:rsidP="00BD6AF9"/>
    <w:p w14:paraId="601CD2DF" w14:textId="77777777" w:rsidR="00245D44" w:rsidRPr="00BD6AF9" w:rsidRDefault="00245D44" w:rsidP="00245D4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AF9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p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BF56598" w14:textId="390DCC0A" w:rsidR="00BD6AF9" w:rsidRDefault="00245D44" w:rsidP="00BD6AF9">
      <w:r>
        <w:rPr>
          <w:rFonts w:hint="eastAsia"/>
        </w:rPr>
        <w:t>p</w:t>
      </w:r>
      <w:r>
        <w:t xml:space="preserve">erson1 </w:t>
      </w:r>
      <w:r>
        <w:rPr>
          <w:rFonts w:hint="eastAsia"/>
        </w:rPr>
        <w:t xml:space="preserve">변수의 값을 변수 </w:t>
      </w:r>
      <w:r>
        <w:t>p</w:t>
      </w:r>
      <w:r>
        <w:rPr>
          <w:rFonts w:hint="eastAsia"/>
        </w:rPr>
        <w:t>에 대입한다.</w:t>
      </w:r>
    </w:p>
    <w:p w14:paraId="40780F11" w14:textId="2A53790B" w:rsidR="00245D44" w:rsidRDefault="00245D44" w:rsidP="00BD6AF9">
      <w:r>
        <w:rPr>
          <w:rFonts w:hint="eastAsia"/>
        </w:rPr>
        <w:t>p</w:t>
      </w:r>
      <w:r>
        <w:t xml:space="preserve">erson1 </w:t>
      </w:r>
      <w:r>
        <w:rPr>
          <w:rFonts w:hint="eastAsia"/>
        </w:rPr>
        <w:t>변수의 값은 객체에 대한 참조이다.</w:t>
      </w:r>
      <w:r>
        <w:t xml:space="preserve"> </w:t>
      </w:r>
      <w:r>
        <w:rPr>
          <w:rFonts w:hint="eastAsia"/>
        </w:rPr>
        <w:t xml:space="preserve">그 참조를 변수 </w:t>
      </w:r>
      <w:r>
        <w:t>p</w:t>
      </w:r>
      <w:r>
        <w:rPr>
          <w:rFonts w:hint="eastAsia"/>
        </w:rPr>
        <w:t>에 대입한다.</w:t>
      </w:r>
    </w:p>
    <w:p w14:paraId="37BCF7D7" w14:textId="77777777" w:rsidR="00245D44" w:rsidRDefault="00245D44" w:rsidP="00BD6AF9"/>
    <w:p w14:paraId="37AFEA08" w14:textId="77777777" w:rsidR="00245D44" w:rsidRDefault="00245D44" w:rsidP="00BD6AF9"/>
    <w:p w14:paraId="755BE8BF" w14:textId="048B6468" w:rsidR="002E6E42" w:rsidRDefault="002E6E42" w:rsidP="00BD6AF9">
      <w:r w:rsidRPr="002E6E42">
        <w:rPr>
          <w:rFonts w:hint="eastAsia"/>
          <w:noProof/>
        </w:rPr>
        <w:drawing>
          <wp:inline distT="0" distB="0" distL="0" distR="0" wp14:anchorId="717CA9A8" wp14:editId="186562C8">
            <wp:extent cx="2654300" cy="1637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7831" w14:textId="77777777" w:rsidR="002E6E42" w:rsidRDefault="002E6E42" w:rsidP="00BD6AF9"/>
    <w:p w14:paraId="4030CA75" w14:textId="77777777" w:rsidR="002E6E42" w:rsidRDefault="002E6E42" w:rsidP="00BD6AF9"/>
    <w:p w14:paraId="05AB8F8D" w14:textId="19AE9B61" w:rsidR="002A1738" w:rsidRDefault="00330078" w:rsidP="006C5947">
      <w:pPr>
        <w:pStyle w:val="Heading3"/>
      </w:pP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 w:rsidR="00A630D8">
        <w:rPr>
          <w:rFonts w:hint="eastAsia"/>
        </w:rPr>
        <w:t xml:space="preserve"> </w:t>
      </w:r>
      <w:r w:rsidR="00A630D8">
        <w:t xml:space="preserve">(== </w:t>
      </w:r>
      <w:r w:rsidR="00A630D8">
        <w:rPr>
          <w:rFonts w:hint="eastAsia"/>
        </w:rPr>
        <w:t>연산자</w:t>
      </w:r>
      <w:r w:rsidR="00A630D8">
        <w:rPr>
          <w:rFonts w:hint="eastAsia"/>
        </w:rPr>
        <w:t>)</w:t>
      </w:r>
    </w:p>
    <w:p w14:paraId="6B30B3A2" w14:textId="77777777" w:rsidR="005D78B4" w:rsidRDefault="00CB20CF" w:rsidP="006C5947">
      <w:r>
        <w:rPr>
          <w:rFonts w:hint="eastAsia"/>
        </w:rPr>
        <w:t>참조형</w:t>
      </w:r>
      <w:r w:rsidR="009B407B">
        <w:rPr>
          <w:rFonts w:hint="eastAsia"/>
        </w:rPr>
        <w:t xml:space="preserve">인 객체를 </w:t>
      </w:r>
      <w:r w:rsidR="00DD5DAC">
        <w:t xml:space="preserve">== </w:t>
      </w:r>
      <w:r w:rsidR="00DD5DAC">
        <w:rPr>
          <w:rFonts w:hint="eastAsia"/>
        </w:rPr>
        <w:t>연산자로 비교</w:t>
      </w:r>
      <w:r w:rsidR="003B4F0E">
        <w:rPr>
          <w:rFonts w:hint="eastAsia"/>
        </w:rPr>
        <w:t>하면</w:t>
      </w:r>
      <w:r w:rsidR="009B407B">
        <w:t xml:space="preserve">, </w:t>
      </w:r>
      <w:r w:rsidR="009B407B">
        <w:rPr>
          <w:rFonts w:hint="eastAsia"/>
        </w:rPr>
        <w:t>객체 내부 값을 비교하지 않고,</w:t>
      </w:r>
      <w:r w:rsidR="003B4F0E">
        <w:rPr>
          <w:rFonts w:hint="eastAsia"/>
        </w:rPr>
        <w:t xml:space="preserve"> </w:t>
      </w:r>
    </w:p>
    <w:p w14:paraId="3EA46EBD" w14:textId="4C4ADFA3" w:rsidR="006C5947" w:rsidRDefault="001818C9" w:rsidP="006C5947">
      <w:r>
        <w:rPr>
          <w:rFonts w:hint="eastAsia"/>
        </w:rPr>
        <w:t>두 참조를 비교한다.</w:t>
      </w:r>
      <w:r>
        <w:t xml:space="preserve"> (</w:t>
      </w:r>
      <w:r>
        <w:rPr>
          <w:rFonts w:hint="eastAsia"/>
        </w:rPr>
        <w:t>두 참조가 동일한 객체를 참조하는지</w:t>
      </w:r>
      <w:r>
        <w:t xml:space="preserve"> </w:t>
      </w:r>
      <w:r w:rsidR="00B15BAA">
        <w:rPr>
          <w:rFonts w:hint="eastAsia"/>
        </w:rPr>
        <w:t>비교한다.</w:t>
      </w:r>
      <w:r>
        <w:rPr>
          <w:rFonts w:hint="eastAsia"/>
        </w:rPr>
        <w:t>)</w:t>
      </w:r>
    </w:p>
    <w:p w14:paraId="638334FB" w14:textId="59F5901B" w:rsidR="00B07DB9" w:rsidRPr="00B15BAA" w:rsidRDefault="00B07DB9" w:rsidP="006C5947"/>
    <w:p w14:paraId="77286711" w14:textId="54F3E941" w:rsidR="00637B61" w:rsidRDefault="00637B61" w:rsidP="006C5947">
      <w:r>
        <w:rPr>
          <w:rFonts w:hint="eastAsia"/>
        </w:rPr>
        <w:t>위 그림에서</w:t>
      </w:r>
    </w:p>
    <w:p w14:paraId="4EAA1B62" w14:textId="58C03677" w:rsidR="00637B61" w:rsidRDefault="00637B61" w:rsidP="006C5947">
      <w:r>
        <w:rPr>
          <w:rFonts w:hint="eastAsia"/>
        </w:rPr>
        <w:t>p</w:t>
      </w:r>
      <w:r>
        <w:t xml:space="preserve">erson1 </w:t>
      </w:r>
      <w:r>
        <w:rPr>
          <w:rFonts w:hint="eastAsia"/>
        </w:rPr>
        <w:t xml:space="preserve">변수에 </w:t>
      </w:r>
      <w:r>
        <w:t xml:space="preserve">p </w:t>
      </w:r>
      <w:r>
        <w:rPr>
          <w:rFonts w:hint="eastAsia"/>
        </w:rPr>
        <w:t>변수는 같은 객체를 참조하고 있다.</w:t>
      </w:r>
    </w:p>
    <w:p w14:paraId="433BBCC1" w14:textId="6A4150AC" w:rsidR="00637B61" w:rsidRDefault="00637B61" w:rsidP="006C5947">
      <w:r>
        <w:rPr>
          <w:rFonts w:hint="eastAsia"/>
        </w:rPr>
        <w:t xml:space="preserve">따라서 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== 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p</w:t>
      </w:r>
      <w:r>
        <w:rPr>
          <w:rFonts w:hint="eastAsia"/>
        </w:rPr>
        <w:t xml:space="preserve"> 표현식의 값은 </w:t>
      </w:r>
      <w:r>
        <w:t xml:space="preserve">true </w:t>
      </w:r>
      <w:r>
        <w:rPr>
          <w:rFonts w:hint="eastAsia"/>
        </w:rPr>
        <w:t>이다.</w:t>
      </w:r>
    </w:p>
    <w:p w14:paraId="0E5AD6BA" w14:textId="77777777" w:rsidR="00637B61" w:rsidRDefault="00637B61" w:rsidP="006C5947"/>
    <w:p w14:paraId="7D55B1E2" w14:textId="0667B670" w:rsidR="00637B61" w:rsidRDefault="00637B61" w:rsidP="006C5947">
      <w:r>
        <w:rPr>
          <w:rFonts w:hint="eastAsia"/>
        </w:rPr>
        <w:t>p</w:t>
      </w:r>
      <w:r>
        <w:t xml:space="preserve">erson1 </w:t>
      </w:r>
      <w:r>
        <w:rPr>
          <w:rFonts w:hint="eastAsia"/>
        </w:rPr>
        <w:t xml:space="preserve">변수와 </w:t>
      </w:r>
      <w:r>
        <w:t xml:space="preserve">person2 </w:t>
      </w:r>
      <w:r>
        <w:rPr>
          <w:rFonts w:hint="eastAsia"/>
        </w:rPr>
        <w:t>변수는 서로 다른 객체를 참조하고 있다.</w:t>
      </w:r>
    </w:p>
    <w:p w14:paraId="35FA8614" w14:textId="2DDA1ED3" w:rsidR="00637B61" w:rsidRPr="00637B61" w:rsidRDefault="00637B61" w:rsidP="006C5947">
      <w:r>
        <w:rPr>
          <w:rFonts w:hint="eastAsia"/>
        </w:rPr>
        <w:t xml:space="preserve">따라서 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== 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person2</w:t>
      </w:r>
      <w:r w:rsidRPr="00637B61">
        <w:t xml:space="preserve"> 표현식의</w:t>
      </w:r>
      <w:r w:rsidRPr="00637B61">
        <w:rPr>
          <w:rFonts w:hint="eastAsia"/>
        </w:rPr>
        <w:t xml:space="preserve"> </w:t>
      </w:r>
      <w:r w:rsidRPr="00637B61">
        <w:t>값은</w:t>
      </w:r>
      <w:r w:rsidRPr="00637B61">
        <w:rPr>
          <w:rFonts w:hint="eastAsia"/>
        </w:rPr>
        <w:t xml:space="preserve"> </w:t>
      </w:r>
      <w:r w:rsidRPr="00637B61">
        <w:t>false 이다</w:t>
      </w:r>
      <w:r w:rsidRPr="00637B61">
        <w:rPr>
          <w:rFonts w:hint="eastAsia"/>
        </w:rPr>
        <w:t>.</w:t>
      </w:r>
    </w:p>
    <w:p w14:paraId="0B38E600" w14:textId="77777777" w:rsidR="00637B61" w:rsidRDefault="00637B61" w:rsidP="006C5947"/>
    <w:p w14:paraId="08A6F645" w14:textId="77777777" w:rsidR="00637B61" w:rsidRDefault="00637B61" w:rsidP="006C5947"/>
    <w:p w14:paraId="01243784" w14:textId="253FC1AD" w:rsidR="00D20703" w:rsidRDefault="00D20703" w:rsidP="00D20703">
      <w:pPr>
        <w:pStyle w:val="Heading3"/>
      </w:pPr>
      <w:r>
        <w:rPr>
          <w:rFonts w:hint="eastAsia"/>
        </w:rPr>
        <w:t>참고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0703" w14:paraId="0067C6D4" w14:textId="77777777" w:rsidTr="00D20703">
        <w:tc>
          <w:tcPr>
            <w:tcW w:w="10456" w:type="dxa"/>
          </w:tcPr>
          <w:p w14:paraId="648C94C3" w14:textId="77777777" w:rsidR="00D20703" w:rsidRDefault="00347C4A" w:rsidP="00D20703">
            <w:r>
              <w:rPr>
                <w:rFonts w:hint="eastAsia"/>
              </w:rPr>
              <w:t xml:space="preserve">참조를 비교하는 것은 </w:t>
            </w:r>
            <w:r>
              <w:t>identity</w:t>
            </w:r>
            <w:r w:rsidR="000225CF">
              <w:rPr>
                <w:rFonts w:hint="eastAsia"/>
              </w:rPr>
              <w:t>를 비교하는 것이다.</w:t>
            </w:r>
          </w:p>
          <w:p w14:paraId="4AD86C69" w14:textId="77777777" w:rsidR="000225CF" w:rsidRDefault="000225CF" w:rsidP="00D20703">
            <w:r>
              <w:rPr>
                <w:rFonts w:hint="eastAsia"/>
              </w:rPr>
              <w:t xml:space="preserve">내부 값을 비교하는 것은 </w:t>
            </w:r>
            <w:r>
              <w:t>equality</w:t>
            </w:r>
            <w:r>
              <w:rPr>
                <w:rFonts w:hint="eastAsia"/>
              </w:rPr>
              <w:t>를 비교하는 것이다.</w:t>
            </w:r>
          </w:p>
          <w:p w14:paraId="5BA26774" w14:textId="08EB6D9A" w:rsidR="00430226" w:rsidRPr="00430226" w:rsidRDefault="00430226" w:rsidP="00D20703"/>
        </w:tc>
      </w:tr>
    </w:tbl>
    <w:p w14:paraId="04613FD6" w14:textId="77777777" w:rsidR="00D20703" w:rsidRPr="00D20703" w:rsidRDefault="00D20703" w:rsidP="00D20703"/>
    <w:p w14:paraId="20C22A7A" w14:textId="1F794CC9" w:rsidR="007E266C" w:rsidRDefault="007E266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B836E6D" w14:textId="22DF2B85" w:rsidR="001946B7" w:rsidRDefault="007E266C" w:rsidP="007E266C">
      <w:pPr>
        <w:pStyle w:val="Heading3"/>
      </w:pPr>
      <w:r>
        <w:rPr>
          <w:rFonts w:hint="eastAsia"/>
        </w:rPr>
        <w:lastRenderedPageBreak/>
        <w:t>c</w:t>
      </w:r>
      <w:r>
        <w:t>ompare2.js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266C" w14:paraId="7A0B9BE1" w14:textId="77777777" w:rsidTr="007E266C">
        <w:tc>
          <w:tcPr>
            <w:tcW w:w="10456" w:type="dxa"/>
          </w:tcPr>
          <w:p w14:paraId="3615A08C" w14:textId="77777777" w:rsidR="007E266C" w:rsidRPr="007E266C" w:rsidRDefault="007E266C" w:rsidP="007E266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266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E266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266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s1</w:t>
            </w:r>
            <w:r w:rsidRPr="007E266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E266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world"</w:t>
            </w:r>
            <w:r w:rsidRPr="007E266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6BCF9A4" w14:textId="77777777" w:rsidR="007E266C" w:rsidRPr="007E266C" w:rsidRDefault="007E266C" w:rsidP="007E266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266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E266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266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s2</w:t>
            </w:r>
            <w:r w:rsidRPr="007E266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E266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"</w:t>
            </w:r>
            <w:r w:rsidRPr="007E266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7E266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"world"</w:t>
            </w:r>
            <w:r w:rsidRPr="007E266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AC2002A" w14:textId="77777777" w:rsidR="007E266C" w:rsidRPr="007E266C" w:rsidRDefault="007E266C" w:rsidP="007E266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F8D2134" w14:textId="77777777" w:rsidR="007E266C" w:rsidRPr="007E266C" w:rsidRDefault="007E266C" w:rsidP="007E266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266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7E266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E266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E266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E266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s1</w:t>
            </w:r>
            <w:r w:rsidRPr="007E266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7E266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s2</w:t>
            </w:r>
            <w:r w:rsidRPr="007E266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1197E35" w14:textId="77777777" w:rsidR="007E266C" w:rsidRDefault="007E266C" w:rsidP="007E266C"/>
        </w:tc>
      </w:tr>
    </w:tbl>
    <w:p w14:paraId="03F8A646" w14:textId="77777777" w:rsidR="007E266C" w:rsidRDefault="007E266C" w:rsidP="007E266C"/>
    <w:p w14:paraId="4CFBC575" w14:textId="7BF0828C" w:rsidR="007E266C" w:rsidRDefault="007E266C" w:rsidP="007E266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266C" w14:paraId="05ADB9E3" w14:textId="77777777" w:rsidTr="007E266C">
        <w:tc>
          <w:tcPr>
            <w:tcW w:w="10456" w:type="dxa"/>
          </w:tcPr>
          <w:p w14:paraId="1A63E750" w14:textId="7CCAAA01" w:rsidR="007E266C" w:rsidRDefault="00F34F26" w:rsidP="007E266C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6614A7B2" w14:textId="77777777" w:rsidR="007E266C" w:rsidRDefault="007E266C" w:rsidP="001946B7"/>
    <w:p w14:paraId="4FFF01E6" w14:textId="753287E2" w:rsidR="00F34F26" w:rsidRDefault="000C1D8D" w:rsidP="001946B7">
      <w:r>
        <w:t>javascrip</w:t>
      </w:r>
      <w:r>
        <w:rPr>
          <w:rFonts w:hint="eastAsia"/>
        </w:rPr>
        <w:t xml:space="preserve">t에서 </w:t>
      </w:r>
      <w:r w:rsidR="00A0698A">
        <w:rPr>
          <w:rFonts w:hint="eastAsia"/>
        </w:rPr>
        <w:t>문자열은 기본 자료형이다.</w:t>
      </w:r>
    </w:p>
    <w:p w14:paraId="77A73254" w14:textId="190AD1C4" w:rsidR="00A0698A" w:rsidRDefault="00315EEB" w:rsidP="001946B7">
      <w:r>
        <w:rPr>
          <w:rFonts w:hint="eastAsia"/>
        </w:rPr>
        <w:t xml:space="preserve">기본 자료형을 </w:t>
      </w:r>
      <w:r>
        <w:t xml:space="preserve">== </w:t>
      </w:r>
      <w:r>
        <w:rPr>
          <w:rFonts w:hint="eastAsia"/>
        </w:rPr>
        <w:t>연산자로 비교하면,</w:t>
      </w:r>
      <w:r>
        <w:t xml:space="preserve"> </w:t>
      </w:r>
      <w:r w:rsidR="00154DF1">
        <w:rPr>
          <w:rFonts w:hint="eastAsia"/>
        </w:rPr>
        <w:t>값이 같은지를 비교한다.</w:t>
      </w:r>
    </w:p>
    <w:p w14:paraId="50BD9BA7" w14:textId="77777777" w:rsidR="00154DF1" w:rsidRDefault="00154DF1" w:rsidP="001946B7"/>
    <w:p w14:paraId="7B47B5B6" w14:textId="31861A74" w:rsidR="001A6ED5" w:rsidRDefault="002071A5" w:rsidP="001946B7"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 xml:space="preserve">변수의 값과 </w:t>
      </w:r>
      <w:r>
        <w:t xml:space="preserve">s2 </w:t>
      </w:r>
      <w:r>
        <w:rPr>
          <w:rFonts w:hint="eastAsia"/>
        </w:rPr>
        <w:t>변수의 값이 같으므로,</w:t>
      </w:r>
      <w:r>
        <w:t xml:space="preserve"> </w:t>
      </w:r>
      <w:r w:rsidRPr="007E266C">
        <w:rPr>
          <w:rFonts w:ascii="Consolas" w:eastAsia="굴림" w:hAnsi="Consolas" w:cs="굴림"/>
          <w:color w:val="001080"/>
          <w:kern w:val="0"/>
          <w:sz w:val="21"/>
          <w:szCs w:val="21"/>
        </w:rPr>
        <w:t>s1</w:t>
      </w:r>
      <w:r w:rsidRPr="007E266C">
        <w:rPr>
          <w:rFonts w:ascii="Consolas" w:eastAsia="굴림" w:hAnsi="Consolas" w:cs="굴림"/>
          <w:color w:val="000000"/>
          <w:kern w:val="0"/>
          <w:sz w:val="21"/>
          <w:szCs w:val="21"/>
        </w:rPr>
        <w:t> == </w:t>
      </w:r>
      <w:r w:rsidRPr="007E266C">
        <w:rPr>
          <w:rFonts w:ascii="Consolas" w:eastAsia="굴림" w:hAnsi="Consolas" w:cs="굴림"/>
          <w:color w:val="001080"/>
          <w:kern w:val="0"/>
          <w:sz w:val="21"/>
          <w:szCs w:val="21"/>
        </w:rPr>
        <w:t>s2</w:t>
      </w: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</w:t>
      </w:r>
      <w:r>
        <w:rPr>
          <w:rFonts w:hint="eastAsia"/>
        </w:rPr>
        <w:t xml:space="preserve">표현식의 값은 </w:t>
      </w:r>
      <w:r>
        <w:t xml:space="preserve">true </w:t>
      </w:r>
      <w:r>
        <w:rPr>
          <w:rFonts w:hint="eastAsia"/>
        </w:rPr>
        <w:t>이다.</w:t>
      </w:r>
    </w:p>
    <w:p w14:paraId="3AC58F5B" w14:textId="77777777" w:rsidR="002071A5" w:rsidRDefault="002071A5" w:rsidP="001946B7"/>
    <w:p w14:paraId="14289936" w14:textId="77777777" w:rsidR="002071A5" w:rsidRDefault="002071A5" w:rsidP="001946B7"/>
    <w:p w14:paraId="4C983EC7" w14:textId="77777777" w:rsidR="00936B59" w:rsidRDefault="00936B59" w:rsidP="001946B7"/>
    <w:p w14:paraId="1E7A94C4" w14:textId="77777777" w:rsidR="00FE3C84" w:rsidRDefault="00FE3C84" w:rsidP="001946B7"/>
    <w:p w14:paraId="18B71E8F" w14:textId="6240BF09" w:rsidR="00936B59" w:rsidRDefault="00936B59" w:rsidP="00936B59">
      <w:pPr>
        <w:pStyle w:val="Heading3"/>
      </w:pPr>
      <w:r>
        <w:rPr>
          <w:rFonts w:hint="eastAsia"/>
        </w:rPr>
        <w:t>c</w:t>
      </w:r>
      <w:r>
        <w:t>ompare3.js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6B59" w14:paraId="6AE6E4E5" w14:textId="77777777" w:rsidTr="00936B59">
        <w:tc>
          <w:tcPr>
            <w:tcW w:w="10456" w:type="dxa"/>
          </w:tcPr>
          <w:p w14:paraId="5DF8DC48" w14:textId="77777777" w:rsidR="006F5DDB" w:rsidRPr="006F5DDB" w:rsidRDefault="006F5DDB" w:rsidP="006F5D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F5DD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F5DD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F5DD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6F5DD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F5DD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2F279AF0" w14:textId="77777777" w:rsidR="006F5DDB" w:rsidRPr="006F5DDB" w:rsidRDefault="006F5DDB" w:rsidP="006F5D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F5DD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F5DD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F5DD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6F5DD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F5DD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1D6FA86E" w14:textId="77777777" w:rsidR="006F5DDB" w:rsidRPr="006F5DDB" w:rsidRDefault="006F5DDB" w:rsidP="006F5D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F9D4320" w14:textId="77777777" w:rsidR="006F5DDB" w:rsidRPr="006F5DDB" w:rsidRDefault="006F5DDB" w:rsidP="006F5D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F5DD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F5DD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equals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p1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p2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F250130" w14:textId="77777777" w:rsidR="006F5DDB" w:rsidRPr="006F5DDB" w:rsidRDefault="006F5DDB" w:rsidP="006F5D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F5DD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p1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p2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&amp;&amp;</w:t>
            </w:r>
          </w:p>
          <w:p w14:paraId="39AB4AC1" w14:textId="77777777" w:rsidR="006F5DDB" w:rsidRPr="006F5DDB" w:rsidRDefault="006F5DDB" w:rsidP="006F5D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p1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p2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B5FB06A" w14:textId="77777777" w:rsidR="006F5DDB" w:rsidRPr="006F5DDB" w:rsidRDefault="006F5DDB" w:rsidP="006F5D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0FFDEB3" w14:textId="77777777" w:rsidR="006F5DDB" w:rsidRPr="006F5DDB" w:rsidRDefault="006F5DDB" w:rsidP="006F5D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30F4D2D" w14:textId="77777777" w:rsidR="006F5DDB" w:rsidRPr="006F5DDB" w:rsidRDefault="006F5DDB" w:rsidP="006F5D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F5DD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F5DD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equals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518EB5F2" w14:textId="77777777" w:rsidR="00936B59" w:rsidRPr="006F5DDB" w:rsidRDefault="00936B59" w:rsidP="00936B59"/>
        </w:tc>
      </w:tr>
    </w:tbl>
    <w:p w14:paraId="001165EA" w14:textId="77777777" w:rsidR="00936B59" w:rsidRDefault="00936B59" w:rsidP="00936B59"/>
    <w:p w14:paraId="1893900A" w14:textId="77777777" w:rsidR="00FE3C84" w:rsidRDefault="00FE3C84" w:rsidP="00FE3C84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3C84" w14:paraId="381CF92A" w14:textId="77777777" w:rsidTr="00F15F22">
        <w:tc>
          <w:tcPr>
            <w:tcW w:w="10456" w:type="dxa"/>
          </w:tcPr>
          <w:p w14:paraId="70098414" w14:textId="77777777" w:rsidR="00FE3C84" w:rsidRDefault="00FE3C84" w:rsidP="00F15F22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4A8F8A83" w14:textId="77777777" w:rsidR="00FE3C84" w:rsidRPr="007E266C" w:rsidRDefault="00FE3C84" w:rsidP="00FE3C84"/>
    <w:p w14:paraId="072459BE" w14:textId="7F9C3E2C" w:rsidR="00FE3C84" w:rsidRDefault="00FE3C84" w:rsidP="00936B59">
      <w:r>
        <w:rPr>
          <w:rFonts w:hint="eastAsia"/>
        </w:rPr>
        <w:t>객체의 내부 값을 비교하려면,</w:t>
      </w:r>
      <w:r>
        <w:t xml:space="preserve"> </w:t>
      </w:r>
      <w:r w:rsidR="00190BB9">
        <w:rPr>
          <w:rFonts w:hint="eastAsia"/>
        </w:rPr>
        <w:t>위와 같은 비교 함수를 구현해야 한다.</w:t>
      </w:r>
    </w:p>
    <w:p w14:paraId="251E413E" w14:textId="77777777" w:rsidR="00190BB9" w:rsidRDefault="00190BB9" w:rsidP="00936B59"/>
    <w:p w14:paraId="305976B7" w14:textId="77777777" w:rsidR="00190BB9" w:rsidRDefault="00190BB9" w:rsidP="00936B59"/>
    <w:p w14:paraId="4BDEC9DC" w14:textId="4F7986C0" w:rsidR="00EF7D33" w:rsidRDefault="00EF7D33" w:rsidP="00EF7D33">
      <w:pPr>
        <w:pStyle w:val="Heading3"/>
      </w:pPr>
      <w:r>
        <w:rPr>
          <w:rFonts w:hint="eastAsia"/>
        </w:rPr>
        <w:t>주의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7D33" w14:paraId="251A0F3B" w14:textId="77777777" w:rsidTr="00EF7D33">
        <w:tc>
          <w:tcPr>
            <w:tcW w:w="10456" w:type="dxa"/>
          </w:tcPr>
          <w:p w14:paraId="43FCB6AD" w14:textId="209D5D3C" w:rsidR="00EF7D33" w:rsidRPr="008D6B88" w:rsidRDefault="00F04DB7" w:rsidP="00EF7D33">
            <w:r w:rsidRPr="008D6B88">
              <w:t>j</w:t>
            </w:r>
            <w:r w:rsidR="00EF7D33" w:rsidRPr="008D6B88">
              <w:t>ava</w:t>
            </w:r>
            <w:r w:rsidR="00F40167" w:rsidRPr="008D6B88">
              <w:t>에서</w:t>
            </w:r>
            <w:r w:rsidR="008D6B88">
              <w:rPr>
                <w:rFonts w:hint="eastAsia"/>
              </w:rPr>
              <w:t>는</w:t>
            </w:r>
            <w:r w:rsidR="00F40167" w:rsidRPr="008D6B88">
              <w:rPr>
                <w:rFonts w:hint="eastAsia"/>
              </w:rPr>
              <w:t xml:space="preserve"> </w:t>
            </w:r>
            <w:r w:rsidR="00F40167" w:rsidRPr="008D6B88">
              <w:t>이름이</w:t>
            </w:r>
            <w:r w:rsidR="00F40167" w:rsidRPr="008D6B88">
              <w:rPr>
                <w:rFonts w:hint="eastAsia"/>
              </w:rPr>
              <w:t xml:space="preserve"> </w:t>
            </w:r>
            <w:r w:rsidR="00F40167" w:rsidRPr="008D6B88">
              <w:t>같은</w:t>
            </w:r>
            <w:r w:rsidR="00F40167" w:rsidRPr="008D6B88">
              <w:rPr>
                <w:rFonts w:hint="eastAsia"/>
              </w:rPr>
              <w:t xml:space="preserve"> </w:t>
            </w:r>
            <w:r w:rsidR="00F40167" w:rsidRPr="008D6B88">
              <w:t>메소드가</w:t>
            </w:r>
            <w:r w:rsidR="00F40167" w:rsidRPr="008D6B88">
              <w:rPr>
                <w:rFonts w:hint="eastAsia"/>
              </w:rPr>
              <w:t xml:space="preserve"> </w:t>
            </w:r>
            <w:r w:rsidR="00F40167" w:rsidRPr="008D6B88">
              <w:t>여러</w:t>
            </w:r>
            <w:r w:rsidR="008D6B88" w:rsidRPr="008D6B88">
              <w:rPr>
                <w:rFonts w:hint="eastAsia"/>
              </w:rPr>
              <w:t xml:space="preserve"> </w:t>
            </w:r>
            <w:r w:rsidR="00F40167" w:rsidRPr="008D6B88">
              <w:rPr>
                <w:rFonts w:hint="eastAsia"/>
              </w:rPr>
              <w:t>개</w:t>
            </w:r>
            <w:r w:rsidR="00BD72A2" w:rsidRPr="008D6B88">
              <w:rPr>
                <w:rFonts w:hint="eastAsia"/>
              </w:rPr>
              <w:t xml:space="preserve">일 </w:t>
            </w:r>
            <w:r w:rsidR="00BD72A2" w:rsidRPr="008D6B88">
              <w:t>수</w:t>
            </w:r>
            <w:r w:rsidR="00BD72A2" w:rsidRPr="008D6B88">
              <w:rPr>
                <w:rFonts w:hint="eastAsia"/>
              </w:rPr>
              <w:t xml:space="preserve"> </w:t>
            </w:r>
            <w:r w:rsidR="00BD72A2" w:rsidRPr="008D6B88">
              <w:t>있다</w:t>
            </w:r>
            <w:r w:rsidR="00BD72A2" w:rsidRPr="008D6B88">
              <w:rPr>
                <w:rFonts w:hint="eastAsia"/>
              </w:rPr>
              <w:t>.</w:t>
            </w:r>
            <w:r w:rsidR="00BD72A2" w:rsidRPr="008D6B88">
              <w:t xml:space="preserve"> (method overloading)</w:t>
            </w:r>
          </w:p>
          <w:p w14:paraId="3CEFC29F" w14:textId="18FCB7BB" w:rsidR="00BD72A2" w:rsidRPr="008D6B88" w:rsidRDefault="00F04DB7" w:rsidP="00EF7D33">
            <w:r w:rsidRPr="008D6B88">
              <w:rPr>
                <w:rFonts w:hint="eastAsia"/>
              </w:rPr>
              <w:t>j</w:t>
            </w:r>
            <w:r w:rsidRPr="008D6B88">
              <w:t>avscript에서</w:t>
            </w:r>
            <w:r w:rsidR="008A5AE4">
              <w:rPr>
                <w:rFonts w:hint="eastAsia"/>
              </w:rPr>
              <w:t>는</w:t>
            </w:r>
            <w:r w:rsidRPr="008D6B88">
              <w:rPr>
                <w:rFonts w:hint="eastAsia"/>
              </w:rPr>
              <w:t xml:space="preserve"> </w:t>
            </w:r>
            <w:r w:rsidR="009A242F" w:rsidRPr="008D6B88">
              <w:t>이름이</w:t>
            </w:r>
            <w:r w:rsidR="009A242F" w:rsidRPr="008D6B88">
              <w:rPr>
                <w:rFonts w:hint="eastAsia"/>
              </w:rPr>
              <w:t xml:space="preserve"> </w:t>
            </w:r>
            <w:r w:rsidR="009A242F" w:rsidRPr="008D6B88">
              <w:t>같은</w:t>
            </w:r>
            <w:r w:rsidR="009A242F" w:rsidRPr="008D6B88">
              <w:rPr>
                <w:rFonts w:hint="eastAsia"/>
              </w:rPr>
              <w:t xml:space="preserve"> </w:t>
            </w:r>
            <w:r w:rsidR="009A242F" w:rsidRPr="008D6B88">
              <w:t>함수가</w:t>
            </w:r>
            <w:r w:rsidR="009A242F" w:rsidRPr="008D6B88">
              <w:rPr>
                <w:rFonts w:hint="eastAsia"/>
              </w:rPr>
              <w:t xml:space="preserve"> </w:t>
            </w:r>
            <w:r w:rsidR="005D0971" w:rsidRPr="008D6B88">
              <w:rPr>
                <w:rFonts w:hint="eastAsia"/>
              </w:rPr>
              <w:t>여러</w:t>
            </w:r>
            <w:r w:rsidR="008D6B88" w:rsidRPr="008D6B88">
              <w:rPr>
                <w:rFonts w:hint="eastAsia"/>
              </w:rPr>
              <w:t xml:space="preserve"> </w:t>
            </w:r>
            <w:r w:rsidR="005D0971" w:rsidRPr="008D6B88">
              <w:rPr>
                <w:rFonts w:hint="eastAsia"/>
              </w:rPr>
              <w:t xml:space="preserve">개일 </w:t>
            </w:r>
            <w:r w:rsidR="005D0971" w:rsidRPr="008D6B88">
              <w:t>수</w:t>
            </w:r>
            <w:r w:rsidR="005D0971" w:rsidRPr="008D6B88">
              <w:rPr>
                <w:rFonts w:hint="eastAsia"/>
              </w:rPr>
              <w:t xml:space="preserve"> </w:t>
            </w:r>
            <w:r w:rsidR="005D0971" w:rsidRPr="008D6B88">
              <w:t>없다</w:t>
            </w:r>
            <w:r w:rsidR="005D0971" w:rsidRPr="008D6B88">
              <w:rPr>
                <w:rFonts w:hint="eastAsia"/>
              </w:rPr>
              <w:t>.</w:t>
            </w:r>
          </w:p>
          <w:p w14:paraId="2ABCB936" w14:textId="27C49E0B" w:rsidR="005D0971" w:rsidRPr="008D6B88" w:rsidRDefault="005D0971" w:rsidP="00EF7D33"/>
        </w:tc>
      </w:tr>
    </w:tbl>
    <w:p w14:paraId="4111960F" w14:textId="77777777" w:rsidR="00EF7D33" w:rsidRPr="00EF7D33" w:rsidRDefault="00EF7D33" w:rsidP="00EF7D33"/>
    <w:p w14:paraId="41C9F63F" w14:textId="77777777" w:rsidR="00FE3C84" w:rsidRDefault="00FE3C84" w:rsidP="00936B59"/>
    <w:p w14:paraId="24D85AFB" w14:textId="1B27140C" w:rsidR="009C59DD" w:rsidRDefault="009C59D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538C110" w14:textId="466528F2" w:rsidR="009C59DD" w:rsidRDefault="009C59DD" w:rsidP="009C59DD">
      <w:pPr>
        <w:pStyle w:val="Heading2"/>
      </w:pPr>
      <w:bookmarkStart w:id="3" w:name="_Toc36559563"/>
      <w:r>
        <w:rPr>
          <w:rFonts w:hint="eastAsia"/>
        </w:rPr>
        <w:lastRenderedPageBreak/>
        <w:t>객체 배열</w:t>
      </w:r>
      <w:bookmarkEnd w:id="3"/>
    </w:p>
    <w:p w14:paraId="0FFC290B" w14:textId="664750D5" w:rsidR="009C59DD" w:rsidRDefault="004846C8" w:rsidP="004846C8">
      <w:pPr>
        <w:pStyle w:val="Heading3"/>
      </w:pPr>
      <w:r>
        <w:rPr>
          <w:rFonts w:hint="eastAsia"/>
        </w:rPr>
        <w:t>a</w:t>
      </w:r>
      <w:r>
        <w:t>rr1.js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46C8" w14:paraId="57D7F75B" w14:textId="77777777" w:rsidTr="004846C8">
        <w:tc>
          <w:tcPr>
            <w:tcW w:w="10456" w:type="dxa"/>
          </w:tcPr>
          <w:p w14:paraId="187A7E07" w14:textId="77777777" w:rsidR="004846C8" w:rsidRPr="004846C8" w:rsidRDefault="004846C8" w:rsidP="004846C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846C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46C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846C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4846C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46C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2E41826C" w14:textId="77777777" w:rsidR="004846C8" w:rsidRPr="004846C8" w:rsidRDefault="004846C8" w:rsidP="004846C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846C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46C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846C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4846C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46C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223545B3" w14:textId="77777777" w:rsidR="004846C8" w:rsidRPr="004846C8" w:rsidRDefault="004846C8" w:rsidP="004846C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846C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person3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46C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846C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전우치</w:t>
            </w:r>
            <w:r w:rsidRPr="004846C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46C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70BF9D0C" w14:textId="77777777" w:rsidR="004846C8" w:rsidRPr="004846C8" w:rsidRDefault="004846C8" w:rsidP="004846C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846C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person3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];</w:t>
            </w:r>
          </w:p>
          <w:p w14:paraId="01F8B7F8" w14:textId="77777777" w:rsidR="004846C8" w:rsidRPr="004846C8" w:rsidRDefault="004846C8" w:rsidP="004846C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DB65A12" w14:textId="77777777" w:rsidR="004846C8" w:rsidRPr="004846C8" w:rsidRDefault="004846C8" w:rsidP="004846C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846C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8F13054" w14:textId="77777777" w:rsidR="004846C8" w:rsidRDefault="004846C8" w:rsidP="004846C8"/>
        </w:tc>
      </w:tr>
    </w:tbl>
    <w:p w14:paraId="48A97D35" w14:textId="77777777" w:rsidR="004846C8" w:rsidRDefault="004846C8" w:rsidP="004846C8"/>
    <w:p w14:paraId="2BCE017D" w14:textId="0C6EDFCE" w:rsidR="00AF0B99" w:rsidRDefault="00AF0B99" w:rsidP="004846C8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0B99" w14:paraId="253B8A65" w14:textId="77777777" w:rsidTr="00AF0B99">
        <w:tc>
          <w:tcPr>
            <w:tcW w:w="10456" w:type="dxa"/>
          </w:tcPr>
          <w:p w14:paraId="1D0C06CF" w14:textId="77777777" w:rsidR="00AF0B99" w:rsidRDefault="00AF0B99" w:rsidP="00AF0B99">
            <w:r>
              <w:t>[</w:t>
            </w:r>
          </w:p>
          <w:p w14:paraId="716DF6B5" w14:textId="77777777" w:rsidR="00AF0B99" w:rsidRDefault="00AF0B99" w:rsidP="00AF0B99">
            <w:r>
              <w:t xml:space="preserve">  { name: '홍길동', age: 16 },</w:t>
            </w:r>
          </w:p>
          <w:p w14:paraId="229E70D9" w14:textId="77777777" w:rsidR="00AF0B99" w:rsidRDefault="00AF0B99" w:rsidP="00AF0B99">
            <w:r>
              <w:t xml:space="preserve">  { name: '임꺽정', age: 18 },</w:t>
            </w:r>
          </w:p>
          <w:p w14:paraId="335BE84F" w14:textId="77777777" w:rsidR="00AF0B99" w:rsidRDefault="00AF0B99" w:rsidP="00AF0B99">
            <w:r>
              <w:t xml:space="preserve">  { name: '전우치', age: 19 }</w:t>
            </w:r>
          </w:p>
          <w:p w14:paraId="0D378024" w14:textId="67EBF05E" w:rsidR="00AF0B99" w:rsidRDefault="00AF0B99" w:rsidP="00AF0B99">
            <w:r>
              <w:t>]</w:t>
            </w:r>
          </w:p>
        </w:tc>
      </w:tr>
    </w:tbl>
    <w:p w14:paraId="729BF4F6" w14:textId="77777777" w:rsidR="00AF0B99" w:rsidRDefault="00AF0B99" w:rsidP="004846C8"/>
    <w:p w14:paraId="4F59362B" w14:textId="69C0EDE1" w:rsidR="00776037" w:rsidRDefault="00776037" w:rsidP="004846C8">
      <w:r>
        <w:rPr>
          <w:rFonts w:hint="eastAsia"/>
        </w:rPr>
        <w:t>배열도 참조형이다.</w:t>
      </w:r>
    </w:p>
    <w:p w14:paraId="316B05E4" w14:textId="04DB3EC8" w:rsidR="00776037" w:rsidRDefault="00776037" w:rsidP="004846C8">
      <w:r>
        <w:rPr>
          <w:rFonts w:hint="eastAsia"/>
        </w:rPr>
        <w:t xml:space="preserve">배열 변수에는 </w:t>
      </w:r>
      <w:r w:rsidR="00137168">
        <w:rPr>
          <w:rFonts w:hint="eastAsia"/>
        </w:rPr>
        <w:t>배열에</w:t>
      </w:r>
      <w:r w:rsidR="00667385">
        <w:rPr>
          <w:rFonts w:hint="eastAsia"/>
        </w:rPr>
        <w:t xml:space="preserve"> </w:t>
      </w:r>
      <w:r w:rsidR="00137168">
        <w:rPr>
          <w:rFonts w:hint="eastAsia"/>
        </w:rPr>
        <w:t>대한 참조만 저장된다.</w:t>
      </w:r>
    </w:p>
    <w:p w14:paraId="6AD47875" w14:textId="77777777" w:rsidR="00B534E8" w:rsidRDefault="00B534E8" w:rsidP="004846C8"/>
    <w:p w14:paraId="4F935A3D" w14:textId="77777777" w:rsidR="00B534E8" w:rsidRPr="004846C8" w:rsidRDefault="00B534E8" w:rsidP="00B534E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46C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4846C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846C8">
        <w:rPr>
          <w:rFonts w:ascii="Consolas" w:eastAsia="굴림" w:hAnsi="Consolas" w:cs="굴림"/>
          <w:color w:val="001080"/>
          <w:kern w:val="0"/>
          <w:sz w:val="21"/>
          <w:szCs w:val="21"/>
        </w:rPr>
        <w:t>persons</w:t>
      </w:r>
      <w:r w:rsidRPr="004846C8">
        <w:rPr>
          <w:rFonts w:ascii="Consolas" w:eastAsia="굴림" w:hAnsi="Consolas" w:cs="굴림"/>
          <w:color w:val="000000"/>
          <w:kern w:val="0"/>
          <w:sz w:val="21"/>
          <w:szCs w:val="21"/>
        </w:rPr>
        <w:t> = [ </w:t>
      </w:r>
      <w:r w:rsidRPr="004846C8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4846C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4846C8">
        <w:rPr>
          <w:rFonts w:ascii="Consolas" w:eastAsia="굴림" w:hAnsi="Consolas" w:cs="굴림"/>
          <w:color w:val="001080"/>
          <w:kern w:val="0"/>
          <w:sz w:val="21"/>
          <w:szCs w:val="21"/>
        </w:rPr>
        <w:t>person2</w:t>
      </w:r>
      <w:r w:rsidRPr="004846C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4846C8">
        <w:rPr>
          <w:rFonts w:ascii="Consolas" w:eastAsia="굴림" w:hAnsi="Consolas" w:cs="굴림"/>
          <w:color w:val="001080"/>
          <w:kern w:val="0"/>
          <w:sz w:val="21"/>
          <w:szCs w:val="21"/>
        </w:rPr>
        <w:t>person3</w:t>
      </w:r>
      <w:r w:rsidRPr="004846C8">
        <w:rPr>
          <w:rFonts w:ascii="Consolas" w:eastAsia="굴림" w:hAnsi="Consolas" w:cs="굴림"/>
          <w:color w:val="000000"/>
          <w:kern w:val="0"/>
          <w:sz w:val="21"/>
          <w:szCs w:val="21"/>
        </w:rPr>
        <w:t> ];</w:t>
      </w:r>
    </w:p>
    <w:p w14:paraId="408F2BE2" w14:textId="20983004" w:rsidR="00B534E8" w:rsidRDefault="00B534E8" w:rsidP="004846C8">
      <w:r>
        <w:rPr>
          <w:rFonts w:hint="eastAsia"/>
        </w:rPr>
        <w:t>배열이 생성되고,</w:t>
      </w:r>
      <w:r>
        <w:t xml:space="preserve"> </w:t>
      </w:r>
      <w:r>
        <w:rPr>
          <w:rFonts w:hint="eastAsia"/>
        </w:rPr>
        <w:t xml:space="preserve">이 배열에 대한 참조가 </w:t>
      </w:r>
      <w:r>
        <w:t xml:space="preserve">persons </w:t>
      </w:r>
      <w:r>
        <w:rPr>
          <w:rFonts w:hint="eastAsia"/>
        </w:rPr>
        <w:t>변수에 대입된다.</w:t>
      </w:r>
    </w:p>
    <w:p w14:paraId="73DE41A8" w14:textId="0C73C9CA" w:rsidR="00C911A3" w:rsidRDefault="00CF3332" w:rsidP="004846C8">
      <w:r>
        <w:rPr>
          <w:rFonts w:hint="eastAsia"/>
        </w:rPr>
        <w:t>p</w:t>
      </w:r>
      <w:r>
        <w:t>ersons[0]</w:t>
      </w:r>
      <w:r w:rsidR="00B82752">
        <w:rPr>
          <w:rFonts w:hint="eastAsia"/>
        </w:rPr>
        <w:t xml:space="preserve">에 </w:t>
      </w:r>
      <w:r w:rsidR="00B82752">
        <w:t xml:space="preserve">person1 </w:t>
      </w:r>
      <w:r w:rsidR="00B82752">
        <w:rPr>
          <w:rFonts w:hint="eastAsia"/>
        </w:rPr>
        <w:t>변수의 값이 대입된다.</w:t>
      </w:r>
      <w:r w:rsidR="00B82752">
        <w:t xml:space="preserve"> </w:t>
      </w:r>
      <w:r w:rsidR="00C911A3">
        <w:rPr>
          <w:rFonts w:hint="eastAsia"/>
        </w:rPr>
        <w:t xml:space="preserve">즉 </w:t>
      </w:r>
      <w:r w:rsidR="00C911A3">
        <w:t xml:space="preserve">person1 </w:t>
      </w:r>
      <w:r w:rsidR="00C911A3">
        <w:rPr>
          <w:rFonts w:hint="eastAsia"/>
        </w:rPr>
        <w:t>변수가 참조하는 객체에 대한 참조가 대입된다.</w:t>
      </w:r>
    </w:p>
    <w:p w14:paraId="78670E8B" w14:textId="2B12061E" w:rsidR="00BE0CCC" w:rsidRDefault="00BE0CCC" w:rsidP="004846C8">
      <w:r>
        <w:rPr>
          <w:rFonts w:hint="eastAsia"/>
        </w:rPr>
        <w:t xml:space="preserve">마찬가지로 </w:t>
      </w:r>
      <w:r>
        <w:t>person[1], person[2]</w:t>
      </w:r>
      <w:r>
        <w:rPr>
          <w:rFonts w:hint="eastAsia"/>
        </w:rPr>
        <w:t>에도</w:t>
      </w:r>
      <w:r w:rsidR="009A2EA0">
        <w:t xml:space="preserve">, person2, person3 </w:t>
      </w:r>
      <w:r w:rsidR="00C66ECB">
        <w:rPr>
          <w:rFonts w:hint="eastAsia"/>
        </w:rPr>
        <w:t>변수의 값이 각각 대입된다.</w:t>
      </w:r>
    </w:p>
    <w:p w14:paraId="0CE811C9" w14:textId="77777777" w:rsidR="00CF3332" w:rsidRDefault="00CF3332" w:rsidP="004846C8"/>
    <w:p w14:paraId="76500ED4" w14:textId="77777777" w:rsidR="00CF3332" w:rsidRDefault="00CF3332" w:rsidP="004846C8"/>
    <w:p w14:paraId="5B27557D" w14:textId="15C356C2" w:rsidR="00B534E8" w:rsidRDefault="00B534E8" w:rsidP="004846C8">
      <w:r w:rsidRPr="00B534E8">
        <w:rPr>
          <w:rFonts w:hint="eastAsia"/>
          <w:noProof/>
        </w:rPr>
        <w:drawing>
          <wp:inline distT="0" distB="0" distL="0" distR="0" wp14:anchorId="5ED6B3D8" wp14:editId="1C737E5C">
            <wp:extent cx="4135120" cy="158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95613" w14:textId="77777777" w:rsidR="00B534E8" w:rsidRDefault="00B534E8" w:rsidP="004846C8"/>
    <w:p w14:paraId="3B8FFD23" w14:textId="77777777" w:rsidR="00B534E8" w:rsidRDefault="00B534E8" w:rsidP="004846C8"/>
    <w:p w14:paraId="6CE783FB" w14:textId="77777777" w:rsidR="00AF0B99" w:rsidRDefault="00AF0B99" w:rsidP="004846C8"/>
    <w:p w14:paraId="093042EC" w14:textId="1B8400CC" w:rsidR="00E242AA" w:rsidRDefault="00E242A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21F5A44" w14:textId="1756EADF" w:rsidR="00E242AA" w:rsidRDefault="00E242AA" w:rsidP="00E242AA">
      <w:pPr>
        <w:pStyle w:val="Heading3"/>
      </w:pPr>
      <w:r>
        <w:rPr>
          <w:rFonts w:hint="eastAsia"/>
        </w:rPr>
        <w:lastRenderedPageBreak/>
        <w:t>a</w:t>
      </w:r>
      <w:r w:rsidR="00906E63">
        <w:t>rr2.js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6E63" w14:paraId="1FFE60F7" w14:textId="77777777" w:rsidTr="00906E63">
        <w:tc>
          <w:tcPr>
            <w:tcW w:w="10456" w:type="dxa"/>
          </w:tcPr>
          <w:p w14:paraId="63968F9C" w14:textId="77777777" w:rsidR="00177B3C" w:rsidRPr="00177B3C" w:rsidRDefault="00177B3C" w:rsidP="00177B3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7B3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</w:p>
          <w:p w14:paraId="2210433E" w14:textId="77777777" w:rsidR="00177B3C" w:rsidRPr="00177B3C" w:rsidRDefault="00177B3C" w:rsidP="00177B3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77B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77B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177B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77B3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64F066C1" w14:textId="77777777" w:rsidR="00177B3C" w:rsidRPr="00177B3C" w:rsidRDefault="00177B3C" w:rsidP="00177B3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77B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77B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177B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77B3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75A2F405" w14:textId="77777777" w:rsidR="00177B3C" w:rsidRPr="00177B3C" w:rsidRDefault="00177B3C" w:rsidP="00177B3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77B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77B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전우치</w:t>
            </w:r>
            <w:r w:rsidRPr="00177B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77B3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077851F7" w14:textId="77777777" w:rsidR="00177B3C" w:rsidRPr="00177B3C" w:rsidRDefault="00177B3C" w:rsidP="00177B3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2DED24CF" w14:textId="77777777" w:rsidR="00177B3C" w:rsidRPr="00177B3C" w:rsidRDefault="00177B3C" w:rsidP="00177B3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DA9D5E3" w14:textId="77777777" w:rsidR="00177B3C" w:rsidRPr="00177B3C" w:rsidRDefault="00177B3C" w:rsidP="00177B3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77B3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77F6A9C" w14:textId="77777777" w:rsidR="00177B3C" w:rsidRPr="00177B3C" w:rsidRDefault="00177B3C" w:rsidP="00177B3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E29DA54" w14:textId="77777777" w:rsidR="00177B3C" w:rsidRPr="00177B3C" w:rsidRDefault="00177B3C" w:rsidP="00177B3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7B3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177B3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77B3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6A9CBDD" w14:textId="77777777" w:rsidR="00177B3C" w:rsidRPr="00177B3C" w:rsidRDefault="00177B3C" w:rsidP="00177B3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77B3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3B96B72F" w14:textId="77777777" w:rsidR="00906E63" w:rsidRPr="00906E63" w:rsidRDefault="00906E63" w:rsidP="00906E63"/>
        </w:tc>
      </w:tr>
    </w:tbl>
    <w:p w14:paraId="66853664" w14:textId="77777777" w:rsidR="00906E63" w:rsidRDefault="00906E63" w:rsidP="00906E63"/>
    <w:p w14:paraId="1A2CC225" w14:textId="77777777" w:rsidR="00906E63" w:rsidRDefault="00906E63" w:rsidP="00906E63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6E63" w14:paraId="09F445BF" w14:textId="77777777" w:rsidTr="00F15F22">
        <w:tc>
          <w:tcPr>
            <w:tcW w:w="10456" w:type="dxa"/>
          </w:tcPr>
          <w:p w14:paraId="53AA3F02" w14:textId="77777777" w:rsidR="00164554" w:rsidRDefault="00164554" w:rsidP="00164554">
            <w:r>
              <w:t>[</w:t>
            </w:r>
          </w:p>
          <w:p w14:paraId="454001C6" w14:textId="77777777" w:rsidR="00164554" w:rsidRDefault="00164554" w:rsidP="00164554">
            <w:r>
              <w:t xml:space="preserve">  { name: '홍길동', age: 16 },</w:t>
            </w:r>
          </w:p>
          <w:p w14:paraId="4390DECC" w14:textId="77777777" w:rsidR="00164554" w:rsidRDefault="00164554" w:rsidP="00164554">
            <w:r>
              <w:t xml:space="preserve">  { name: '임꺽정', age: 18 },</w:t>
            </w:r>
          </w:p>
          <w:p w14:paraId="27C01818" w14:textId="77777777" w:rsidR="00164554" w:rsidRDefault="00164554" w:rsidP="00164554">
            <w:r>
              <w:t xml:space="preserve">  { name: '전우치', age: 19 }</w:t>
            </w:r>
          </w:p>
          <w:p w14:paraId="0F691E59" w14:textId="77777777" w:rsidR="00164554" w:rsidRDefault="00164554" w:rsidP="00164554">
            <w:r>
              <w:t>]</w:t>
            </w:r>
          </w:p>
          <w:p w14:paraId="4EBDF6B3" w14:textId="77777777" w:rsidR="00164554" w:rsidRDefault="00164554" w:rsidP="00164554">
            <w:r>
              <w:t>{ name: '홍길동', age: 16 }</w:t>
            </w:r>
          </w:p>
          <w:p w14:paraId="68AE1DF9" w14:textId="77777777" w:rsidR="00164554" w:rsidRDefault="00164554" w:rsidP="00164554">
            <w:r>
              <w:t>{ name: '임꺽정', age: 18 }</w:t>
            </w:r>
          </w:p>
          <w:p w14:paraId="23740244" w14:textId="77777777" w:rsidR="00906E63" w:rsidRDefault="00164554" w:rsidP="00164554">
            <w:r>
              <w:t>{ name: '전우치', age: 19 }</w:t>
            </w:r>
          </w:p>
          <w:p w14:paraId="2AD008F4" w14:textId="6C4EBB4A" w:rsidR="00164554" w:rsidRDefault="00164554" w:rsidP="00164554"/>
        </w:tc>
      </w:tr>
    </w:tbl>
    <w:p w14:paraId="7B246056" w14:textId="77777777" w:rsidR="00906E63" w:rsidRDefault="00906E63" w:rsidP="00906E63"/>
    <w:p w14:paraId="5BE92491" w14:textId="77777777" w:rsidR="00906E63" w:rsidRDefault="00906E63" w:rsidP="00906E63"/>
    <w:p w14:paraId="7716AD9B" w14:textId="0BB3BCB9" w:rsidR="00906E63" w:rsidRDefault="00906E63" w:rsidP="00906E63">
      <w:r w:rsidRPr="00B534E8">
        <w:rPr>
          <w:rFonts w:hint="eastAsia"/>
          <w:noProof/>
        </w:rPr>
        <w:drawing>
          <wp:inline distT="0" distB="0" distL="0" distR="0" wp14:anchorId="095BB577" wp14:editId="1E4D48CF">
            <wp:extent cx="4135120" cy="1583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360A" w14:textId="77777777" w:rsidR="00906E63" w:rsidRDefault="00906E63" w:rsidP="00906E63"/>
    <w:p w14:paraId="6ED83459" w14:textId="77777777" w:rsidR="00906E63" w:rsidRPr="00906E63" w:rsidRDefault="00906E63" w:rsidP="00906E63"/>
    <w:p w14:paraId="58D5C603" w14:textId="77777777" w:rsidR="007E266C" w:rsidRDefault="007E266C" w:rsidP="001946B7"/>
    <w:p w14:paraId="17C8C973" w14:textId="77777777" w:rsidR="0087500B" w:rsidRDefault="0087500B" w:rsidP="001946B7"/>
    <w:p w14:paraId="525706C1" w14:textId="77777777" w:rsidR="009345E0" w:rsidRDefault="009345E0" w:rsidP="001946B7"/>
    <w:p w14:paraId="0B6F140D" w14:textId="3F60E69A" w:rsidR="009345E0" w:rsidRDefault="009345E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37B7E69" w14:textId="6B5F8AF2" w:rsidR="009345E0" w:rsidRDefault="009345E0" w:rsidP="009345E0">
      <w:pPr>
        <w:pStyle w:val="Heading3"/>
      </w:pPr>
      <w:r>
        <w:rPr>
          <w:rFonts w:hint="eastAsia"/>
        </w:rPr>
        <w:lastRenderedPageBreak/>
        <w:t>a</w:t>
      </w:r>
      <w:r>
        <w:t>rr3.js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45E0" w14:paraId="0C00483B" w14:textId="77777777" w:rsidTr="009345E0">
        <w:tc>
          <w:tcPr>
            <w:tcW w:w="10456" w:type="dxa"/>
          </w:tcPr>
          <w:p w14:paraId="246FF316" w14:textId="77777777" w:rsidR="009345E0" w:rsidRPr="009345E0" w:rsidRDefault="009345E0" w:rsidP="009345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345E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</w:p>
          <w:p w14:paraId="75CD5F44" w14:textId="77777777" w:rsidR="009345E0" w:rsidRPr="009345E0" w:rsidRDefault="009345E0" w:rsidP="009345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345E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345E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9345E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345E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62CCB075" w14:textId="77777777" w:rsidR="009345E0" w:rsidRPr="009345E0" w:rsidRDefault="009345E0" w:rsidP="009345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345E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345E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9345E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345E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619A62FA" w14:textId="77777777" w:rsidR="009345E0" w:rsidRPr="009345E0" w:rsidRDefault="009345E0" w:rsidP="009345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345E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345E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전우치</w:t>
            </w:r>
            <w:r w:rsidRPr="009345E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345E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7AD3EEED" w14:textId="77777777" w:rsidR="009345E0" w:rsidRPr="009345E0" w:rsidRDefault="009345E0" w:rsidP="009345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2F81FFB2" w14:textId="77777777" w:rsidR="009345E0" w:rsidRPr="009345E0" w:rsidRDefault="009345E0" w:rsidP="009345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345E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93B2469" w14:textId="77777777" w:rsidR="009345E0" w:rsidRPr="009345E0" w:rsidRDefault="009345E0" w:rsidP="009345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CF09454" w14:textId="77777777" w:rsidR="009345E0" w:rsidRPr="009345E0" w:rsidRDefault="009345E0" w:rsidP="009345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345E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345E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14773F99" w14:textId="77777777" w:rsidR="009345E0" w:rsidRPr="009345E0" w:rsidRDefault="009345E0" w:rsidP="009345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345E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].</w:t>
            </w: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345E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DCF8555" w14:textId="77777777" w:rsidR="009345E0" w:rsidRPr="009345E0" w:rsidRDefault="009345E0" w:rsidP="009345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345E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1B4B13E" w14:textId="77777777" w:rsidR="009345E0" w:rsidRPr="009345E0" w:rsidRDefault="009345E0" w:rsidP="009345E0"/>
        </w:tc>
      </w:tr>
    </w:tbl>
    <w:p w14:paraId="18CC2075" w14:textId="77777777" w:rsidR="009345E0" w:rsidRPr="009345E0" w:rsidRDefault="009345E0" w:rsidP="009345E0"/>
    <w:p w14:paraId="17C39CDE" w14:textId="433F2CA5" w:rsidR="009345E0" w:rsidRDefault="001A1E21" w:rsidP="001946B7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A1E21" w14:paraId="2702AD63" w14:textId="77777777" w:rsidTr="001A1E21">
        <w:tc>
          <w:tcPr>
            <w:tcW w:w="10456" w:type="dxa"/>
          </w:tcPr>
          <w:p w14:paraId="3DC3EA4E" w14:textId="77777777" w:rsidR="001A1E21" w:rsidRDefault="001A1E21" w:rsidP="001A1E21">
            <w:r>
              <w:t>[</w:t>
            </w:r>
          </w:p>
          <w:p w14:paraId="2000982A" w14:textId="77777777" w:rsidR="001A1E21" w:rsidRDefault="001A1E21" w:rsidP="001A1E21">
            <w:r>
              <w:t xml:space="preserve">  { name: '홍길동', age: 16 },</w:t>
            </w:r>
          </w:p>
          <w:p w14:paraId="51DA5754" w14:textId="77777777" w:rsidR="001A1E21" w:rsidRDefault="001A1E21" w:rsidP="001A1E21">
            <w:r>
              <w:t xml:space="preserve">  { name: '임꺽정', age: 18 },</w:t>
            </w:r>
          </w:p>
          <w:p w14:paraId="405503B6" w14:textId="77777777" w:rsidR="001A1E21" w:rsidRDefault="001A1E21" w:rsidP="001A1E21">
            <w:r>
              <w:t xml:space="preserve">  { name: '전우치', age: 19 }</w:t>
            </w:r>
          </w:p>
          <w:p w14:paraId="187C40ED" w14:textId="77777777" w:rsidR="001A1E21" w:rsidRDefault="001A1E21" w:rsidP="001A1E21">
            <w:r>
              <w:t>]</w:t>
            </w:r>
          </w:p>
          <w:p w14:paraId="71D37579" w14:textId="77777777" w:rsidR="001A1E21" w:rsidRDefault="001A1E21" w:rsidP="001A1E21">
            <w:r>
              <w:t>[</w:t>
            </w:r>
          </w:p>
          <w:p w14:paraId="584E97B2" w14:textId="77777777" w:rsidR="001A1E21" w:rsidRDefault="001A1E21" w:rsidP="001A1E21">
            <w:r>
              <w:t xml:space="preserve">  { name: '홍길동', age: 16 },</w:t>
            </w:r>
          </w:p>
          <w:p w14:paraId="5A1E6180" w14:textId="77777777" w:rsidR="001A1E21" w:rsidRDefault="001A1E21" w:rsidP="001A1E21">
            <w:r>
              <w:t xml:space="preserve">  { name: '임꺽정', age: 20 },</w:t>
            </w:r>
          </w:p>
          <w:p w14:paraId="5A8F6389" w14:textId="77777777" w:rsidR="001A1E21" w:rsidRDefault="001A1E21" w:rsidP="001A1E21">
            <w:r>
              <w:t xml:space="preserve">  { name: '임꺽정', age: 20 }</w:t>
            </w:r>
          </w:p>
          <w:p w14:paraId="7A7CF652" w14:textId="49EA5829" w:rsidR="001A1E21" w:rsidRPr="001A1E21" w:rsidRDefault="001A1E21" w:rsidP="001A1E21">
            <w:r>
              <w:t>]</w:t>
            </w:r>
          </w:p>
        </w:tc>
      </w:tr>
    </w:tbl>
    <w:p w14:paraId="46396DED" w14:textId="77777777" w:rsidR="00001505" w:rsidRDefault="00001505" w:rsidP="001946B7"/>
    <w:p w14:paraId="0E83FD9B" w14:textId="77777777" w:rsidR="00001505" w:rsidRPr="009345E0" w:rsidRDefault="00001505" w:rsidP="0000150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45E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345E0">
        <w:rPr>
          <w:rFonts w:ascii="Consolas" w:eastAsia="굴림" w:hAnsi="Consolas" w:cs="굴림"/>
          <w:color w:val="001080"/>
          <w:kern w:val="0"/>
          <w:sz w:val="21"/>
          <w:szCs w:val="21"/>
        </w:rPr>
        <w:t>persons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= [</w:t>
      </w:r>
    </w:p>
    <w:p w14:paraId="78A4E013" w14:textId="77777777" w:rsidR="00001505" w:rsidRPr="009345E0" w:rsidRDefault="00001505" w:rsidP="0000150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 { </w:t>
      </w:r>
      <w:r w:rsidRPr="009345E0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345E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345E0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9345E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345E0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345E0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},</w:t>
      </w:r>
    </w:p>
    <w:p w14:paraId="68351EA7" w14:textId="77777777" w:rsidR="00001505" w:rsidRPr="009345E0" w:rsidRDefault="00001505" w:rsidP="0000150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 { </w:t>
      </w:r>
      <w:r w:rsidRPr="009345E0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345E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345E0">
        <w:rPr>
          <w:rFonts w:ascii="Consolas" w:eastAsia="굴림" w:hAnsi="Consolas" w:cs="굴림"/>
          <w:color w:val="A31515"/>
          <w:kern w:val="0"/>
          <w:sz w:val="21"/>
          <w:szCs w:val="21"/>
        </w:rPr>
        <w:t>임꺽정</w:t>
      </w:r>
      <w:r w:rsidRPr="009345E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345E0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345E0">
        <w:rPr>
          <w:rFonts w:ascii="Consolas" w:eastAsia="굴림" w:hAnsi="Consolas" w:cs="굴림"/>
          <w:color w:val="098658"/>
          <w:kern w:val="0"/>
          <w:sz w:val="21"/>
          <w:szCs w:val="21"/>
        </w:rPr>
        <w:t>18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},</w:t>
      </w:r>
    </w:p>
    <w:p w14:paraId="58E5E048" w14:textId="77777777" w:rsidR="00001505" w:rsidRPr="009345E0" w:rsidRDefault="00001505" w:rsidP="0000150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 { </w:t>
      </w:r>
      <w:r w:rsidRPr="009345E0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345E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345E0">
        <w:rPr>
          <w:rFonts w:ascii="Consolas" w:eastAsia="굴림" w:hAnsi="Consolas" w:cs="굴림"/>
          <w:color w:val="A31515"/>
          <w:kern w:val="0"/>
          <w:sz w:val="21"/>
          <w:szCs w:val="21"/>
        </w:rPr>
        <w:t>전우치</w:t>
      </w:r>
      <w:r w:rsidRPr="009345E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345E0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345E0">
        <w:rPr>
          <w:rFonts w:ascii="Consolas" w:eastAsia="굴림" w:hAnsi="Consolas" w:cs="굴림"/>
          <w:color w:val="098658"/>
          <w:kern w:val="0"/>
          <w:sz w:val="21"/>
          <w:szCs w:val="21"/>
        </w:rPr>
        <w:t>19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}</w:t>
      </w:r>
    </w:p>
    <w:p w14:paraId="05DA0E6A" w14:textId="77777777" w:rsidR="00001505" w:rsidRDefault="00001505" w:rsidP="0000150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0373DA22" w14:textId="58C31D0E" w:rsidR="00001505" w:rsidRDefault="00001505" w:rsidP="001946B7">
      <w:r w:rsidRPr="00B534E8">
        <w:rPr>
          <w:rFonts w:hint="eastAsia"/>
          <w:noProof/>
        </w:rPr>
        <w:drawing>
          <wp:inline distT="0" distB="0" distL="0" distR="0" wp14:anchorId="503E9720" wp14:editId="0C3875D4">
            <wp:extent cx="4135120" cy="1583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0B94" w14:textId="77777777" w:rsidR="00001505" w:rsidRDefault="00001505" w:rsidP="001946B7"/>
    <w:p w14:paraId="719CE45E" w14:textId="77777777" w:rsidR="00E71F7E" w:rsidRPr="009345E0" w:rsidRDefault="00E71F7E" w:rsidP="00E71F7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45E0">
        <w:rPr>
          <w:rFonts w:ascii="Consolas" w:eastAsia="굴림" w:hAnsi="Consolas" w:cs="굴림"/>
          <w:color w:val="001080"/>
          <w:kern w:val="0"/>
          <w:sz w:val="21"/>
          <w:szCs w:val="21"/>
        </w:rPr>
        <w:t>persons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345E0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9345E0">
        <w:rPr>
          <w:rFonts w:ascii="Consolas" w:eastAsia="굴림" w:hAnsi="Consolas" w:cs="굴림"/>
          <w:color w:val="001080"/>
          <w:kern w:val="0"/>
          <w:sz w:val="21"/>
          <w:szCs w:val="21"/>
        </w:rPr>
        <w:t>persons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345E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2AF1E34F" w14:textId="77777777" w:rsidR="00E71F7E" w:rsidRPr="009345E0" w:rsidRDefault="00E71F7E" w:rsidP="00E71F7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45E0">
        <w:rPr>
          <w:rFonts w:ascii="Consolas" w:eastAsia="굴림" w:hAnsi="Consolas" w:cs="굴림"/>
          <w:color w:val="001080"/>
          <w:kern w:val="0"/>
          <w:sz w:val="21"/>
          <w:szCs w:val="21"/>
        </w:rPr>
        <w:t>persons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345E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].</w:t>
      </w:r>
      <w:r w:rsidRPr="009345E0">
        <w:rPr>
          <w:rFonts w:ascii="Consolas" w:eastAsia="굴림" w:hAnsi="Consolas" w:cs="굴림"/>
          <w:color w:val="001080"/>
          <w:kern w:val="0"/>
          <w:sz w:val="21"/>
          <w:szCs w:val="21"/>
        </w:rPr>
        <w:t>age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9345E0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6C4A939" w14:textId="7802A283" w:rsidR="00E71F7E" w:rsidRDefault="00777878" w:rsidP="001946B7">
      <w:r w:rsidRPr="00777878">
        <w:rPr>
          <w:rFonts w:hint="eastAsia"/>
          <w:noProof/>
        </w:rPr>
        <w:drawing>
          <wp:inline distT="0" distB="0" distL="0" distR="0" wp14:anchorId="289E8688" wp14:editId="20946565">
            <wp:extent cx="4135120" cy="1569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19B83" w14:textId="77777777" w:rsidR="00001505" w:rsidRDefault="00001505" w:rsidP="001946B7"/>
    <w:p w14:paraId="6754B55E" w14:textId="77777777" w:rsidR="001A1E21" w:rsidRDefault="001A1E21" w:rsidP="001946B7"/>
    <w:p w14:paraId="448FAEB6" w14:textId="14AE36C8" w:rsidR="00920792" w:rsidRDefault="0092079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A786182" w14:textId="21579281" w:rsidR="009345E0" w:rsidRDefault="00920792" w:rsidP="00920792">
      <w:pPr>
        <w:pStyle w:val="Heading3"/>
      </w:pPr>
      <w:r>
        <w:rPr>
          <w:rFonts w:hint="eastAsia"/>
        </w:rPr>
        <w:lastRenderedPageBreak/>
        <w:t>a</w:t>
      </w:r>
      <w:r>
        <w:t>rr4.js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0792" w14:paraId="1CD90831" w14:textId="77777777" w:rsidTr="00920792">
        <w:tc>
          <w:tcPr>
            <w:tcW w:w="10456" w:type="dxa"/>
          </w:tcPr>
          <w:p w14:paraId="16DC421B" w14:textId="77777777" w:rsidR="00920792" w:rsidRPr="00920792" w:rsidRDefault="00920792" w:rsidP="009207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2079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</w:p>
          <w:p w14:paraId="1AE0BE02" w14:textId="77777777" w:rsidR="00920792" w:rsidRPr="00920792" w:rsidRDefault="00920792" w:rsidP="009207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2079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3AE60F0B" w14:textId="77777777" w:rsidR="00920792" w:rsidRPr="00920792" w:rsidRDefault="00920792" w:rsidP="009207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2079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26DBFB4E" w14:textId="77777777" w:rsidR="00920792" w:rsidRPr="00920792" w:rsidRDefault="00920792" w:rsidP="009207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60449ECC" w14:textId="77777777" w:rsidR="00920792" w:rsidRPr="00920792" w:rsidRDefault="00920792" w:rsidP="009207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2079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38CF28B" w14:textId="77777777" w:rsidR="00920792" w:rsidRPr="00920792" w:rsidRDefault="00920792" w:rsidP="009207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14190B2" w14:textId="254AE65A" w:rsidR="00920792" w:rsidRPr="00920792" w:rsidRDefault="00920792" w:rsidP="009207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</w:p>
          <w:p w14:paraId="1B58BA1C" w14:textId="77777777" w:rsidR="00920792" w:rsidRPr="00920792" w:rsidRDefault="00920792" w:rsidP="009207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전우치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2079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35E8758D" w14:textId="77777777" w:rsidR="00920792" w:rsidRPr="00920792" w:rsidRDefault="00920792" w:rsidP="009207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이몸룡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2079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31F27099" w14:textId="77777777" w:rsidR="00920792" w:rsidRPr="00920792" w:rsidRDefault="00920792" w:rsidP="009207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3CD67746" w14:textId="77777777" w:rsidR="00920792" w:rsidRPr="00920792" w:rsidRDefault="00920792" w:rsidP="009207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2079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202B4A5" w14:textId="77777777" w:rsidR="00920792" w:rsidRPr="00920792" w:rsidRDefault="00920792" w:rsidP="00920792"/>
        </w:tc>
      </w:tr>
    </w:tbl>
    <w:p w14:paraId="79C321E9" w14:textId="77777777" w:rsidR="00920792" w:rsidRPr="00920792" w:rsidRDefault="00920792" w:rsidP="00920792"/>
    <w:p w14:paraId="2C30E99C" w14:textId="68635618" w:rsidR="00920792" w:rsidRDefault="00920792" w:rsidP="001946B7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0792" w14:paraId="695F270C" w14:textId="77777777" w:rsidTr="00920792">
        <w:tc>
          <w:tcPr>
            <w:tcW w:w="10456" w:type="dxa"/>
          </w:tcPr>
          <w:p w14:paraId="4D8BD399" w14:textId="77777777" w:rsidR="003801DE" w:rsidRDefault="003801DE" w:rsidP="003801DE">
            <w:r>
              <w:t>[ { name: '홍길동', age: 16 }, { name: '임꺽정', age: 18 } ]</w:t>
            </w:r>
          </w:p>
          <w:p w14:paraId="4280FC63" w14:textId="084171CD" w:rsidR="00920792" w:rsidRDefault="003801DE" w:rsidP="003801DE">
            <w:r>
              <w:t>[ { name: '전우치', age: 19 }, { name: '이몸룡', age: 16 } ]</w:t>
            </w:r>
          </w:p>
        </w:tc>
      </w:tr>
    </w:tbl>
    <w:p w14:paraId="5D2A0E92" w14:textId="77777777" w:rsidR="00920792" w:rsidRDefault="00920792" w:rsidP="001946B7"/>
    <w:p w14:paraId="304FD674" w14:textId="77777777" w:rsidR="003801DE" w:rsidRDefault="003801DE" w:rsidP="001946B7"/>
    <w:p w14:paraId="0FA6B300" w14:textId="77777777" w:rsidR="00915265" w:rsidRPr="00920792" w:rsidRDefault="00915265" w:rsidP="0091526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2079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20792">
        <w:rPr>
          <w:rFonts w:ascii="Consolas" w:eastAsia="굴림" w:hAnsi="Consolas" w:cs="굴림"/>
          <w:color w:val="001080"/>
          <w:kern w:val="0"/>
          <w:sz w:val="21"/>
          <w:szCs w:val="21"/>
        </w:rPr>
        <w:t>persons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= [</w:t>
      </w:r>
    </w:p>
    <w:p w14:paraId="092DC1E6" w14:textId="77777777" w:rsidR="00915265" w:rsidRPr="00920792" w:rsidRDefault="00915265" w:rsidP="0091526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 { </w:t>
      </w:r>
      <w:r w:rsidRPr="00920792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20792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20792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},</w:t>
      </w:r>
    </w:p>
    <w:p w14:paraId="3B743F31" w14:textId="77777777" w:rsidR="00915265" w:rsidRPr="00920792" w:rsidRDefault="00915265" w:rsidP="0091526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 { </w:t>
      </w:r>
      <w:r w:rsidRPr="00920792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임꺽정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20792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20792">
        <w:rPr>
          <w:rFonts w:ascii="Consolas" w:eastAsia="굴림" w:hAnsi="Consolas" w:cs="굴림"/>
          <w:color w:val="098658"/>
          <w:kern w:val="0"/>
          <w:sz w:val="21"/>
          <w:szCs w:val="21"/>
        </w:rPr>
        <w:t>18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}</w:t>
      </w:r>
    </w:p>
    <w:p w14:paraId="75A8FBD6" w14:textId="77777777" w:rsidR="00915265" w:rsidRPr="00920792" w:rsidRDefault="00915265" w:rsidP="0091526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72D5D299" w14:textId="706F4330" w:rsidR="00915265" w:rsidRDefault="00915265" w:rsidP="001946B7">
      <w:r w:rsidRPr="00915265">
        <w:rPr>
          <w:rFonts w:hint="eastAsia"/>
          <w:noProof/>
        </w:rPr>
        <w:drawing>
          <wp:inline distT="0" distB="0" distL="0" distR="0" wp14:anchorId="36CFE0CA" wp14:editId="0A47680C">
            <wp:extent cx="4135120" cy="1036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B13B" w14:textId="77777777" w:rsidR="00920792" w:rsidRDefault="00920792" w:rsidP="001946B7"/>
    <w:p w14:paraId="28EA3372" w14:textId="77777777" w:rsidR="00414C81" w:rsidRDefault="00414C81" w:rsidP="001946B7"/>
    <w:p w14:paraId="11E0ECB1" w14:textId="77777777" w:rsidR="00414C81" w:rsidRPr="00920792" w:rsidRDefault="00414C81" w:rsidP="00414C8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20792">
        <w:rPr>
          <w:rFonts w:ascii="Consolas" w:eastAsia="굴림" w:hAnsi="Consolas" w:cs="굴림"/>
          <w:color w:val="001080"/>
          <w:kern w:val="0"/>
          <w:sz w:val="21"/>
          <w:szCs w:val="21"/>
        </w:rPr>
        <w:t>persons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= [</w:t>
      </w:r>
    </w:p>
    <w:p w14:paraId="7CE4FB78" w14:textId="77777777" w:rsidR="00414C81" w:rsidRPr="00920792" w:rsidRDefault="00414C81" w:rsidP="00414C8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 { </w:t>
      </w:r>
      <w:r w:rsidRPr="00920792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전우치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20792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20792">
        <w:rPr>
          <w:rFonts w:ascii="Consolas" w:eastAsia="굴림" w:hAnsi="Consolas" w:cs="굴림"/>
          <w:color w:val="098658"/>
          <w:kern w:val="0"/>
          <w:sz w:val="21"/>
          <w:szCs w:val="21"/>
        </w:rPr>
        <w:t>19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},</w:t>
      </w:r>
    </w:p>
    <w:p w14:paraId="77901B22" w14:textId="77777777" w:rsidR="00414C81" w:rsidRPr="00920792" w:rsidRDefault="00414C81" w:rsidP="00414C8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 { </w:t>
      </w:r>
      <w:r w:rsidRPr="00920792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이몸룡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20792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20792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}</w:t>
      </w:r>
    </w:p>
    <w:p w14:paraId="6E6DE0F5" w14:textId="77777777" w:rsidR="00414C81" w:rsidRPr="00920792" w:rsidRDefault="00414C81" w:rsidP="00414C8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076AF16D" w14:textId="7739B5EC" w:rsidR="00414C81" w:rsidRDefault="00BA5655" w:rsidP="001946B7">
      <w:r w:rsidRPr="00BA5655">
        <w:rPr>
          <w:rFonts w:hint="eastAsia"/>
          <w:noProof/>
        </w:rPr>
        <w:drawing>
          <wp:inline distT="0" distB="0" distL="0" distR="0" wp14:anchorId="7F99648E" wp14:editId="7E1B452C">
            <wp:extent cx="4074160" cy="21634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92AB" w14:textId="77777777" w:rsidR="00BA5655" w:rsidRDefault="00BA5655" w:rsidP="001946B7"/>
    <w:p w14:paraId="52C3B9D7" w14:textId="77777777" w:rsidR="00BA5655" w:rsidRDefault="00BA5655" w:rsidP="001946B7"/>
    <w:p w14:paraId="0B55D484" w14:textId="77777777" w:rsidR="00920792" w:rsidRDefault="00920792" w:rsidP="001946B7"/>
    <w:p w14:paraId="296B1B48" w14:textId="0D0262AA" w:rsidR="00E81B81" w:rsidRDefault="00E81B8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F8FCE81" w14:textId="1E4467BA" w:rsidR="00E81B81" w:rsidRDefault="00E81B81" w:rsidP="00E81B81">
      <w:pPr>
        <w:pStyle w:val="Heading2"/>
      </w:pPr>
      <w:bookmarkStart w:id="4" w:name="_Toc36559564"/>
      <w:r>
        <w:rPr>
          <w:rFonts w:hint="eastAsia"/>
        </w:rPr>
        <w:lastRenderedPageBreak/>
        <w:t>메소드</w:t>
      </w:r>
      <w:bookmarkEnd w:id="4"/>
    </w:p>
    <w:p w14:paraId="1E40A2CC" w14:textId="250A0B4D" w:rsidR="00E81B81" w:rsidRDefault="00E81B81" w:rsidP="00E81B81">
      <w:pPr>
        <w:pStyle w:val="Heading3"/>
      </w:pPr>
      <w:r>
        <w:rPr>
          <w:rFonts w:hint="eastAsia"/>
        </w:rPr>
        <w:t>m</w:t>
      </w:r>
      <w:r>
        <w:t>ethod1.js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1B81" w14:paraId="44C63ADC" w14:textId="77777777" w:rsidTr="00E81B81">
        <w:tc>
          <w:tcPr>
            <w:tcW w:w="10456" w:type="dxa"/>
          </w:tcPr>
          <w:p w14:paraId="31ADCCDD" w14:textId="77777777" w:rsidR="00CF0388" w:rsidRPr="00CF0388" w:rsidRDefault="00CF0388" w:rsidP="00CF038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F03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F03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</w:p>
          <w:p w14:paraId="73990AAE" w14:textId="77777777" w:rsidR="00CF0388" w:rsidRPr="00CF0388" w:rsidRDefault="00CF0388" w:rsidP="00CF038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F03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width: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F03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</w:p>
          <w:p w14:paraId="513BB197" w14:textId="77777777" w:rsidR="00CF0388" w:rsidRPr="00CF0388" w:rsidRDefault="00CF0388" w:rsidP="00CF038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F03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height: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F03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</w:p>
          <w:p w14:paraId="7A18DBC6" w14:textId="77777777" w:rsidR="00CF0388" w:rsidRPr="00CF0388" w:rsidRDefault="00CF0388" w:rsidP="00CF038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F038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area</w:t>
            </w:r>
            <w:r w:rsidRPr="00CF03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 :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F03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 </w:t>
            </w:r>
            <w:r w:rsidRPr="00CF038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F03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F03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CF03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F03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6B426AE" w14:textId="77777777" w:rsidR="00CF0388" w:rsidRPr="00CF0388" w:rsidRDefault="00CF0388" w:rsidP="00CF038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};</w:t>
            </w:r>
          </w:p>
          <w:p w14:paraId="683C9C7A" w14:textId="77777777" w:rsidR="00CF0388" w:rsidRPr="00CF0388" w:rsidRDefault="00CF0388" w:rsidP="00CF038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84BE828" w14:textId="77777777" w:rsidR="00CF0388" w:rsidRPr="00CF0388" w:rsidRDefault="00CF0388" w:rsidP="00CF038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F03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F038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F03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F038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area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3722954B" w14:textId="204E6A34" w:rsidR="00E81B81" w:rsidRPr="00E81B81" w:rsidRDefault="00E81B81" w:rsidP="00E81B8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402CB740" w14:textId="77777777" w:rsidR="00E81B81" w:rsidRDefault="00E81B81" w:rsidP="00E81B81"/>
    <w:p w14:paraId="2A52940A" w14:textId="672FB129" w:rsidR="00E81B81" w:rsidRDefault="00E81B81" w:rsidP="00E81B81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1B81" w14:paraId="339BCB6B" w14:textId="77777777" w:rsidTr="00E81B81">
        <w:tc>
          <w:tcPr>
            <w:tcW w:w="10456" w:type="dxa"/>
          </w:tcPr>
          <w:p w14:paraId="18C75F32" w14:textId="6356DFB0" w:rsidR="00E81B81" w:rsidRDefault="00EE2364" w:rsidP="00E81B81">
            <w:r>
              <w:rPr>
                <w:rFonts w:hint="eastAsia"/>
              </w:rPr>
              <w:t>3</w:t>
            </w:r>
            <w:r>
              <w:t>5</w:t>
            </w:r>
          </w:p>
        </w:tc>
      </w:tr>
    </w:tbl>
    <w:p w14:paraId="0C60B748" w14:textId="77777777" w:rsidR="00E81B81" w:rsidRDefault="00E81B81" w:rsidP="00E81B81"/>
    <w:p w14:paraId="4644CF79" w14:textId="77777777" w:rsidR="005B5779" w:rsidRDefault="005B5779" w:rsidP="00E81B81"/>
    <w:p w14:paraId="34CD2178" w14:textId="77777777" w:rsidR="005B5779" w:rsidRPr="00CF0388" w:rsidRDefault="005B5779" w:rsidP="005B577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rectangle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= { </w:t>
      </w:r>
    </w:p>
    <w:p w14:paraId="3C89CEC3" w14:textId="77777777" w:rsidR="005B5779" w:rsidRPr="00CF0388" w:rsidRDefault="005B5779" w:rsidP="005B577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width: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F0388">
        <w:rPr>
          <w:rFonts w:ascii="Consolas" w:eastAsia="굴림" w:hAnsi="Consolas" w:cs="굴림"/>
          <w:color w:val="098658"/>
          <w:kern w:val="0"/>
          <w:sz w:val="21"/>
          <w:szCs w:val="21"/>
        </w:rPr>
        <w:t>5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</w:p>
    <w:p w14:paraId="0DCDE456" w14:textId="77777777" w:rsidR="005B5779" w:rsidRPr="00CF0388" w:rsidRDefault="005B5779" w:rsidP="005B577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height: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F0388">
        <w:rPr>
          <w:rFonts w:ascii="Consolas" w:eastAsia="굴림" w:hAnsi="Consolas" w:cs="굴림"/>
          <w:color w:val="098658"/>
          <w:kern w:val="0"/>
          <w:sz w:val="21"/>
          <w:szCs w:val="21"/>
        </w:rPr>
        <w:t>7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</w:p>
    <w:p w14:paraId="2EBD7463" w14:textId="77777777" w:rsidR="005B5779" w:rsidRPr="00CF0388" w:rsidRDefault="005B5779" w:rsidP="005B577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CF0388">
        <w:rPr>
          <w:rFonts w:ascii="Consolas" w:eastAsia="굴림" w:hAnsi="Consolas" w:cs="굴림"/>
          <w:color w:val="795E26"/>
          <w:kern w:val="0"/>
          <w:sz w:val="21"/>
          <w:szCs w:val="21"/>
        </w:rPr>
        <w:t>area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 :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F0388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() { </w:t>
      </w:r>
      <w:r w:rsidRPr="00CF0388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F038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width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CF038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height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; }</w:t>
      </w:r>
    </w:p>
    <w:p w14:paraId="3526B5D5" w14:textId="77777777" w:rsidR="005B5779" w:rsidRPr="00CF0388" w:rsidRDefault="005B5779" w:rsidP="005B577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14:paraId="761575F9" w14:textId="55DEB8C9" w:rsidR="005B5779" w:rsidRDefault="0042523D" w:rsidP="00E81B81">
      <w:r>
        <w:rPr>
          <w:rFonts w:hint="eastAsia"/>
        </w:rPr>
        <w:t>객체가 한 개 생성되고,</w:t>
      </w:r>
      <w:r>
        <w:t xml:space="preserve"> </w:t>
      </w:r>
      <w:r>
        <w:rPr>
          <w:rFonts w:hint="eastAsia"/>
        </w:rPr>
        <w:t xml:space="preserve">그 객체에 대한 참조가 </w:t>
      </w:r>
      <w:r>
        <w:t xml:space="preserve">rectangle </w:t>
      </w:r>
      <w:r>
        <w:rPr>
          <w:rFonts w:hint="eastAsia"/>
        </w:rPr>
        <w:t>변수에 대입된다.</w:t>
      </w:r>
    </w:p>
    <w:p w14:paraId="7E2204A4" w14:textId="788F13A5" w:rsidR="0042523D" w:rsidRDefault="0042523D" w:rsidP="00E81B81">
      <w:r>
        <w:rPr>
          <w:rFonts w:hint="eastAsia"/>
        </w:rPr>
        <w:t xml:space="preserve">이 객체에는 </w:t>
      </w:r>
      <w:r>
        <w:t xml:space="preserve">width, height, area </w:t>
      </w:r>
      <w:r>
        <w:rPr>
          <w:rFonts w:hint="eastAsia"/>
        </w:rPr>
        <w:t>멤버 변수가 만들어진다.</w:t>
      </w:r>
    </w:p>
    <w:p w14:paraId="056CD4E3" w14:textId="457A1725" w:rsidR="0042523D" w:rsidRDefault="00B66471" w:rsidP="00E81B81">
      <w:r>
        <w:rPr>
          <w:rFonts w:hint="eastAsia"/>
        </w:rPr>
        <w:t>w</w:t>
      </w:r>
      <w:r>
        <w:t xml:space="preserve">idth </w:t>
      </w:r>
      <w:r>
        <w:rPr>
          <w:rFonts w:hint="eastAsia"/>
        </w:rPr>
        <w:t xml:space="preserve">멤버 변수에 </w:t>
      </w:r>
      <w:r>
        <w:t>5</w:t>
      </w:r>
      <w:r>
        <w:rPr>
          <w:rFonts w:hint="eastAsia"/>
        </w:rPr>
        <w:t>가 대입되고,</w:t>
      </w:r>
      <w:r>
        <w:t xml:space="preserve"> height </w:t>
      </w:r>
      <w:r>
        <w:rPr>
          <w:rFonts w:hint="eastAsia"/>
        </w:rPr>
        <w:t xml:space="preserve">멤버 변수에 </w:t>
      </w:r>
      <w:r>
        <w:t>7</w:t>
      </w:r>
      <w:r>
        <w:rPr>
          <w:rFonts w:hint="eastAsia"/>
        </w:rPr>
        <w:t>이 대입된다.</w:t>
      </w:r>
    </w:p>
    <w:p w14:paraId="05AC6F8C" w14:textId="4FD4E24B" w:rsidR="00B66471" w:rsidRDefault="00B66471" w:rsidP="00E81B81">
      <w:r>
        <w:rPr>
          <w:rFonts w:hint="eastAsia"/>
        </w:rPr>
        <w:t>a</w:t>
      </w:r>
      <w:r>
        <w:t xml:space="preserve">rea </w:t>
      </w:r>
      <w:r>
        <w:rPr>
          <w:rFonts w:hint="eastAsia"/>
        </w:rPr>
        <w:t>멤버 변수에 함수가 대입된다.</w:t>
      </w:r>
    </w:p>
    <w:p w14:paraId="3A38C68B" w14:textId="77777777" w:rsidR="00903590" w:rsidRDefault="00903590" w:rsidP="00E81B81"/>
    <w:p w14:paraId="528C2E29" w14:textId="59281DAA" w:rsidR="00903590" w:rsidRDefault="00903590" w:rsidP="00E81B81">
      <w:r w:rsidRPr="00084D08">
        <w:rPr>
          <w:rFonts w:hint="eastAsia"/>
          <w:highlight w:val="yellow"/>
        </w:rPr>
        <w:t>객체</w:t>
      </w:r>
      <w:r w:rsidR="00730B32" w:rsidRPr="00084D08">
        <w:rPr>
          <w:rFonts w:hint="eastAsia"/>
          <w:highlight w:val="yellow"/>
        </w:rPr>
        <w:t>의 멤버 변수에 대입된 함수는,</w:t>
      </w:r>
      <w:r w:rsidR="00730B32" w:rsidRPr="00084D08">
        <w:rPr>
          <w:highlight w:val="yellow"/>
        </w:rPr>
        <w:t xml:space="preserve"> </w:t>
      </w:r>
      <w:r w:rsidR="00730B32" w:rsidRPr="00084D08">
        <w:rPr>
          <w:rFonts w:hint="eastAsia"/>
          <w:highlight w:val="yellow"/>
        </w:rPr>
        <w:t>그 객체의 메소드</w:t>
      </w:r>
      <w:r w:rsidR="00260425" w:rsidRPr="00084D08">
        <w:rPr>
          <w:rFonts w:hint="eastAsia"/>
          <w:highlight w:val="yellow"/>
        </w:rPr>
        <w:t>가 된다.</w:t>
      </w:r>
    </w:p>
    <w:p w14:paraId="7CAFF0DE" w14:textId="77777777" w:rsidR="00B66471" w:rsidRDefault="00B66471" w:rsidP="00E81B81"/>
    <w:p w14:paraId="23C6A8CB" w14:textId="77777777" w:rsidR="007D1F08" w:rsidRDefault="007D1F08" w:rsidP="00E81B81"/>
    <w:p w14:paraId="7C7D834B" w14:textId="7622D51F" w:rsidR="007D1F08" w:rsidRDefault="007D1F08" w:rsidP="00E81B81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rectangle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F0388">
        <w:rPr>
          <w:rFonts w:ascii="Consolas" w:eastAsia="굴림" w:hAnsi="Consolas" w:cs="굴림"/>
          <w:color w:val="795E26"/>
          <w:kern w:val="0"/>
          <w:sz w:val="21"/>
          <w:szCs w:val="21"/>
        </w:rPr>
        <w:t>area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6F4CFB41" w14:textId="2F7E2598" w:rsidR="007D1F08" w:rsidRDefault="00DF580A" w:rsidP="00E81B81">
      <w:r>
        <w:t xml:space="preserve">rectangle </w:t>
      </w:r>
      <w:r>
        <w:rPr>
          <w:rFonts w:hint="eastAsia"/>
        </w:rPr>
        <w:t xml:space="preserve">객체의 </w:t>
      </w:r>
      <w:r w:rsidR="007D1F08" w:rsidRPr="007D1F08">
        <w:rPr>
          <w:rFonts w:hint="eastAsia"/>
        </w:rPr>
        <w:t>a</w:t>
      </w:r>
      <w:r w:rsidR="007D1F08" w:rsidRPr="007D1F08">
        <w:t>rea</w:t>
      </w:r>
      <w:r w:rsidR="007D1F08">
        <w:t xml:space="preserve"> </w:t>
      </w:r>
      <w:r w:rsidR="007D1F08">
        <w:rPr>
          <w:rFonts w:hint="eastAsia"/>
        </w:rPr>
        <w:t xml:space="preserve">멤버 변수의 </w:t>
      </w:r>
      <w:r w:rsidR="00C810C7">
        <w:rPr>
          <w:rFonts w:hint="eastAsia"/>
        </w:rPr>
        <w:t>값인 함수를 호출한다.</w:t>
      </w:r>
    </w:p>
    <w:p w14:paraId="2475C8E0" w14:textId="3E1251AA" w:rsidR="00C810C7" w:rsidRDefault="00DF580A" w:rsidP="00E81B81">
      <w:r>
        <w:rPr>
          <w:rFonts w:hint="eastAsia"/>
        </w:rPr>
        <w:t>이때</w:t>
      </w:r>
      <w:r w:rsidR="00E93B56">
        <w:rPr>
          <w:rFonts w:hint="eastAsia"/>
        </w:rPr>
        <w:t xml:space="preserve"> </w:t>
      </w:r>
      <w:r w:rsidR="00004017">
        <w:rPr>
          <w:rFonts w:hint="eastAsia"/>
        </w:rPr>
        <w:t xml:space="preserve">이 함수 본문에서 </w:t>
      </w:r>
      <w:r w:rsidR="00004017">
        <w:t>this</w:t>
      </w:r>
      <w:r w:rsidR="00004017">
        <w:rPr>
          <w:rFonts w:hint="eastAsia"/>
        </w:rPr>
        <w:t xml:space="preserve">는 </w:t>
      </w:r>
      <w:r w:rsidR="00004017">
        <w:t xml:space="preserve">rectangle </w:t>
      </w:r>
      <w:r w:rsidR="00004017">
        <w:rPr>
          <w:rFonts w:hint="eastAsia"/>
        </w:rPr>
        <w:t>객체를 참조한다.</w:t>
      </w:r>
    </w:p>
    <w:p w14:paraId="5A511696" w14:textId="77777777" w:rsidR="00004017" w:rsidRPr="007D1F08" w:rsidRDefault="00004017" w:rsidP="00E81B81"/>
    <w:p w14:paraId="343C575F" w14:textId="77777777" w:rsidR="00B66471" w:rsidRDefault="00B66471" w:rsidP="00E81B81"/>
    <w:p w14:paraId="06264AA7" w14:textId="77777777" w:rsidR="005C0F93" w:rsidRPr="00CF0388" w:rsidRDefault="005C0F93" w:rsidP="005C0F9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console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F0388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rectangle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F0388">
        <w:rPr>
          <w:rFonts w:ascii="Consolas" w:eastAsia="굴림" w:hAnsi="Consolas" w:cs="굴림"/>
          <w:color w:val="795E26"/>
          <w:kern w:val="0"/>
          <w:sz w:val="21"/>
          <w:szCs w:val="21"/>
        </w:rPr>
        <w:t>area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());</w:t>
      </w:r>
    </w:p>
    <w:p w14:paraId="72685107" w14:textId="3DE96152" w:rsidR="005B5779" w:rsidRDefault="009E237C" w:rsidP="00E81B81">
      <w:r>
        <w:rPr>
          <w:rFonts w:hint="eastAsia"/>
        </w:rPr>
        <w:t>r</w:t>
      </w:r>
      <w:r>
        <w:t xml:space="preserve">ectangle </w:t>
      </w:r>
      <w:r>
        <w:rPr>
          <w:rFonts w:hint="eastAsia"/>
        </w:rPr>
        <w:t xml:space="preserve">객체의 </w:t>
      </w:r>
      <w:r>
        <w:t xml:space="preserve">area </w:t>
      </w:r>
      <w:r w:rsidR="00C905AC">
        <w:rPr>
          <w:rFonts w:hint="eastAsia"/>
        </w:rPr>
        <w:t>메소드를 호출하고,</w:t>
      </w:r>
      <w:r w:rsidR="00C905AC">
        <w:t xml:space="preserve"> </w:t>
      </w:r>
      <w:r w:rsidR="00C905AC">
        <w:rPr>
          <w:rFonts w:hint="eastAsia"/>
        </w:rPr>
        <w:t>그 리턴값을 출력한다.</w:t>
      </w:r>
    </w:p>
    <w:p w14:paraId="732556C2" w14:textId="77777777" w:rsidR="00C905AC" w:rsidRDefault="00C905AC" w:rsidP="00E81B81"/>
    <w:p w14:paraId="57663D83" w14:textId="77777777" w:rsidR="00C905AC" w:rsidRDefault="00C905AC" w:rsidP="00E81B81"/>
    <w:p w14:paraId="5390A61D" w14:textId="2C99630D" w:rsidR="007E5FCD" w:rsidRDefault="007E5FCD" w:rsidP="007E5FCD">
      <w:pPr>
        <w:pStyle w:val="Heading3"/>
      </w:pPr>
      <w:r>
        <w:rPr>
          <w:rFonts w:hint="eastAsia"/>
        </w:rPr>
        <w:t>주의</w:t>
      </w:r>
    </w:p>
    <w:p w14:paraId="41D1972A" w14:textId="4D11A402" w:rsidR="007E5FCD" w:rsidRDefault="007E5FCD" w:rsidP="007E5FCD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메소드에서 </w:t>
      </w:r>
      <w:r>
        <w:t>this</w:t>
      </w:r>
      <w:r>
        <w:rPr>
          <w:rFonts w:hint="eastAsia"/>
        </w:rPr>
        <w:t>는 생략 가능하다.</w:t>
      </w:r>
    </w:p>
    <w:p w14:paraId="4575B5A0" w14:textId="44C0912C" w:rsidR="007E5FCD" w:rsidRDefault="007E5FCD" w:rsidP="007E5FCD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메소드에서 </w:t>
      </w:r>
      <w:r>
        <w:t>this</w:t>
      </w:r>
      <w:r>
        <w:rPr>
          <w:rFonts w:hint="eastAsia"/>
        </w:rPr>
        <w:t>는 생략할 수 없다.</w:t>
      </w:r>
    </w:p>
    <w:p w14:paraId="28640049" w14:textId="77777777" w:rsidR="007E5FCD" w:rsidRDefault="007E5FCD" w:rsidP="007E5FCD"/>
    <w:p w14:paraId="4A1D3975" w14:textId="77777777" w:rsidR="005B5779" w:rsidRDefault="005B5779" w:rsidP="00E81B81"/>
    <w:p w14:paraId="41B68827" w14:textId="575502A7" w:rsidR="00B474D5" w:rsidRDefault="00B474D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353B434" w14:textId="5570265C" w:rsidR="005B5779" w:rsidRDefault="00B474D5" w:rsidP="00B474D5">
      <w:pPr>
        <w:pStyle w:val="Heading3"/>
      </w:pPr>
      <w:r>
        <w:rPr>
          <w:rFonts w:hint="eastAsia"/>
        </w:rPr>
        <w:lastRenderedPageBreak/>
        <w:t>m</w:t>
      </w:r>
      <w:r>
        <w:t>ethod2.js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74D5" w14:paraId="076F6EDE" w14:textId="77777777" w:rsidTr="00B474D5">
        <w:tc>
          <w:tcPr>
            <w:tcW w:w="10456" w:type="dxa"/>
          </w:tcPr>
          <w:p w14:paraId="3BDFDECF" w14:textId="77777777" w:rsidR="00B474D5" w:rsidRPr="00B474D5" w:rsidRDefault="00B474D5" w:rsidP="00B474D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474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474D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</w:p>
          <w:p w14:paraId="16738C89" w14:textId="77777777" w:rsidR="00B474D5" w:rsidRPr="00B474D5" w:rsidRDefault="00B474D5" w:rsidP="00B474D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474D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width: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474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</w:p>
          <w:p w14:paraId="69E3155F" w14:textId="77777777" w:rsidR="00B474D5" w:rsidRPr="00B474D5" w:rsidRDefault="00B474D5" w:rsidP="00B474D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474D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height: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474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</w:p>
          <w:p w14:paraId="47B7C0CB" w14:textId="77777777" w:rsidR="00B474D5" w:rsidRPr="00B474D5" w:rsidRDefault="00B474D5" w:rsidP="00B474D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};</w:t>
            </w:r>
          </w:p>
          <w:p w14:paraId="6F6BF912" w14:textId="77777777" w:rsidR="00B474D5" w:rsidRPr="00B474D5" w:rsidRDefault="00B474D5" w:rsidP="00B474D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C3F12C4" w14:textId="77777777" w:rsidR="00B474D5" w:rsidRPr="00B474D5" w:rsidRDefault="00B474D5" w:rsidP="00B474D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474D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474D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area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474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() {</w:t>
            </w:r>
          </w:p>
          <w:p w14:paraId="3ABF99FB" w14:textId="77777777" w:rsidR="00B474D5" w:rsidRPr="00B474D5" w:rsidRDefault="00B474D5" w:rsidP="00B474D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474D5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474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474D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B474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474D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3831589" w14:textId="77777777" w:rsidR="00B474D5" w:rsidRPr="00B474D5" w:rsidRDefault="00B474D5" w:rsidP="00B474D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6DE236E" w14:textId="77777777" w:rsidR="00B474D5" w:rsidRPr="00B474D5" w:rsidRDefault="00B474D5" w:rsidP="00B474D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301F3B4" w14:textId="77777777" w:rsidR="00B474D5" w:rsidRPr="00B474D5" w:rsidRDefault="00B474D5" w:rsidP="00B474D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474D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474D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474D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474D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area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3896ACC9" w14:textId="77777777" w:rsidR="00B474D5" w:rsidRDefault="00B474D5" w:rsidP="00B474D5"/>
        </w:tc>
      </w:tr>
    </w:tbl>
    <w:p w14:paraId="250052C5" w14:textId="77777777" w:rsidR="00B474D5" w:rsidRDefault="00B474D5" w:rsidP="00B474D5"/>
    <w:p w14:paraId="67526485" w14:textId="77777777" w:rsidR="00CC7CC4" w:rsidRDefault="00CC7CC4" w:rsidP="00CC7CC4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7CC4" w14:paraId="68F299DB" w14:textId="77777777" w:rsidTr="00F15F22">
        <w:tc>
          <w:tcPr>
            <w:tcW w:w="10456" w:type="dxa"/>
          </w:tcPr>
          <w:p w14:paraId="5EE74298" w14:textId="77777777" w:rsidR="00CC7CC4" w:rsidRDefault="00CC7CC4" w:rsidP="00F15F22">
            <w:r>
              <w:rPr>
                <w:rFonts w:hint="eastAsia"/>
              </w:rPr>
              <w:t>3</w:t>
            </w:r>
            <w:r>
              <w:t>5</w:t>
            </w:r>
          </w:p>
        </w:tc>
      </w:tr>
    </w:tbl>
    <w:p w14:paraId="3E056231" w14:textId="77777777" w:rsidR="00CC7CC4" w:rsidRDefault="00CC7CC4" w:rsidP="00CC7CC4"/>
    <w:p w14:paraId="7ED23EFB" w14:textId="77777777" w:rsidR="00B474D5" w:rsidRPr="00B474D5" w:rsidRDefault="00B474D5" w:rsidP="00B474D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74D5">
        <w:rPr>
          <w:rFonts w:ascii="Consolas" w:eastAsia="굴림" w:hAnsi="Consolas" w:cs="굴림"/>
          <w:color w:val="001080"/>
          <w:kern w:val="0"/>
          <w:sz w:val="21"/>
          <w:szCs w:val="21"/>
        </w:rPr>
        <w:t>rectangle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74D5">
        <w:rPr>
          <w:rFonts w:ascii="Consolas" w:eastAsia="굴림" w:hAnsi="Consolas" w:cs="굴림"/>
          <w:color w:val="795E26"/>
          <w:kern w:val="0"/>
          <w:sz w:val="21"/>
          <w:szCs w:val="21"/>
        </w:rPr>
        <w:t>area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B474D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 () {</w:t>
      </w:r>
    </w:p>
    <w:p w14:paraId="62C72D93" w14:textId="77777777" w:rsidR="00B474D5" w:rsidRPr="00B474D5" w:rsidRDefault="00B474D5" w:rsidP="00B474D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B474D5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474D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74D5">
        <w:rPr>
          <w:rFonts w:ascii="Consolas" w:eastAsia="굴림" w:hAnsi="Consolas" w:cs="굴림"/>
          <w:color w:val="001080"/>
          <w:kern w:val="0"/>
          <w:sz w:val="21"/>
          <w:szCs w:val="21"/>
        </w:rPr>
        <w:t>width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B474D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74D5">
        <w:rPr>
          <w:rFonts w:ascii="Consolas" w:eastAsia="굴림" w:hAnsi="Consolas" w:cs="굴림"/>
          <w:color w:val="001080"/>
          <w:kern w:val="0"/>
          <w:sz w:val="21"/>
          <w:szCs w:val="21"/>
        </w:rPr>
        <w:t>height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E2C4D20" w14:textId="77777777" w:rsidR="00B474D5" w:rsidRPr="00B474D5" w:rsidRDefault="00B474D5" w:rsidP="00B474D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6FE3521E" w14:textId="5E3A5D52" w:rsidR="00B474D5" w:rsidRDefault="00B474D5" w:rsidP="00B474D5">
      <w:r>
        <w:rPr>
          <w:rFonts w:hint="eastAsia"/>
        </w:rPr>
        <w:t>r</w:t>
      </w:r>
      <w:r>
        <w:t xml:space="preserve">eactangle </w:t>
      </w:r>
      <w:r>
        <w:rPr>
          <w:rFonts w:hint="eastAsia"/>
        </w:rPr>
        <w:t xml:space="preserve">객체에 </w:t>
      </w:r>
      <w:r>
        <w:t xml:space="preserve">area </w:t>
      </w:r>
      <w:r>
        <w:rPr>
          <w:rFonts w:hint="eastAsia"/>
        </w:rPr>
        <w:t>멤버 변수가 있다면,</w:t>
      </w:r>
      <w:r>
        <w:t xml:space="preserve"> </w:t>
      </w:r>
      <w:r w:rsidR="00FF49B3">
        <w:rPr>
          <w:rFonts w:hint="eastAsia"/>
        </w:rPr>
        <w:t>그</w:t>
      </w:r>
      <w:r>
        <w:rPr>
          <w:rFonts w:hint="eastAsia"/>
        </w:rPr>
        <w:t xml:space="preserve"> 멤버 변수에 함수를 대입한다.</w:t>
      </w:r>
    </w:p>
    <w:p w14:paraId="282AA921" w14:textId="77777777" w:rsidR="00FF49B3" w:rsidRDefault="007E39C8" w:rsidP="00FF49B3">
      <w:r>
        <w:rPr>
          <w:rFonts w:hint="eastAsia"/>
        </w:rPr>
        <w:t>a</w:t>
      </w:r>
      <w:r>
        <w:t xml:space="preserve">rea </w:t>
      </w:r>
      <w:r>
        <w:rPr>
          <w:rFonts w:hint="eastAsia"/>
        </w:rPr>
        <w:t>멤버 변수가 없다면</w:t>
      </w:r>
      <w:r w:rsidR="005A03DD">
        <w:t xml:space="preserve"> </w:t>
      </w:r>
      <w:r w:rsidR="005A03DD">
        <w:rPr>
          <w:rFonts w:hint="eastAsia"/>
        </w:rPr>
        <w:t>만들고,</w:t>
      </w:r>
      <w:r w:rsidR="005A03DD">
        <w:t xml:space="preserve"> </w:t>
      </w:r>
      <w:r w:rsidR="00FF49B3">
        <w:rPr>
          <w:rFonts w:hint="eastAsia"/>
        </w:rPr>
        <w:t>그 멤버 변수에 함수를 대입한다.</w:t>
      </w:r>
    </w:p>
    <w:p w14:paraId="65467E4D" w14:textId="07A71D80" w:rsidR="00B474D5" w:rsidRDefault="00B474D5" w:rsidP="00B474D5"/>
    <w:p w14:paraId="21D2269A" w14:textId="280CB354" w:rsidR="00B474D5" w:rsidRDefault="00D4411B" w:rsidP="00B474D5">
      <w:r>
        <w:rPr>
          <w:rFonts w:hint="eastAsia"/>
        </w:rPr>
        <w:t>객체의 멤버 변수에 대입된 함수는,</w:t>
      </w:r>
      <w:r>
        <w:t xml:space="preserve"> </w:t>
      </w:r>
      <w:r>
        <w:rPr>
          <w:rFonts w:hint="eastAsia"/>
        </w:rPr>
        <w:t>그 객체의 메소드가 된다.</w:t>
      </w:r>
    </w:p>
    <w:p w14:paraId="3AEAB5A4" w14:textId="77777777" w:rsidR="00D4411B" w:rsidRDefault="00D4411B" w:rsidP="00B474D5"/>
    <w:p w14:paraId="1B2B6C47" w14:textId="77777777" w:rsidR="00D4411B" w:rsidRDefault="00D4411B" w:rsidP="00B474D5"/>
    <w:p w14:paraId="33397326" w14:textId="77777777" w:rsidR="00FF49B3" w:rsidRDefault="00FF49B3" w:rsidP="00B474D5"/>
    <w:p w14:paraId="57FE5C03" w14:textId="77777777" w:rsidR="00B474D5" w:rsidRDefault="00B474D5" w:rsidP="00B474D5"/>
    <w:p w14:paraId="68F519CE" w14:textId="1DEBED72" w:rsidR="00A607A2" w:rsidRDefault="00A607A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F0100AF" w14:textId="605E20F4" w:rsidR="00A607A2" w:rsidRDefault="00A607A2" w:rsidP="00A607A2">
      <w:pPr>
        <w:pStyle w:val="Heading2"/>
      </w:pPr>
      <w:bookmarkStart w:id="5" w:name="_Toc36559565"/>
      <w:r>
        <w:rPr>
          <w:rFonts w:hint="eastAsia"/>
        </w:rPr>
        <w:lastRenderedPageBreak/>
        <w:t>속성 탐색</w:t>
      </w:r>
      <w:bookmarkEnd w:id="5"/>
    </w:p>
    <w:p w14:paraId="5C0D830F" w14:textId="77777777" w:rsidR="00A607A2" w:rsidRDefault="00A607A2" w:rsidP="00A607A2"/>
    <w:p w14:paraId="62C43C3C" w14:textId="4B06377C" w:rsidR="00A607A2" w:rsidRDefault="00A607A2" w:rsidP="00A607A2">
      <w:pPr>
        <w:pStyle w:val="Heading3"/>
      </w:pPr>
      <w:r>
        <w:rPr>
          <w:rFonts w:hint="eastAsia"/>
        </w:rPr>
        <w:t>f</w:t>
      </w:r>
      <w:r>
        <w:t>or1.js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07A2" w14:paraId="5CDF36AC" w14:textId="77777777" w:rsidTr="00A607A2">
        <w:tc>
          <w:tcPr>
            <w:tcW w:w="10456" w:type="dxa"/>
          </w:tcPr>
          <w:p w14:paraId="1F1A7A44" w14:textId="77777777" w:rsidR="009606D1" w:rsidRPr="009606D1" w:rsidRDefault="009606D1" w:rsidP="009606D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06D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06D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9606D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06D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606D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9606D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606D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06D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55D14337" w14:textId="77777777" w:rsidR="009606D1" w:rsidRPr="009606D1" w:rsidRDefault="009606D1" w:rsidP="009606D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80C7DE1" w14:textId="77777777" w:rsidR="009606D1" w:rsidRPr="009606D1" w:rsidRDefault="009606D1" w:rsidP="009606D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06D1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9606D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06D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06D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06D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724605F7" w14:textId="77777777" w:rsidR="009606D1" w:rsidRPr="009606D1" w:rsidRDefault="009606D1" w:rsidP="009606D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606D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06D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606D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606D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035FBDC9" w14:textId="77777777" w:rsidR="009606D1" w:rsidRPr="009606D1" w:rsidRDefault="009606D1" w:rsidP="009606D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606D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606D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606D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"%s: %s"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606D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606D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B006E9C" w14:textId="77777777" w:rsidR="009606D1" w:rsidRPr="009606D1" w:rsidRDefault="009606D1" w:rsidP="009606D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FC03C8A" w14:textId="77777777" w:rsidR="00A607A2" w:rsidRDefault="00A607A2" w:rsidP="00A607A2"/>
        </w:tc>
      </w:tr>
    </w:tbl>
    <w:p w14:paraId="27D4565A" w14:textId="77777777" w:rsidR="00A607A2" w:rsidRDefault="00A607A2" w:rsidP="00A607A2"/>
    <w:p w14:paraId="091EDB5C" w14:textId="01F828A7" w:rsidR="00D75F7D" w:rsidRDefault="00D75F7D" w:rsidP="00A607A2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5F7D" w14:paraId="4B3FEBE8" w14:textId="77777777" w:rsidTr="00D75F7D">
        <w:tc>
          <w:tcPr>
            <w:tcW w:w="10456" w:type="dxa"/>
          </w:tcPr>
          <w:p w14:paraId="390BBA32" w14:textId="77777777" w:rsidR="00D75F7D" w:rsidRDefault="00D75F7D" w:rsidP="00D75F7D">
            <w:r>
              <w:t>name: 홍길동</w:t>
            </w:r>
          </w:p>
          <w:p w14:paraId="301C5D9C" w14:textId="11F2E98F" w:rsidR="00D75F7D" w:rsidRDefault="00D75F7D" w:rsidP="00D75F7D">
            <w:r>
              <w:t>age: 16</w:t>
            </w:r>
          </w:p>
        </w:tc>
      </w:tr>
    </w:tbl>
    <w:p w14:paraId="2D0CC83B" w14:textId="77777777" w:rsidR="00D75F7D" w:rsidRDefault="00D75F7D" w:rsidP="00A607A2"/>
    <w:p w14:paraId="24E4ADD9" w14:textId="77777777" w:rsidR="00D75F7D" w:rsidRPr="009606D1" w:rsidRDefault="00D75F7D" w:rsidP="00D75F7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606D1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9606D1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06D1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32BED4BD" w14:textId="15C3B43B" w:rsidR="00FF085F" w:rsidRDefault="00030477" w:rsidP="00A607A2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>객체의 멤버 변수</w:t>
      </w:r>
      <w:r w:rsidR="00A012A0">
        <w:rPr>
          <w:rFonts w:hint="eastAsia"/>
        </w:rPr>
        <w:t xml:space="preserve"> 각각</w:t>
      </w:r>
      <w:r w:rsidR="00524BBC">
        <w:rPr>
          <w:rFonts w:hint="eastAsia"/>
        </w:rPr>
        <w:t>에 대해서,</w:t>
      </w:r>
      <w:r w:rsidR="00524BBC">
        <w:t xml:space="preserve"> </w:t>
      </w:r>
      <w:r w:rsidR="00524BBC">
        <w:rPr>
          <w:rFonts w:hint="eastAsia"/>
        </w:rPr>
        <w:t>그</w:t>
      </w:r>
      <w:r w:rsidR="00A012A0">
        <w:rPr>
          <w:rFonts w:hint="eastAsia"/>
        </w:rPr>
        <w:t xml:space="preserve"> </w:t>
      </w:r>
      <w:r>
        <w:rPr>
          <w:rFonts w:hint="eastAsia"/>
        </w:rPr>
        <w:t xml:space="preserve">이름이 </w:t>
      </w:r>
      <w:r w:rsidR="00A012A0">
        <w:t xml:space="preserve">key </w:t>
      </w:r>
      <w:r w:rsidR="00A012A0">
        <w:rPr>
          <w:rFonts w:hint="eastAsia"/>
        </w:rPr>
        <w:t>변수에 대입</w:t>
      </w:r>
      <w:r w:rsidR="00E27AD3">
        <w:rPr>
          <w:rFonts w:hint="eastAsia"/>
        </w:rPr>
        <w:t>되</w:t>
      </w:r>
      <w:r w:rsidR="0071626C">
        <w:rPr>
          <w:rFonts w:hint="eastAsia"/>
        </w:rPr>
        <w:t>고 반복문이 실행된다.</w:t>
      </w:r>
    </w:p>
    <w:p w14:paraId="03F6E7B7" w14:textId="77777777" w:rsidR="00FF085F" w:rsidRDefault="00FF085F" w:rsidP="00A607A2"/>
    <w:p w14:paraId="0CC4FFA9" w14:textId="39B8AF37" w:rsidR="00FF085F" w:rsidRDefault="00FF085F" w:rsidP="00A607A2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>객체의 멤버 변수는 두 개 이므로,</w:t>
      </w:r>
      <w:r w:rsidR="00F14BF0">
        <w:t xml:space="preserve"> </w:t>
      </w:r>
      <w:r>
        <w:rPr>
          <w:rFonts w:hint="eastAsia"/>
        </w:rPr>
        <w:t xml:space="preserve">위 </w:t>
      </w:r>
      <w:r>
        <w:t>fo</w:t>
      </w:r>
      <w:r w:rsidR="00F14BF0">
        <w:t>r</w:t>
      </w:r>
      <w:r>
        <w:t xml:space="preserve"> </w:t>
      </w:r>
      <w:r>
        <w:rPr>
          <w:rFonts w:hint="eastAsia"/>
        </w:rPr>
        <w:t xml:space="preserve">문은 두 번 </w:t>
      </w:r>
      <w:r w:rsidR="00F14BF0">
        <w:rPr>
          <w:rFonts w:hint="eastAsia"/>
        </w:rPr>
        <w:t>반복한다.</w:t>
      </w:r>
    </w:p>
    <w:p w14:paraId="4C1E525F" w14:textId="61606343" w:rsidR="00F14BF0" w:rsidRDefault="00F14BF0" w:rsidP="00A607A2">
      <w:r>
        <w:rPr>
          <w:rFonts w:hint="eastAsia"/>
        </w:rPr>
        <w:t xml:space="preserve">첫째 반복에서 </w:t>
      </w:r>
      <w:r w:rsidR="00DD581B">
        <w:t xml:space="preserve">key </w:t>
      </w:r>
      <w:r w:rsidR="00DD581B">
        <w:rPr>
          <w:rFonts w:hint="eastAsia"/>
        </w:rPr>
        <w:t xml:space="preserve">변수에 </w:t>
      </w:r>
      <w:r w:rsidR="00DD581B">
        <w:t xml:space="preserve">"name" </w:t>
      </w:r>
      <w:r w:rsidR="00DD581B">
        <w:rPr>
          <w:rFonts w:hint="eastAsia"/>
        </w:rPr>
        <w:t>문자열이 대입된다.</w:t>
      </w:r>
    </w:p>
    <w:p w14:paraId="55DB6488" w14:textId="7098E4C8" w:rsidR="00DD581B" w:rsidRDefault="00DD581B" w:rsidP="00A607A2">
      <w:r>
        <w:rPr>
          <w:rFonts w:hint="eastAsia"/>
        </w:rPr>
        <w:t xml:space="preserve">둘째 반복에서 </w:t>
      </w:r>
      <w:r>
        <w:t xml:space="preserve">key </w:t>
      </w:r>
      <w:r>
        <w:rPr>
          <w:rFonts w:hint="eastAsia"/>
        </w:rPr>
        <w:t xml:space="preserve">변수에 </w:t>
      </w:r>
      <w:r>
        <w:t xml:space="preserve">"age" </w:t>
      </w:r>
      <w:r>
        <w:rPr>
          <w:rFonts w:hint="eastAsia"/>
        </w:rPr>
        <w:t>문자열이 대입된다.</w:t>
      </w:r>
    </w:p>
    <w:p w14:paraId="3BCE4A24" w14:textId="77777777" w:rsidR="00DD581B" w:rsidRDefault="00DD581B" w:rsidP="00A607A2"/>
    <w:p w14:paraId="1A882C9C" w14:textId="4DCFCFA1" w:rsidR="00DD581B" w:rsidRDefault="00595FE4" w:rsidP="00A607A2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606D1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value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6C5861E3" w14:textId="3EA9B2CC" w:rsidR="00595FE4" w:rsidRDefault="00595FE4" w:rsidP="00A607A2">
      <w:r w:rsidRPr="00595FE4">
        <w:rPr>
          <w:rFonts w:hint="eastAsia"/>
        </w:rPr>
        <w:t>k</w:t>
      </w:r>
      <w:r w:rsidRPr="00595FE4">
        <w:t>ey 변수</w:t>
      </w:r>
      <w:r>
        <w:rPr>
          <w:rFonts w:hint="eastAsia"/>
        </w:rPr>
        <w:t xml:space="preserve">의 값이 </w:t>
      </w:r>
      <w:r>
        <w:t xml:space="preserve">"name" </w:t>
      </w:r>
      <w:r>
        <w:rPr>
          <w:rFonts w:hint="eastAsia"/>
        </w:rPr>
        <w:t>이면,</w:t>
      </w:r>
      <w:r>
        <w:t xml:space="preserve"> person </w:t>
      </w:r>
      <w:r>
        <w:rPr>
          <w:rFonts w:hint="eastAsia"/>
        </w:rPr>
        <w:t>객체의 n</w:t>
      </w:r>
      <w:r>
        <w:t xml:space="preserve">ame </w:t>
      </w:r>
      <w:r>
        <w:rPr>
          <w:rFonts w:hint="eastAsia"/>
        </w:rPr>
        <w:t xml:space="preserve">멤버 변수 값이 </w:t>
      </w:r>
      <w:r>
        <w:t xml:space="preserve">value </w:t>
      </w:r>
      <w:r>
        <w:rPr>
          <w:rFonts w:hint="eastAsia"/>
        </w:rPr>
        <w:t>변수에 대입된다.</w:t>
      </w:r>
    </w:p>
    <w:p w14:paraId="773FBD48" w14:textId="68E9C802" w:rsidR="00595FE4" w:rsidRDefault="00595FE4" w:rsidP="00595FE4">
      <w:r w:rsidRPr="00595FE4">
        <w:rPr>
          <w:rFonts w:hint="eastAsia"/>
        </w:rPr>
        <w:t>k</w:t>
      </w:r>
      <w:r w:rsidRPr="00595FE4">
        <w:t>ey 변수</w:t>
      </w:r>
      <w:r>
        <w:rPr>
          <w:rFonts w:hint="eastAsia"/>
        </w:rPr>
        <w:t xml:space="preserve">의 값이 </w:t>
      </w:r>
      <w:r>
        <w:t xml:space="preserve">"age" </w:t>
      </w:r>
      <w:r>
        <w:rPr>
          <w:rFonts w:hint="eastAsia"/>
        </w:rPr>
        <w:t>이면,</w:t>
      </w:r>
      <w:r>
        <w:t xml:space="preserve"> person </w:t>
      </w:r>
      <w:r>
        <w:rPr>
          <w:rFonts w:hint="eastAsia"/>
        </w:rPr>
        <w:t xml:space="preserve">객체의 </w:t>
      </w:r>
      <w:r>
        <w:t xml:space="preserve">age </w:t>
      </w:r>
      <w:r>
        <w:rPr>
          <w:rFonts w:hint="eastAsia"/>
        </w:rPr>
        <w:t xml:space="preserve">멤버 변수 값이 </w:t>
      </w:r>
      <w:r>
        <w:t xml:space="preserve">value </w:t>
      </w:r>
      <w:r>
        <w:rPr>
          <w:rFonts w:hint="eastAsia"/>
        </w:rPr>
        <w:t>변수에 대입된다.</w:t>
      </w:r>
    </w:p>
    <w:p w14:paraId="3340F6D1" w14:textId="77777777" w:rsidR="00595FE4" w:rsidRPr="00595FE4" w:rsidRDefault="00595FE4" w:rsidP="00A607A2"/>
    <w:p w14:paraId="2B7823D4" w14:textId="23183E37" w:rsidR="00E9420A" w:rsidRDefault="00E9420A" w:rsidP="00E9420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606D1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value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="00CD6DF8">
        <w:rPr>
          <w:rFonts w:ascii="Consolas" w:eastAsia="굴림" w:hAnsi="Consolas" w:cs="굴림"/>
          <w:color w:val="001080"/>
          <w:kern w:val="0"/>
          <w:sz w:val="21"/>
          <w:szCs w:val="21"/>
        </w:rPr>
        <w:t>.</w:t>
      </w:r>
      <w:r w:rsidR="00CD6DF8">
        <w:rPr>
          <w:rFonts w:ascii="Consolas" w:eastAsia="굴림" w:hAnsi="Consolas" w:cs="굴림" w:hint="eastAsia"/>
          <w:color w:val="001080"/>
          <w:kern w:val="0"/>
          <w:sz w:val="21"/>
          <w:szCs w:val="21"/>
        </w:rPr>
        <w:t>n</w:t>
      </w:r>
      <w:r w:rsidR="00CD6DF8">
        <w:rPr>
          <w:rFonts w:ascii="Consolas" w:eastAsia="굴림" w:hAnsi="Consolas" w:cs="굴림"/>
          <w:color w:val="001080"/>
          <w:kern w:val="0"/>
          <w:sz w:val="21"/>
          <w:szCs w:val="21"/>
        </w:rPr>
        <w:t>ame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48D8CEA" w14:textId="2B56FE61" w:rsidR="00E36739" w:rsidRDefault="00FF7ABA" w:rsidP="00E9420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코드와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아래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코드는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동일하다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1B841C31" w14:textId="6FE4C72B" w:rsidR="00CD6DF8" w:rsidRDefault="00CD6DF8" w:rsidP="00CD6DF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606D1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value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606D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>name"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03DFDF05" w14:textId="43B4020A" w:rsidR="00E36739" w:rsidRDefault="00FF7ABA" w:rsidP="00E3673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코드와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아래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코드는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동일하다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289568D0" w14:textId="404F963E" w:rsidR="00E36739" w:rsidRDefault="00E36739" w:rsidP="00E3673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606D1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9606D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>name"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656B458" w14:textId="77777777" w:rsidR="00E36739" w:rsidRDefault="00E36739" w:rsidP="00E36739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606D1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value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2D18E7D2" w14:textId="77777777" w:rsidR="00E36739" w:rsidRPr="009606D1" w:rsidRDefault="00E36739" w:rsidP="00CD6DF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1170768" w14:textId="63B4635F" w:rsidR="00C31E13" w:rsidRDefault="00C31E13">
      <w:pPr>
        <w:widowControl/>
        <w:wordWrap/>
        <w:autoSpaceDE/>
        <w:autoSpaceDN/>
        <w:spacing w:after="160" w:line="259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br w:type="page"/>
      </w:r>
    </w:p>
    <w:p w14:paraId="1A551BD1" w14:textId="0AC63BBE" w:rsidR="00CD6DF8" w:rsidRDefault="00C31E13" w:rsidP="00C31E13">
      <w:pPr>
        <w:pStyle w:val="Heading3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lastRenderedPageBreak/>
        <w:t>f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or2.js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1E13" w14:paraId="0EBCFBCF" w14:textId="77777777" w:rsidTr="00C31E13">
        <w:tc>
          <w:tcPr>
            <w:tcW w:w="10456" w:type="dxa"/>
          </w:tcPr>
          <w:p w14:paraId="71F860AC" w14:textId="77777777" w:rsidR="00AC5079" w:rsidRPr="00AC5079" w:rsidRDefault="00AC5079" w:rsidP="00AC50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507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</w:p>
          <w:p w14:paraId="60A197ED" w14:textId="77777777" w:rsidR="00AC5079" w:rsidRPr="00AC5079" w:rsidRDefault="00AC5079" w:rsidP="00AC50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width: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507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</w:p>
          <w:p w14:paraId="324E393D" w14:textId="77777777" w:rsidR="00AC5079" w:rsidRPr="00AC5079" w:rsidRDefault="00AC5079" w:rsidP="00AC50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height: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507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</w:p>
          <w:p w14:paraId="7DF6A057" w14:textId="77777777" w:rsidR="00AC5079" w:rsidRPr="00AC5079" w:rsidRDefault="00AC5079" w:rsidP="00AC50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C507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area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 :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507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 </w:t>
            </w:r>
            <w:r w:rsidRPr="00AC5079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507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AC507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97218DF" w14:textId="77777777" w:rsidR="00AC5079" w:rsidRPr="00AC5079" w:rsidRDefault="00AC5079" w:rsidP="00AC50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};</w:t>
            </w:r>
          </w:p>
          <w:p w14:paraId="2931192D" w14:textId="77777777" w:rsidR="00AC5079" w:rsidRPr="00AC5079" w:rsidRDefault="00AC5079" w:rsidP="00AC50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B9F980E" w14:textId="77777777" w:rsidR="00AC5079" w:rsidRPr="00AC5079" w:rsidRDefault="00AC5079" w:rsidP="00AC50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5079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AC507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507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14994095" w14:textId="77777777" w:rsidR="00AC5079" w:rsidRPr="00AC5079" w:rsidRDefault="00AC5079" w:rsidP="00AC50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C507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564F5265" w14:textId="77777777" w:rsidR="00AC5079" w:rsidRPr="00AC5079" w:rsidRDefault="00AC5079" w:rsidP="00AC50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C507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C507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"%s: %s"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C18C45C" w14:textId="77777777" w:rsidR="00AC5079" w:rsidRPr="00AC5079" w:rsidRDefault="00AC5079" w:rsidP="00AC50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F75369D" w14:textId="77777777" w:rsidR="00C31E13" w:rsidRDefault="00C31E13" w:rsidP="00C31E13"/>
        </w:tc>
      </w:tr>
    </w:tbl>
    <w:p w14:paraId="6AC7840C" w14:textId="77777777" w:rsidR="00C31E13" w:rsidRPr="009606D1" w:rsidRDefault="00C31E13" w:rsidP="00C31E13"/>
    <w:p w14:paraId="68811DC0" w14:textId="4A918AF3" w:rsidR="00A012A0" w:rsidRDefault="00AC5079" w:rsidP="00A607A2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5079" w14:paraId="4EFD08B9" w14:textId="77777777" w:rsidTr="00AC5079">
        <w:tc>
          <w:tcPr>
            <w:tcW w:w="10456" w:type="dxa"/>
          </w:tcPr>
          <w:p w14:paraId="2103E482" w14:textId="77777777" w:rsidR="00BB2DD3" w:rsidRDefault="00BB2DD3" w:rsidP="00BB2DD3">
            <w:r>
              <w:t>width: 5</w:t>
            </w:r>
          </w:p>
          <w:p w14:paraId="2D620062" w14:textId="77777777" w:rsidR="00BB2DD3" w:rsidRDefault="00BB2DD3" w:rsidP="00BB2DD3">
            <w:r>
              <w:t>height: 7</w:t>
            </w:r>
          </w:p>
          <w:p w14:paraId="5DEFAE42" w14:textId="23B56913" w:rsidR="00AC5079" w:rsidRDefault="00BB2DD3" w:rsidP="00BB2DD3">
            <w:r>
              <w:t>area: function() { return this.width * this.height; }</w:t>
            </w:r>
          </w:p>
        </w:tc>
      </w:tr>
    </w:tbl>
    <w:p w14:paraId="4252F1C4" w14:textId="77777777" w:rsidR="00AC5079" w:rsidRDefault="00AC5079" w:rsidP="00A607A2"/>
    <w:p w14:paraId="18FFFC80" w14:textId="2670D64F" w:rsidR="00BB2DD3" w:rsidRDefault="00BB2DD3" w:rsidP="00A607A2">
      <w:r>
        <w:rPr>
          <w:rFonts w:hint="eastAsia"/>
        </w:rPr>
        <w:t>r</w:t>
      </w:r>
      <w:r>
        <w:t xml:space="preserve">ectangle </w:t>
      </w:r>
      <w:r>
        <w:rPr>
          <w:rFonts w:hint="eastAsia"/>
        </w:rPr>
        <w:t>객체 내부의 멤버 변수는 세 개이다.</w:t>
      </w:r>
      <w:r>
        <w:t xml:space="preserve"> (width, height, area)</w:t>
      </w:r>
    </w:p>
    <w:p w14:paraId="40FDF644" w14:textId="065650BB" w:rsidR="00BB2DD3" w:rsidRDefault="00BB2DD3" w:rsidP="00A607A2">
      <w:r>
        <w:rPr>
          <w:rFonts w:hint="eastAsia"/>
        </w:rPr>
        <w:t>a</w:t>
      </w:r>
      <w:r>
        <w:t xml:space="preserve">rea </w:t>
      </w:r>
      <w:r>
        <w:rPr>
          <w:rFonts w:hint="eastAsia"/>
        </w:rPr>
        <w:t>멤버 변수의 값은 함수이다.</w:t>
      </w:r>
    </w:p>
    <w:p w14:paraId="66A89906" w14:textId="77777777" w:rsidR="00BB2DD3" w:rsidRDefault="00BB2DD3" w:rsidP="00A607A2"/>
    <w:p w14:paraId="2432C5DF" w14:textId="77777777" w:rsidR="00AC5079" w:rsidRDefault="00AC5079" w:rsidP="00A607A2"/>
    <w:p w14:paraId="67EFC2E7" w14:textId="74151040" w:rsidR="005F1CED" w:rsidRDefault="005F1CE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71D5C83" w14:textId="2B34EA67" w:rsidR="005F1CED" w:rsidRDefault="005F1CED" w:rsidP="005F1CED">
      <w:pPr>
        <w:pStyle w:val="Heading2"/>
      </w:pPr>
      <w:bookmarkStart w:id="6" w:name="_Toc36559566"/>
      <w:r>
        <w:rPr>
          <w:rFonts w:hint="eastAsia"/>
        </w:rPr>
        <w:lastRenderedPageBreak/>
        <w:t>멤버 변수 제거</w:t>
      </w:r>
      <w:bookmarkEnd w:id="6"/>
    </w:p>
    <w:p w14:paraId="3784570D" w14:textId="77777777" w:rsidR="005F1CED" w:rsidRDefault="005F1CED" w:rsidP="005F1CED"/>
    <w:p w14:paraId="5369EDF4" w14:textId="0574ED0D" w:rsidR="005F1CED" w:rsidRDefault="005F1CED" w:rsidP="00DD5E94">
      <w:pPr>
        <w:pStyle w:val="Heading3"/>
      </w:pPr>
      <w:r>
        <w:rPr>
          <w:rFonts w:hint="eastAsia"/>
        </w:rPr>
        <w:t>d</w:t>
      </w:r>
      <w:r>
        <w:t>elete1.js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1CED" w14:paraId="67A68E5D" w14:textId="77777777" w:rsidTr="005F1CED">
        <w:tc>
          <w:tcPr>
            <w:tcW w:w="10456" w:type="dxa"/>
          </w:tcPr>
          <w:p w14:paraId="7DF4A927" w14:textId="77777777" w:rsidR="007C5E2C" w:rsidRPr="007C5E2C" w:rsidRDefault="007C5E2C" w:rsidP="007C5E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C5E2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C5E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7C5E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C5E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7C5E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7C5E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C5E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C5E2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C5E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department: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C5E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7C5E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소프</w:t>
            </w:r>
            <w:r w:rsidRPr="007C5E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2E0A3D26" w14:textId="77777777" w:rsidR="007C5E2C" w:rsidRPr="007C5E2C" w:rsidRDefault="007C5E2C" w:rsidP="007C5E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C5E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C5E2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C5E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9D89792" w14:textId="77777777" w:rsidR="007C5E2C" w:rsidRPr="007C5E2C" w:rsidRDefault="007C5E2C" w:rsidP="007C5E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53BA1CA" w14:textId="77777777" w:rsidR="007C5E2C" w:rsidRPr="007C5E2C" w:rsidRDefault="007C5E2C" w:rsidP="007C5E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C5E2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delete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C5E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C5E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department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BBAB5D9" w14:textId="77777777" w:rsidR="007C5E2C" w:rsidRPr="007C5E2C" w:rsidRDefault="007C5E2C" w:rsidP="007C5E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C5E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C5E2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C5E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267153D" w14:textId="77777777" w:rsidR="005F1CED" w:rsidRDefault="005F1CED" w:rsidP="005F1CED"/>
        </w:tc>
      </w:tr>
    </w:tbl>
    <w:p w14:paraId="095C2A04" w14:textId="77777777" w:rsidR="005F1CED" w:rsidRDefault="005F1CED" w:rsidP="005F1CED"/>
    <w:p w14:paraId="5C7C7CB9" w14:textId="4B4B7BA6" w:rsidR="005F1CED" w:rsidRDefault="005F1CED" w:rsidP="005F1CED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4C22" w14:paraId="4EF9AC46" w14:textId="77777777" w:rsidTr="006C4C22">
        <w:tc>
          <w:tcPr>
            <w:tcW w:w="10456" w:type="dxa"/>
          </w:tcPr>
          <w:p w14:paraId="5AA907BA" w14:textId="77777777" w:rsidR="006C4C22" w:rsidRDefault="006C4C22" w:rsidP="006C4C22">
            <w:r>
              <w:t>{ name: '홍길동', age: 16, department: '소프' }</w:t>
            </w:r>
          </w:p>
          <w:p w14:paraId="28909D92" w14:textId="219A5B57" w:rsidR="006C4C22" w:rsidRDefault="006C4C22" w:rsidP="006C4C22">
            <w:r>
              <w:t>{ name: '홍길동', age: 16 }</w:t>
            </w:r>
          </w:p>
        </w:tc>
      </w:tr>
    </w:tbl>
    <w:p w14:paraId="30F68546" w14:textId="77777777" w:rsidR="005F1CED" w:rsidRDefault="005F1CED" w:rsidP="005F1CED"/>
    <w:p w14:paraId="072692F5" w14:textId="77777777" w:rsidR="007C5E2C" w:rsidRDefault="007C5E2C" w:rsidP="005F1CED"/>
    <w:p w14:paraId="33D7FBBC" w14:textId="77777777" w:rsidR="007C5E2C" w:rsidRPr="007C5E2C" w:rsidRDefault="007C5E2C" w:rsidP="007C5E2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C5E2C">
        <w:rPr>
          <w:rFonts w:ascii="Consolas" w:eastAsia="굴림" w:hAnsi="Consolas" w:cs="굴림"/>
          <w:color w:val="0000FF"/>
          <w:kern w:val="0"/>
          <w:sz w:val="21"/>
          <w:szCs w:val="21"/>
        </w:rPr>
        <w:t>delete</w:t>
      </w:r>
      <w:r w:rsidRPr="007C5E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C5E2C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7C5E2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C5E2C">
        <w:rPr>
          <w:rFonts w:ascii="Consolas" w:eastAsia="굴림" w:hAnsi="Consolas" w:cs="굴림"/>
          <w:color w:val="001080"/>
          <w:kern w:val="0"/>
          <w:sz w:val="21"/>
          <w:szCs w:val="21"/>
        </w:rPr>
        <w:t>department</w:t>
      </w:r>
      <w:r w:rsidRPr="007C5E2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F13DDA2" w14:textId="60F41B1A" w:rsidR="006C4C22" w:rsidRDefault="007C5E2C" w:rsidP="005F1CED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 xml:space="preserve">객체의 </w:t>
      </w:r>
      <w:r>
        <w:t xml:space="preserve">department </w:t>
      </w:r>
      <w:r>
        <w:rPr>
          <w:rFonts w:hint="eastAsia"/>
        </w:rPr>
        <w:t>멤버 변수를 제거한다.</w:t>
      </w:r>
    </w:p>
    <w:p w14:paraId="6A6CC930" w14:textId="77777777" w:rsidR="007C5E2C" w:rsidRPr="005F1CED" w:rsidRDefault="007C5E2C" w:rsidP="005F1CED"/>
    <w:p w14:paraId="73DD9BF8" w14:textId="77777777" w:rsidR="00D75F7D" w:rsidRPr="00A607A2" w:rsidRDefault="00D75F7D" w:rsidP="00A607A2"/>
    <w:p w14:paraId="2A915913" w14:textId="77777777" w:rsidR="00A607A2" w:rsidRDefault="00A607A2" w:rsidP="00A607A2"/>
    <w:p w14:paraId="238E517F" w14:textId="223F65DD" w:rsidR="00114030" w:rsidRDefault="0011403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53383CF" w14:textId="20EA041D" w:rsidR="00114030" w:rsidRDefault="00114030" w:rsidP="00114030">
      <w:pPr>
        <w:pStyle w:val="Heading1"/>
      </w:pPr>
      <w:bookmarkStart w:id="7" w:name="_Toc36559567"/>
      <w:r>
        <w:rPr>
          <w:rFonts w:hint="eastAsia"/>
        </w:rPr>
        <w:lastRenderedPageBreak/>
        <w:t>O</w:t>
      </w:r>
      <w:r>
        <w:t>bject</w:t>
      </w:r>
      <w:r w:rsidR="002C5509">
        <w:rPr>
          <w:rFonts w:hint="eastAsia"/>
        </w:rPr>
        <w:t>의 메소드</w:t>
      </w:r>
      <w:bookmarkEnd w:id="7"/>
    </w:p>
    <w:p w14:paraId="73BC012C" w14:textId="77777777" w:rsidR="00D34A8A" w:rsidRDefault="00D34A8A" w:rsidP="00D34A8A"/>
    <w:p w14:paraId="41DA3E41" w14:textId="0DC263BD" w:rsidR="00D34A8A" w:rsidRDefault="00D34A8A" w:rsidP="00D34A8A">
      <w:pPr>
        <w:pStyle w:val="Heading2"/>
      </w:pPr>
      <w:bookmarkStart w:id="8" w:name="_Toc36559568"/>
      <w:r>
        <w:rPr>
          <w:rFonts w:hint="eastAsia"/>
        </w:rPr>
        <w:t>O</w:t>
      </w:r>
      <w:r>
        <w:t xml:space="preserve">bject.assign </w:t>
      </w:r>
      <w:r>
        <w:rPr>
          <w:rFonts w:hint="eastAsia"/>
        </w:rPr>
        <w:t>메소드</w:t>
      </w:r>
      <w:bookmarkEnd w:id="8"/>
    </w:p>
    <w:p w14:paraId="3C013FC4" w14:textId="77777777" w:rsidR="001D61CE" w:rsidRPr="001D61CE" w:rsidRDefault="001D61CE" w:rsidP="001D61CE"/>
    <w:p w14:paraId="3C0A2B1B" w14:textId="442379E6" w:rsidR="00D34A8A" w:rsidRDefault="00D34A8A" w:rsidP="00D34A8A">
      <w:pPr>
        <w:pStyle w:val="Heading3"/>
      </w:pPr>
      <w:r>
        <w:rPr>
          <w:rFonts w:hint="eastAsia"/>
        </w:rPr>
        <w:t>O</w:t>
      </w:r>
      <w:r>
        <w:t>bject.assign(</w:t>
      </w:r>
      <w:r w:rsidR="00C01B65">
        <w:t xml:space="preserve">to, </w:t>
      </w:r>
      <w:r>
        <w:t>from)</w:t>
      </w:r>
    </w:p>
    <w:p w14:paraId="7AF252F2" w14:textId="60BA21F6" w:rsidR="00D34A8A" w:rsidRDefault="002971A8" w:rsidP="00D34A8A">
      <w:r>
        <w:t>from</w:t>
      </w:r>
      <w:r w:rsidR="00D34A8A">
        <w:t xml:space="preserve"> </w:t>
      </w:r>
      <w:r w:rsidR="00D34A8A">
        <w:rPr>
          <w:rFonts w:hint="eastAsia"/>
        </w:rPr>
        <w:t xml:space="preserve">객체의 모든 </w:t>
      </w:r>
      <w:r w:rsidR="000045D8">
        <w:rPr>
          <w:rFonts w:hint="eastAsia"/>
        </w:rPr>
        <w:t>멤버 변수 값을,</w:t>
      </w:r>
      <w:r w:rsidR="000045D8">
        <w:t xml:space="preserve"> to </w:t>
      </w:r>
      <w:r w:rsidR="000045D8">
        <w:rPr>
          <w:rFonts w:hint="eastAsia"/>
        </w:rPr>
        <w:t>객체에 복사한다.</w:t>
      </w:r>
    </w:p>
    <w:p w14:paraId="2A5DC763" w14:textId="77777777" w:rsidR="007C3A62" w:rsidRDefault="007C3A62" w:rsidP="00D34A8A"/>
    <w:p w14:paraId="32B67374" w14:textId="4175354B" w:rsidR="007C3A62" w:rsidRDefault="00F21F1D" w:rsidP="00D34A8A">
      <w:r>
        <w:t>from</w:t>
      </w:r>
      <w:r w:rsidR="00577745">
        <w:t xml:space="preserve"> </w:t>
      </w:r>
      <w:r w:rsidR="00577745">
        <w:rPr>
          <w:rFonts w:hint="eastAsia"/>
        </w:rPr>
        <w:t xml:space="preserve">객체의 멤버 변수와 같은 이름의 멤버 변수가 </w:t>
      </w:r>
      <w:r>
        <w:t>to</w:t>
      </w:r>
      <w:r w:rsidR="00577745">
        <w:t xml:space="preserve"> </w:t>
      </w:r>
      <w:r w:rsidR="00577745">
        <w:rPr>
          <w:rFonts w:hint="eastAsia"/>
        </w:rPr>
        <w:t>객체 있다면,</w:t>
      </w:r>
      <w:r w:rsidR="00577745">
        <w:t xml:space="preserve"> </w:t>
      </w:r>
    </w:p>
    <w:p w14:paraId="6F5D193A" w14:textId="15602203" w:rsidR="000045D8" w:rsidRDefault="007C3A62" w:rsidP="00D34A8A">
      <w:r>
        <w:rPr>
          <w:rFonts w:hint="eastAsia"/>
        </w:rPr>
        <w:t>t</w:t>
      </w:r>
      <w:r>
        <w:t>o</w:t>
      </w:r>
      <w:r>
        <w:rPr>
          <w:rFonts w:hint="eastAsia"/>
        </w:rPr>
        <w:t xml:space="preserve"> 객체의</w:t>
      </w:r>
      <w:r>
        <w:t xml:space="preserve"> </w:t>
      </w:r>
      <w:r w:rsidR="006A6792">
        <w:rPr>
          <w:rFonts w:hint="eastAsia"/>
        </w:rPr>
        <w:t xml:space="preserve">멤버 </w:t>
      </w:r>
      <w:r w:rsidR="00577745">
        <w:rPr>
          <w:rFonts w:hint="eastAsia"/>
        </w:rPr>
        <w:t xml:space="preserve">변수의 </w:t>
      </w:r>
      <w:r w:rsidR="006A6792">
        <w:rPr>
          <w:rFonts w:hint="eastAsia"/>
        </w:rPr>
        <w:t xml:space="preserve">값이 </w:t>
      </w:r>
      <w:r>
        <w:t xml:space="preserve">from </w:t>
      </w:r>
      <w:r>
        <w:rPr>
          <w:rFonts w:hint="eastAsia"/>
        </w:rPr>
        <w:t>객체의 멤버 변수 값으로 바뀐다.</w:t>
      </w:r>
    </w:p>
    <w:p w14:paraId="6D0EC1A9" w14:textId="77777777" w:rsidR="007C3A62" w:rsidRDefault="007C3A62" w:rsidP="00D34A8A"/>
    <w:p w14:paraId="03DE1AC5" w14:textId="076C3DFE" w:rsidR="007C3A62" w:rsidRDefault="008C16B6" w:rsidP="00D34A8A">
      <w:r>
        <w:t xml:space="preserve">from </w:t>
      </w:r>
      <w:r>
        <w:rPr>
          <w:rFonts w:hint="eastAsia"/>
        </w:rPr>
        <w:t xml:space="preserve">객체의 멤버 변수와 같은 이름의 멤버 변수가 </w:t>
      </w:r>
      <w:r>
        <w:t xml:space="preserve">to </w:t>
      </w:r>
      <w:r>
        <w:rPr>
          <w:rFonts w:hint="eastAsia"/>
        </w:rPr>
        <w:t>객체에 없다면,</w:t>
      </w:r>
    </w:p>
    <w:p w14:paraId="46186D58" w14:textId="42B2F730" w:rsidR="008C16B6" w:rsidRDefault="00607CAD" w:rsidP="00D34A8A">
      <w:r>
        <w:rPr>
          <w:rFonts w:hint="eastAsia"/>
        </w:rPr>
        <w:t xml:space="preserve">그 멤버 변수가 </w:t>
      </w:r>
      <w:r>
        <w:t xml:space="preserve">to </w:t>
      </w:r>
      <w:r>
        <w:rPr>
          <w:rFonts w:hint="eastAsia"/>
        </w:rPr>
        <w:t>객체에 새로 만들어지고 값이 대입된다.</w:t>
      </w:r>
    </w:p>
    <w:p w14:paraId="772B51C0" w14:textId="4B61066C" w:rsidR="00C01B65" w:rsidRDefault="00C01B65" w:rsidP="00D34A8A"/>
    <w:p w14:paraId="59556FEE" w14:textId="1DB51826" w:rsidR="00C01B65" w:rsidRDefault="00C01B65" w:rsidP="00D34A8A">
      <w:r>
        <w:rPr>
          <w:rFonts w:hint="eastAsia"/>
        </w:rPr>
        <w:t>a</w:t>
      </w:r>
      <w:r>
        <w:t xml:space="preserve">ssign </w:t>
      </w:r>
      <w:r>
        <w:rPr>
          <w:rFonts w:hint="eastAsia"/>
        </w:rPr>
        <w:t xml:space="preserve">메소드는 </w:t>
      </w:r>
      <w:r>
        <w:t xml:space="preserve">to </w:t>
      </w:r>
      <w:r>
        <w:rPr>
          <w:rFonts w:hint="eastAsia"/>
        </w:rPr>
        <w:t>객체를 리턴한다.</w:t>
      </w:r>
    </w:p>
    <w:p w14:paraId="4FAC8617" w14:textId="77777777" w:rsidR="00607CAD" w:rsidRDefault="00607CAD" w:rsidP="00D34A8A"/>
    <w:p w14:paraId="7497D882" w14:textId="299F25E7" w:rsidR="00081124" w:rsidRDefault="00081124" w:rsidP="00081124">
      <w:pPr>
        <w:pStyle w:val="Heading3"/>
      </w:pPr>
      <w:r>
        <w:rPr>
          <w:rFonts w:hint="eastAsia"/>
        </w:rPr>
        <w:t>a</w:t>
      </w:r>
      <w:r>
        <w:t>ssign1.js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1124" w14:paraId="66ED452E" w14:textId="77777777" w:rsidTr="00081124">
        <w:tc>
          <w:tcPr>
            <w:tcW w:w="10456" w:type="dxa"/>
          </w:tcPr>
          <w:p w14:paraId="6EE2B745" w14:textId="77777777" w:rsidR="00081124" w:rsidRPr="00081124" w:rsidRDefault="00081124" w:rsidP="000811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112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8112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08112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08112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811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0A9DC130" w14:textId="77777777" w:rsidR="00081124" w:rsidRPr="00081124" w:rsidRDefault="00081124" w:rsidP="000811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112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info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811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department: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8112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08112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소프</w:t>
            </w:r>
            <w:r w:rsidRPr="0008112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year: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811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6109104C" w14:textId="77777777" w:rsidR="00081124" w:rsidRPr="00081124" w:rsidRDefault="00081124" w:rsidP="000811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3C326DA" w14:textId="77777777" w:rsidR="00081124" w:rsidRPr="00081124" w:rsidRDefault="00081124" w:rsidP="000811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Object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8112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assign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info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0B63A9B" w14:textId="77777777" w:rsidR="00081124" w:rsidRPr="00081124" w:rsidRDefault="00081124" w:rsidP="000811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8112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BC81C2A" w14:textId="77777777" w:rsidR="00081124" w:rsidRDefault="00081124" w:rsidP="00081124"/>
        </w:tc>
      </w:tr>
    </w:tbl>
    <w:p w14:paraId="4A2CBC21" w14:textId="77777777" w:rsidR="00081124" w:rsidRDefault="00081124" w:rsidP="00081124"/>
    <w:p w14:paraId="4A5FA68B" w14:textId="5BD72842" w:rsidR="00081124" w:rsidRDefault="00081124" w:rsidP="00081124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1124" w14:paraId="0DFBEFAC" w14:textId="77777777" w:rsidTr="00081124">
        <w:tc>
          <w:tcPr>
            <w:tcW w:w="10456" w:type="dxa"/>
          </w:tcPr>
          <w:p w14:paraId="07EF9A37" w14:textId="145F4C90" w:rsidR="00081124" w:rsidRDefault="005659B7" w:rsidP="00081124">
            <w:r w:rsidRPr="005659B7">
              <w:t>{ name: '홍길동', age: 20, department: '소프', year: 2 }</w:t>
            </w:r>
          </w:p>
        </w:tc>
      </w:tr>
    </w:tbl>
    <w:p w14:paraId="1F7A4E86" w14:textId="77777777" w:rsidR="00081124" w:rsidRDefault="00081124" w:rsidP="00081124"/>
    <w:p w14:paraId="5580A6DB" w14:textId="77777777" w:rsidR="005659B7" w:rsidRDefault="005659B7" w:rsidP="00081124"/>
    <w:p w14:paraId="39517FBA" w14:textId="77777777" w:rsidR="00872140" w:rsidRDefault="00872140" w:rsidP="00081124"/>
    <w:p w14:paraId="047E2DD1" w14:textId="4A5C2EE4" w:rsidR="00FD38F7" w:rsidRDefault="00C01B65" w:rsidP="00C01B65">
      <w:pPr>
        <w:pStyle w:val="Heading3"/>
      </w:pPr>
      <w:r>
        <w:rPr>
          <w:rFonts w:hint="eastAsia"/>
        </w:rPr>
        <w:t>a</w:t>
      </w:r>
      <w:r>
        <w:t xml:space="preserve">ssign2.js -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1B65" w14:paraId="67D26464" w14:textId="77777777" w:rsidTr="00C01B65">
        <w:tc>
          <w:tcPr>
            <w:tcW w:w="10456" w:type="dxa"/>
          </w:tcPr>
          <w:p w14:paraId="32F4DFD7" w14:textId="77777777" w:rsidR="00C01B65" w:rsidRPr="00C01B65" w:rsidRDefault="00C01B65" w:rsidP="00C01B6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01B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01B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C01B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01B6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01B6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C01B6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01B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01B6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773C0B93" w14:textId="77777777" w:rsidR="00C01B65" w:rsidRPr="00C01B65" w:rsidRDefault="00C01B65" w:rsidP="00C01B6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59509C0" w14:textId="77777777" w:rsidR="00C01B65" w:rsidRPr="00C01B65" w:rsidRDefault="00C01B65" w:rsidP="00C01B6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01B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01B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C01B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Object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01B6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assign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 }, </w:t>
            </w:r>
            <w:r w:rsidRPr="00C01B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1A3F49F" w14:textId="77777777" w:rsidR="00C01B65" w:rsidRPr="00C01B65" w:rsidRDefault="00C01B65" w:rsidP="00C01B6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01B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01B6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01B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9F930CF" w14:textId="77777777" w:rsidR="00C01B65" w:rsidRDefault="00C01B65" w:rsidP="00C01B65"/>
        </w:tc>
      </w:tr>
    </w:tbl>
    <w:p w14:paraId="36D2F32F" w14:textId="77777777" w:rsidR="00C01B65" w:rsidRDefault="00C01B65" w:rsidP="00C01B65"/>
    <w:p w14:paraId="0E11DE3B" w14:textId="0ADEBE9B" w:rsidR="00C01B65" w:rsidRDefault="00C01B65" w:rsidP="00C01B65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1B65" w14:paraId="01C4D792" w14:textId="77777777" w:rsidTr="00C01B65">
        <w:tc>
          <w:tcPr>
            <w:tcW w:w="10456" w:type="dxa"/>
          </w:tcPr>
          <w:p w14:paraId="5932827D" w14:textId="1754D11D" w:rsidR="00C01B65" w:rsidRDefault="00C80631" w:rsidP="00C01B65">
            <w:r w:rsidRPr="00C80631">
              <w:t>{ name: '홍길동', age: 16 }</w:t>
            </w:r>
          </w:p>
        </w:tc>
      </w:tr>
    </w:tbl>
    <w:p w14:paraId="0A38D011" w14:textId="77777777" w:rsidR="00C01B65" w:rsidRDefault="00C01B65" w:rsidP="00C01B65"/>
    <w:p w14:paraId="195866F0" w14:textId="77777777" w:rsidR="00C80631" w:rsidRDefault="00C80631" w:rsidP="00C01B65"/>
    <w:p w14:paraId="396FDB93" w14:textId="5E91159F" w:rsidR="00840C4B" w:rsidRDefault="00840C4B" w:rsidP="00840C4B">
      <w:pPr>
        <w:pStyle w:val="Heading3"/>
      </w:pP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</w:p>
    <w:p w14:paraId="5BCE050B" w14:textId="77777777" w:rsidR="00C80631" w:rsidRPr="00C01B65" w:rsidRDefault="00C80631" w:rsidP="00C8063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01B65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C01B6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01B65">
        <w:rPr>
          <w:rFonts w:ascii="Consolas" w:eastAsia="굴림" w:hAnsi="Consolas" w:cs="굴림"/>
          <w:color w:val="001080"/>
          <w:kern w:val="0"/>
          <w:sz w:val="21"/>
          <w:szCs w:val="21"/>
        </w:rPr>
        <w:t>person2</w:t>
      </w:r>
      <w:r w:rsidRPr="00C01B65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C01B65">
        <w:rPr>
          <w:rFonts w:ascii="Consolas" w:eastAsia="굴림" w:hAnsi="Consolas" w:cs="굴림"/>
          <w:color w:val="001080"/>
          <w:kern w:val="0"/>
          <w:sz w:val="21"/>
          <w:szCs w:val="21"/>
        </w:rPr>
        <w:t>Object</w:t>
      </w:r>
      <w:r w:rsidRPr="00C01B6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01B65">
        <w:rPr>
          <w:rFonts w:ascii="Consolas" w:eastAsia="굴림" w:hAnsi="Consolas" w:cs="굴림"/>
          <w:color w:val="795E26"/>
          <w:kern w:val="0"/>
          <w:sz w:val="21"/>
          <w:szCs w:val="21"/>
        </w:rPr>
        <w:t>assign</w:t>
      </w:r>
      <w:r w:rsidRPr="00C01B65">
        <w:rPr>
          <w:rFonts w:ascii="Consolas" w:eastAsia="굴림" w:hAnsi="Consolas" w:cs="굴림"/>
          <w:color w:val="000000"/>
          <w:kern w:val="0"/>
          <w:sz w:val="21"/>
          <w:szCs w:val="21"/>
        </w:rPr>
        <w:t>({ }, </w:t>
      </w:r>
      <w:r w:rsidRPr="00C01B65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C01B6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C6D99FD" w14:textId="22B495E0" w:rsidR="00C80631" w:rsidRDefault="00C80631" w:rsidP="00C01B65">
      <w:r>
        <w:rPr>
          <w:rFonts w:hint="eastAsia"/>
        </w:rPr>
        <w:t>p</w:t>
      </w:r>
      <w:r>
        <w:t xml:space="preserve">erson1 </w:t>
      </w:r>
      <w:r>
        <w:rPr>
          <w:rFonts w:hint="eastAsia"/>
        </w:rPr>
        <w:t xml:space="preserve">객체의 모든 </w:t>
      </w:r>
      <w:r w:rsidR="00654F36">
        <w:rPr>
          <w:rFonts w:hint="eastAsia"/>
        </w:rPr>
        <w:t>멤버 변수</w:t>
      </w:r>
      <w:r>
        <w:rPr>
          <w:rFonts w:hint="eastAsia"/>
        </w:rPr>
        <w:t xml:space="preserve">값을 </w:t>
      </w:r>
      <w:r>
        <w:t xml:space="preserve">{ } </w:t>
      </w:r>
      <w:r>
        <w:rPr>
          <w:rFonts w:hint="eastAsia"/>
        </w:rPr>
        <w:t>빈 객체에 복사한다.</w:t>
      </w:r>
    </w:p>
    <w:p w14:paraId="2798C287" w14:textId="1B4D3FF2" w:rsidR="00C80631" w:rsidRDefault="00654F36" w:rsidP="00C01B65">
      <w:r>
        <w:rPr>
          <w:rFonts w:hint="eastAsia"/>
        </w:rPr>
        <w:t xml:space="preserve">그렇게 값이 채워진 </w:t>
      </w:r>
      <w:r w:rsidR="00F90AEE">
        <w:rPr>
          <w:rFonts w:hint="eastAsia"/>
        </w:rPr>
        <w:t>객체가 리턴되어,</w:t>
      </w:r>
      <w:r w:rsidR="00F90AEE">
        <w:t xml:space="preserve"> person2 </w:t>
      </w:r>
      <w:r w:rsidR="00F90AEE">
        <w:rPr>
          <w:rFonts w:hint="eastAsia"/>
        </w:rPr>
        <w:t>변수에 대입된다.</w:t>
      </w:r>
    </w:p>
    <w:p w14:paraId="3BBB5D57" w14:textId="36E1E88D" w:rsidR="00F90AEE" w:rsidRDefault="004407CD" w:rsidP="00C01B65">
      <w:r w:rsidRPr="004407CD">
        <w:rPr>
          <w:rFonts w:hint="eastAsia"/>
          <w:highlight w:val="yellow"/>
        </w:rPr>
        <w:t xml:space="preserve">즉 </w:t>
      </w:r>
      <w:r w:rsidRPr="004407CD">
        <w:rPr>
          <w:highlight w:val="yellow"/>
        </w:rPr>
        <w:t xml:space="preserve">person1 </w:t>
      </w:r>
      <w:r w:rsidRPr="004407CD">
        <w:rPr>
          <w:rFonts w:hint="eastAsia"/>
          <w:highlight w:val="yellow"/>
        </w:rPr>
        <w:t>객체</w:t>
      </w:r>
      <w:r w:rsidR="00840C4B">
        <w:rPr>
          <w:rFonts w:hint="eastAsia"/>
          <w:highlight w:val="yellow"/>
        </w:rPr>
        <w:t>를 복제한 새 객체가 만들어져서,</w:t>
      </w:r>
      <w:r w:rsidR="00840C4B">
        <w:rPr>
          <w:highlight w:val="yellow"/>
        </w:rPr>
        <w:t xml:space="preserve"> </w:t>
      </w:r>
      <w:r w:rsidRPr="004407CD">
        <w:rPr>
          <w:highlight w:val="yellow"/>
        </w:rPr>
        <w:t xml:space="preserve">person2 </w:t>
      </w:r>
      <w:r w:rsidRPr="004407CD">
        <w:rPr>
          <w:rFonts w:hint="eastAsia"/>
          <w:highlight w:val="yellow"/>
        </w:rPr>
        <w:t>변수에 대입되었다.</w:t>
      </w:r>
    </w:p>
    <w:p w14:paraId="6E74D149" w14:textId="77777777" w:rsidR="004407CD" w:rsidRDefault="004407CD" w:rsidP="00C01B65"/>
    <w:p w14:paraId="6FC48955" w14:textId="77777777" w:rsidR="00872140" w:rsidRDefault="00872140" w:rsidP="00081124"/>
    <w:p w14:paraId="17FEC08E" w14:textId="77777777" w:rsidR="00D6490A" w:rsidRDefault="00D6490A" w:rsidP="00081124"/>
    <w:p w14:paraId="30259BAE" w14:textId="2DD2263F" w:rsidR="00D6490A" w:rsidRDefault="00D6490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2121607" w14:textId="42F86472" w:rsidR="00D6490A" w:rsidRDefault="00D6490A" w:rsidP="00D6490A">
      <w:pPr>
        <w:pStyle w:val="Heading2"/>
      </w:pPr>
      <w:bookmarkStart w:id="9" w:name="_Toc36559569"/>
      <w:r>
        <w:rPr>
          <w:rFonts w:hint="eastAsia"/>
        </w:rPr>
        <w:lastRenderedPageBreak/>
        <w:t>O</w:t>
      </w:r>
      <w:r>
        <w:t>bject.entries</w:t>
      </w:r>
      <w:bookmarkEnd w:id="9"/>
    </w:p>
    <w:p w14:paraId="469AEC34" w14:textId="77777777" w:rsidR="001D61CE" w:rsidRPr="001D61CE" w:rsidRDefault="001D61CE" w:rsidP="001D61CE"/>
    <w:p w14:paraId="7A92978A" w14:textId="500484C3" w:rsidR="0063241A" w:rsidRDefault="0063241A" w:rsidP="0063241A">
      <w:pPr>
        <w:pStyle w:val="Heading3"/>
      </w:pPr>
      <w:r>
        <w:rPr>
          <w:rFonts w:hint="eastAsia"/>
        </w:rPr>
        <w:t>O</w:t>
      </w:r>
      <w:r>
        <w:t>bject.entries(</w:t>
      </w:r>
      <w:r>
        <w:rPr>
          <w:rFonts w:hint="eastAsia"/>
        </w:rPr>
        <w:t>객체</w:t>
      </w:r>
      <w:r>
        <w:rPr>
          <w:rFonts w:hint="eastAsia"/>
        </w:rPr>
        <w:t>)</w:t>
      </w:r>
    </w:p>
    <w:p w14:paraId="5E854296" w14:textId="2D1494DF" w:rsidR="0063241A" w:rsidRDefault="005606D0" w:rsidP="0063241A">
      <w:r>
        <w:rPr>
          <w:rFonts w:hint="eastAsia"/>
        </w:rPr>
        <w:t xml:space="preserve">객체의 모든 </w:t>
      </w:r>
      <w:r w:rsidR="006A7659">
        <w:rPr>
          <w:rFonts w:hint="eastAsia"/>
        </w:rPr>
        <w:t xml:space="preserve">멤버 변수 값이 들어있는 </w:t>
      </w:r>
      <w:r>
        <w:t>2</w:t>
      </w:r>
      <w:r>
        <w:rPr>
          <w:rFonts w:hint="eastAsia"/>
        </w:rPr>
        <w:t>차원 배열을 리턴한다.</w:t>
      </w:r>
    </w:p>
    <w:p w14:paraId="5F780227" w14:textId="59989460" w:rsidR="005606D0" w:rsidRDefault="005606D0" w:rsidP="0063241A">
      <w:r>
        <w:rPr>
          <w:rFonts w:hint="eastAsia"/>
        </w:rPr>
        <w:t>리턴되는 배열은 다음과 같은 형태이다.</w:t>
      </w:r>
    </w:p>
    <w:p w14:paraId="68DA2017" w14:textId="444F9A55" w:rsidR="005606D0" w:rsidRDefault="005606D0" w:rsidP="0063241A">
      <w:r>
        <w:rPr>
          <w:rFonts w:hint="eastAsia"/>
        </w:rPr>
        <w:t>[</w:t>
      </w:r>
      <w:r>
        <w:t xml:space="preserve"> [ </w:t>
      </w:r>
      <w:r>
        <w:rPr>
          <w:rFonts w:hint="eastAsia"/>
        </w:rPr>
        <w:t>멤버변수이름1</w:t>
      </w:r>
      <w:r>
        <w:t xml:space="preserve">: </w:t>
      </w:r>
      <w:r>
        <w:rPr>
          <w:rFonts w:hint="eastAsia"/>
        </w:rPr>
        <w:t>값]</w:t>
      </w:r>
      <w:r>
        <w:t xml:space="preserve">, [ </w:t>
      </w:r>
      <w:r>
        <w:rPr>
          <w:rFonts w:hint="eastAsia"/>
        </w:rPr>
        <w:t>멤버변수이름2</w:t>
      </w:r>
      <w:r>
        <w:t xml:space="preserve">: </w:t>
      </w:r>
      <w:r>
        <w:rPr>
          <w:rFonts w:hint="eastAsia"/>
        </w:rPr>
        <w:t>값]</w:t>
      </w:r>
      <w:r>
        <w:t xml:space="preserve">, [ </w:t>
      </w:r>
      <w:r>
        <w:rPr>
          <w:rFonts w:hint="eastAsia"/>
        </w:rPr>
        <w:t>멤버변수이름3</w:t>
      </w:r>
      <w:r>
        <w:t xml:space="preserve">: </w:t>
      </w:r>
      <w:r>
        <w:rPr>
          <w:rFonts w:hint="eastAsia"/>
        </w:rPr>
        <w:t>값]</w:t>
      </w:r>
      <w:r>
        <w:t>, ... ]</w:t>
      </w:r>
    </w:p>
    <w:p w14:paraId="0E98F91F" w14:textId="24E65DFD" w:rsidR="005606D0" w:rsidRDefault="005606D0" w:rsidP="0063241A"/>
    <w:p w14:paraId="7C424361" w14:textId="77777777" w:rsidR="000045D8" w:rsidRDefault="000045D8" w:rsidP="00D34A8A"/>
    <w:p w14:paraId="2AA80193" w14:textId="241053F6" w:rsidR="006A7659" w:rsidRDefault="006A7659" w:rsidP="006A7659">
      <w:pPr>
        <w:pStyle w:val="Heading3"/>
      </w:pPr>
      <w:r>
        <w:rPr>
          <w:rFonts w:hint="eastAsia"/>
        </w:rPr>
        <w:t>e</w:t>
      </w:r>
      <w:r>
        <w:t>ntries1.js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7659" w14:paraId="28522AE2" w14:textId="77777777" w:rsidTr="006A7659">
        <w:tc>
          <w:tcPr>
            <w:tcW w:w="10456" w:type="dxa"/>
          </w:tcPr>
          <w:p w14:paraId="1B1256F4" w14:textId="77777777" w:rsidR="006A7659" w:rsidRPr="006A7659" w:rsidRDefault="006A7659" w:rsidP="006A765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A765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6A76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A765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6A76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6A765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A76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A765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A765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6A765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A76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A765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A76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A765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6A76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299E936D" w14:textId="77777777" w:rsidR="006A7659" w:rsidRPr="006A7659" w:rsidRDefault="006A7659" w:rsidP="006A765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38A8CB2" w14:textId="77777777" w:rsidR="006A7659" w:rsidRPr="006A7659" w:rsidRDefault="006A7659" w:rsidP="006A765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A765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6A76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A765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6A76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A765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Object</w:t>
            </w:r>
            <w:r w:rsidRPr="006A76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A765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entries</w:t>
            </w:r>
            <w:r w:rsidRPr="006A76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A765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6A76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1F5F5BD1" w14:textId="77777777" w:rsidR="006A7659" w:rsidRDefault="006A7659" w:rsidP="006A7659"/>
        </w:tc>
      </w:tr>
    </w:tbl>
    <w:p w14:paraId="26B17C96" w14:textId="77777777" w:rsidR="006A7659" w:rsidRDefault="006A7659" w:rsidP="006A7659"/>
    <w:p w14:paraId="076E7D72" w14:textId="0D957D23" w:rsidR="006A7659" w:rsidRDefault="006A7659" w:rsidP="006A7659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7659" w14:paraId="202AE6A1" w14:textId="77777777" w:rsidTr="006A7659">
        <w:tc>
          <w:tcPr>
            <w:tcW w:w="10456" w:type="dxa"/>
          </w:tcPr>
          <w:p w14:paraId="5B8F3681" w14:textId="42C37AA8" w:rsidR="00C105D5" w:rsidRDefault="00C105D5" w:rsidP="006A7659">
            <w:r w:rsidRPr="00C105D5">
              <w:t>[ [ 'name', '홍길동' ], [ 'age', 16 ] ]</w:t>
            </w:r>
          </w:p>
        </w:tc>
      </w:tr>
    </w:tbl>
    <w:p w14:paraId="65C8717D" w14:textId="77777777" w:rsidR="006A7659" w:rsidRDefault="006A7659" w:rsidP="006A7659"/>
    <w:p w14:paraId="5E4FD89E" w14:textId="77777777" w:rsidR="00C105D5" w:rsidRDefault="00C105D5" w:rsidP="006A7659"/>
    <w:p w14:paraId="0D64D81E" w14:textId="77777777" w:rsidR="00C105D5" w:rsidRDefault="00C105D5" w:rsidP="006A7659"/>
    <w:p w14:paraId="1C552318" w14:textId="5F46E489" w:rsidR="00C105D5" w:rsidRDefault="00C105D5" w:rsidP="00C105D5">
      <w:pPr>
        <w:pStyle w:val="Heading3"/>
      </w:pPr>
      <w:r>
        <w:rPr>
          <w:rFonts w:hint="eastAsia"/>
        </w:rPr>
        <w:t>e</w:t>
      </w:r>
      <w:r>
        <w:t>ntries2.js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05D5" w14:paraId="09DEF0B9" w14:textId="77777777" w:rsidTr="00C105D5">
        <w:tc>
          <w:tcPr>
            <w:tcW w:w="10456" w:type="dxa"/>
          </w:tcPr>
          <w:p w14:paraId="699BFC25" w14:textId="77777777" w:rsidR="002C6C2B" w:rsidRPr="002C6C2B" w:rsidRDefault="002C6C2B" w:rsidP="002C6C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6C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6C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2C6C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6C2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C6C2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2C6C2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C6C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6C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20250BF5" w14:textId="77777777" w:rsidR="002C6C2B" w:rsidRPr="002C6C2B" w:rsidRDefault="002C6C2B" w:rsidP="002C6C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8487ACA" w14:textId="77777777" w:rsidR="002C6C2B" w:rsidRPr="002C6C2B" w:rsidRDefault="002C6C2B" w:rsidP="002C6C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6C2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C6C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</w:t>
            </w:r>
            <w:r w:rsidRPr="002C6C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C6C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</w:t>
            </w:r>
            <w:r w:rsidRPr="002C6C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of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6C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Object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C6C2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entries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C6C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</w:t>
            </w:r>
          </w:p>
          <w:p w14:paraId="1F9B677C" w14:textId="77777777" w:rsidR="002C6C2B" w:rsidRPr="002C6C2B" w:rsidRDefault="002C6C2B" w:rsidP="002C6C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C6C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C6C2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C6C2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"%s: %s"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C6C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C6C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AC099F4" w14:textId="77777777" w:rsidR="00C105D5" w:rsidRDefault="00C105D5" w:rsidP="00C105D5"/>
        </w:tc>
      </w:tr>
    </w:tbl>
    <w:p w14:paraId="2F53690E" w14:textId="77777777" w:rsidR="00C105D5" w:rsidRDefault="00C105D5" w:rsidP="00C105D5"/>
    <w:p w14:paraId="7A9E5D90" w14:textId="7D579379" w:rsidR="002C6C2B" w:rsidRDefault="002C6C2B" w:rsidP="00C105D5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6C2B" w14:paraId="52945DEA" w14:textId="77777777" w:rsidTr="002C6C2B">
        <w:tc>
          <w:tcPr>
            <w:tcW w:w="10456" w:type="dxa"/>
          </w:tcPr>
          <w:p w14:paraId="7C5AD008" w14:textId="77777777" w:rsidR="00960BDE" w:rsidRDefault="00960BDE" w:rsidP="00960BDE">
            <w:r>
              <w:t>name: 홍길동</w:t>
            </w:r>
          </w:p>
          <w:p w14:paraId="285B5338" w14:textId="42EBCE0C" w:rsidR="002C6C2B" w:rsidRDefault="00960BDE" w:rsidP="00960BDE">
            <w:r>
              <w:t>age: 16</w:t>
            </w:r>
          </w:p>
        </w:tc>
      </w:tr>
    </w:tbl>
    <w:p w14:paraId="540AEC61" w14:textId="77777777" w:rsidR="002C6C2B" w:rsidRDefault="002C6C2B" w:rsidP="00C105D5"/>
    <w:p w14:paraId="3B810211" w14:textId="2B52999F" w:rsidR="00960BDE" w:rsidRDefault="00960BDE" w:rsidP="00C105D5">
      <w:r w:rsidRPr="002C6C2B">
        <w:rPr>
          <w:rFonts w:ascii="Consolas" w:eastAsia="굴림" w:hAnsi="Consolas" w:cs="굴림"/>
          <w:color w:val="001080"/>
          <w:kern w:val="0"/>
          <w:sz w:val="21"/>
          <w:szCs w:val="21"/>
        </w:rPr>
        <w:t>Object</w:t>
      </w:r>
      <w:r w:rsidRPr="002C6C2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C6C2B">
        <w:rPr>
          <w:rFonts w:ascii="Consolas" w:eastAsia="굴림" w:hAnsi="Consolas" w:cs="굴림"/>
          <w:color w:val="795E26"/>
          <w:kern w:val="0"/>
          <w:sz w:val="21"/>
          <w:szCs w:val="21"/>
        </w:rPr>
        <w:t>entries</w:t>
      </w:r>
      <w:r w:rsidRPr="002C6C2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C6C2B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2C6C2B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60BDE">
        <w:rPr>
          <w:rFonts w:hint="eastAsia"/>
        </w:rPr>
        <w:t>메소</w:t>
      </w:r>
      <w:r>
        <w:rPr>
          <w:rFonts w:hint="eastAsia"/>
        </w:rPr>
        <w:t xml:space="preserve">드가 리턴하는 </w:t>
      </w:r>
      <w:r w:rsidR="006434B6">
        <w:rPr>
          <w:rFonts w:hint="eastAsia"/>
        </w:rPr>
        <w:t>배열의 원소 각각에 대해서,</w:t>
      </w:r>
    </w:p>
    <w:p w14:paraId="75E7CF2D" w14:textId="32FD1D9D" w:rsidR="008C01B5" w:rsidRDefault="008C01B5" w:rsidP="00C105D5">
      <w:r>
        <w:rPr>
          <w:rFonts w:hint="eastAsia"/>
        </w:rPr>
        <w:t xml:space="preserve">그 원소를 </w:t>
      </w:r>
      <w:r>
        <w:t>[key, value]</w:t>
      </w:r>
      <w:r>
        <w:rPr>
          <w:rFonts w:hint="eastAsia"/>
        </w:rPr>
        <w:t>에 대입하</w:t>
      </w:r>
      <w:r w:rsidR="001A0ED5">
        <w:rPr>
          <w:rFonts w:hint="eastAsia"/>
        </w:rPr>
        <w:t>여</w:t>
      </w:r>
      <w:r>
        <w:rPr>
          <w:rFonts w:hint="eastAsia"/>
        </w:rPr>
        <w:t xml:space="preserve"> </w:t>
      </w:r>
      <w:r>
        <w:t>(destructing assignment)</w:t>
      </w:r>
    </w:p>
    <w:p w14:paraId="64A52C42" w14:textId="5E4F70CD" w:rsidR="001A0ED5" w:rsidRDefault="001A0ED5" w:rsidP="00C105D5"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문의 본문을 반복 실행한다.</w:t>
      </w:r>
    </w:p>
    <w:p w14:paraId="388190DE" w14:textId="77777777" w:rsidR="001A0ED5" w:rsidRDefault="001A0ED5" w:rsidP="00C105D5"/>
    <w:p w14:paraId="6E55DDF3" w14:textId="20DDB3D1" w:rsidR="0055354B" w:rsidRDefault="0055354B" w:rsidP="0055354B">
      <w:r w:rsidRPr="002C6C2B">
        <w:rPr>
          <w:rFonts w:ascii="Consolas" w:eastAsia="굴림" w:hAnsi="Consolas" w:cs="굴림"/>
          <w:color w:val="001080"/>
          <w:kern w:val="0"/>
          <w:sz w:val="21"/>
          <w:szCs w:val="21"/>
        </w:rPr>
        <w:t>Object</w:t>
      </w:r>
      <w:r w:rsidRPr="002C6C2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C6C2B">
        <w:rPr>
          <w:rFonts w:ascii="Consolas" w:eastAsia="굴림" w:hAnsi="Consolas" w:cs="굴림"/>
          <w:color w:val="795E26"/>
          <w:kern w:val="0"/>
          <w:sz w:val="21"/>
          <w:szCs w:val="21"/>
        </w:rPr>
        <w:t>entries</w:t>
      </w:r>
      <w:r w:rsidRPr="002C6C2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C6C2B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2C6C2B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60BDE">
        <w:rPr>
          <w:rFonts w:hint="eastAsia"/>
        </w:rPr>
        <w:t>메소</w:t>
      </w:r>
      <w:r>
        <w:rPr>
          <w:rFonts w:hint="eastAsia"/>
        </w:rPr>
        <w:t>드가 리턴하는 배열의 원소는</w:t>
      </w:r>
    </w:p>
    <w:p w14:paraId="0BF522D0" w14:textId="57436696" w:rsidR="0055354B" w:rsidRDefault="0055354B" w:rsidP="0055354B">
      <w:r>
        <w:rPr>
          <w:rFonts w:hint="eastAsia"/>
        </w:rPr>
        <w:t>[멤버변수이름</w:t>
      </w:r>
      <w:r>
        <w:t xml:space="preserve">, </w:t>
      </w:r>
      <w:r>
        <w:rPr>
          <w:rFonts w:hint="eastAsia"/>
        </w:rPr>
        <w:t>값]</w:t>
      </w:r>
      <w:r>
        <w:t xml:space="preserve"> </w:t>
      </w:r>
      <w:r>
        <w:rPr>
          <w:rFonts w:hint="eastAsia"/>
        </w:rPr>
        <w:t>형태의 배열이다.</w:t>
      </w:r>
    </w:p>
    <w:p w14:paraId="19186097" w14:textId="1839BFD2" w:rsidR="0055354B" w:rsidRDefault="0055354B" w:rsidP="0055354B"/>
    <w:p w14:paraId="7A80925C" w14:textId="4D50EF27" w:rsidR="0014060E" w:rsidRDefault="0014060E" w:rsidP="0055354B"/>
    <w:p w14:paraId="11EEEE5C" w14:textId="77777777" w:rsidR="0014060E" w:rsidRPr="0014060E" w:rsidRDefault="0014060E" w:rsidP="0055354B"/>
    <w:p w14:paraId="06962F76" w14:textId="77777777" w:rsidR="006E1016" w:rsidRDefault="006E1016" w:rsidP="0055354B"/>
    <w:p w14:paraId="163C17E9" w14:textId="1A6DFBE5" w:rsidR="006E1016" w:rsidRDefault="006E101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8654727" w14:textId="6B177D69" w:rsidR="006E1016" w:rsidRDefault="006E1016" w:rsidP="006E1016">
      <w:pPr>
        <w:pStyle w:val="Heading2"/>
      </w:pPr>
      <w:bookmarkStart w:id="10" w:name="_Toc36559570"/>
      <w:r>
        <w:rPr>
          <w:rFonts w:hint="eastAsia"/>
        </w:rPr>
        <w:lastRenderedPageBreak/>
        <w:t>O</w:t>
      </w:r>
      <w:r>
        <w:t>bject.keys</w:t>
      </w:r>
      <w:r w:rsidR="00827FE8">
        <w:t>, Object.values</w:t>
      </w:r>
      <w:bookmarkEnd w:id="10"/>
    </w:p>
    <w:p w14:paraId="41F3E4A7" w14:textId="77777777" w:rsidR="006E1016" w:rsidRDefault="006E1016" w:rsidP="006E1016"/>
    <w:p w14:paraId="088AACB5" w14:textId="4CA67D74" w:rsidR="006E1016" w:rsidRDefault="006E1016" w:rsidP="006E1016">
      <w:pPr>
        <w:pStyle w:val="Heading3"/>
      </w:pPr>
      <w:r>
        <w:rPr>
          <w:rFonts w:hint="eastAsia"/>
        </w:rPr>
        <w:t>O</w:t>
      </w:r>
      <w:r>
        <w:t>bject.keys(</w:t>
      </w:r>
      <w:r>
        <w:rPr>
          <w:rFonts w:hint="eastAsia"/>
        </w:rPr>
        <w:t>객체</w:t>
      </w:r>
      <w:r>
        <w:rPr>
          <w:rFonts w:hint="eastAsia"/>
        </w:rPr>
        <w:t>)</w:t>
      </w:r>
    </w:p>
    <w:p w14:paraId="5004CAEE" w14:textId="4CEBC723" w:rsidR="006E1016" w:rsidRDefault="006E1016" w:rsidP="006E1016">
      <w:r>
        <w:rPr>
          <w:rFonts w:hint="eastAsia"/>
        </w:rPr>
        <w:t>객체의 멤버 변수 이름</w:t>
      </w:r>
      <w:r w:rsidR="00947F02">
        <w:rPr>
          <w:rFonts w:hint="eastAsia"/>
        </w:rPr>
        <w:t xml:space="preserve"> 목록을 배열로 리턴하다.</w:t>
      </w:r>
    </w:p>
    <w:p w14:paraId="086D73C8" w14:textId="77777777" w:rsidR="00827FE8" w:rsidRDefault="00827FE8" w:rsidP="006E1016"/>
    <w:p w14:paraId="34694996" w14:textId="56EC106D" w:rsidR="00947F02" w:rsidRDefault="00947F02" w:rsidP="00947F02">
      <w:pPr>
        <w:pStyle w:val="Heading3"/>
      </w:pPr>
      <w:r>
        <w:rPr>
          <w:rFonts w:hint="eastAsia"/>
        </w:rPr>
        <w:t>k</w:t>
      </w:r>
      <w:r>
        <w:t>eys1.js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7F02" w14:paraId="2C6563C5" w14:textId="77777777" w:rsidTr="00947F02">
        <w:tc>
          <w:tcPr>
            <w:tcW w:w="10456" w:type="dxa"/>
          </w:tcPr>
          <w:p w14:paraId="2C86BC79" w14:textId="77777777" w:rsidR="00CC37A1" w:rsidRPr="00CC37A1" w:rsidRDefault="00CC37A1" w:rsidP="00CC37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C37A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C37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CC37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C37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C37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CC37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C37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C37A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C37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department: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C37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C37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속프</w:t>
            </w:r>
            <w:r w:rsidRPr="00CC37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47F9494B" w14:textId="77777777" w:rsidR="00CC37A1" w:rsidRPr="00CC37A1" w:rsidRDefault="00CC37A1" w:rsidP="00CC37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17DAC32" w14:textId="77777777" w:rsidR="00CC37A1" w:rsidRPr="00CC37A1" w:rsidRDefault="00CC37A1" w:rsidP="00CC37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C37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C37A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C37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Object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C37A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keys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C37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5AB9FE80" w14:textId="77777777" w:rsidR="00947F02" w:rsidRDefault="00947F02" w:rsidP="00947F02"/>
        </w:tc>
      </w:tr>
    </w:tbl>
    <w:p w14:paraId="42F0E54E" w14:textId="77777777" w:rsidR="00947F02" w:rsidRDefault="00947F02" w:rsidP="00947F02"/>
    <w:p w14:paraId="1C15C17E" w14:textId="7EAACFB8" w:rsidR="00A2799A" w:rsidRDefault="00A2799A" w:rsidP="00947F02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799A" w14:paraId="42036CF4" w14:textId="77777777" w:rsidTr="00A2799A">
        <w:tc>
          <w:tcPr>
            <w:tcW w:w="10456" w:type="dxa"/>
          </w:tcPr>
          <w:p w14:paraId="64523D38" w14:textId="5924EF0B" w:rsidR="00A2799A" w:rsidRDefault="00BE3015" w:rsidP="00947F02">
            <w:r w:rsidRPr="00BE3015">
              <w:t>[ 'name', 'age', 'department' ]</w:t>
            </w:r>
          </w:p>
        </w:tc>
      </w:tr>
    </w:tbl>
    <w:p w14:paraId="7FF7BBCF" w14:textId="77777777" w:rsidR="00A2799A" w:rsidRDefault="00A2799A" w:rsidP="00947F02"/>
    <w:p w14:paraId="4584B848" w14:textId="77777777" w:rsidR="00BE3015" w:rsidRDefault="00BE3015" w:rsidP="00947F02"/>
    <w:p w14:paraId="4EBFAF08" w14:textId="77777777" w:rsidR="00BE3015" w:rsidRDefault="00BE3015" w:rsidP="00947F02"/>
    <w:p w14:paraId="2E182077" w14:textId="77777777" w:rsidR="002932BF" w:rsidRDefault="002932BF" w:rsidP="002932BF">
      <w:pPr>
        <w:pStyle w:val="Heading3"/>
      </w:pPr>
      <w:r>
        <w:rPr>
          <w:rFonts w:hint="eastAsia"/>
        </w:rPr>
        <w:t>O</w:t>
      </w:r>
      <w:r>
        <w:t>bject.</w:t>
      </w:r>
      <w:r>
        <w:rPr>
          <w:rFonts w:hint="eastAsia"/>
        </w:rPr>
        <w:t>v</w:t>
      </w:r>
      <w:r>
        <w:t>alues(</w:t>
      </w:r>
      <w:r>
        <w:rPr>
          <w:rFonts w:hint="eastAsia"/>
        </w:rPr>
        <w:t>객체</w:t>
      </w:r>
      <w:r>
        <w:rPr>
          <w:rFonts w:hint="eastAsia"/>
        </w:rPr>
        <w:t>)</w:t>
      </w:r>
    </w:p>
    <w:p w14:paraId="6EA239A3" w14:textId="77777777" w:rsidR="002932BF" w:rsidRDefault="002932BF" w:rsidP="002932BF">
      <w:r>
        <w:rPr>
          <w:rFonts w:hint="eastAsia"/>
        </w:rPr>
        <w:t>객체의 멤버 변수 이름 목록을 배열로 리턴하다.</w:t>
      </w:r>
    </w:p>
    <w:p w14:paraId="608A1C32" w14:textId="77777777" w:rsidR="002932BF" w:rsidRDefault="002932BF" w:rsidP="002932BF"/>
    <w:p w14:paraId="6F65EC8E" w14:textId="7C533D29" w:rsidR="00BE3015" w:rsidRDefault="007E3A87" w:rsidP="007E3A87">
      <w:pPr>
        <w:pStyle w:val="Heading3"/>
      </w:pPr>
      <w:r>
        <w:t>keys2.js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3A87" w14:paraId="5E405FDC" w14:textId="77777777" w:rsidTr="007E3A87">
        <w:tc>
          <w:tcPr>
            <w:tcW w:w="10456" w:type="dxa"/>
          </w:tcPr>
          <w:p w14:paraId="213BC92D" w14:textId="77777777" w:rsidR="007E3A87" w:rsidRPr="007E3A87" w:rsidRDefault="007E3A87" w:rsidP="007E3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3A8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3A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7E3A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3A8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7E3A8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7E3A8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E3A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3A8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E3A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department: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3A8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7E3A8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속프</w:t>
            </w:r>
            <w:r w:rsidRPr="007E3A8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0DA18690" w14:textId="77777777" w:rsidR="007E3A87" w:rsidRPr="007E3A87" w:rsidRDefault="007E3A87" w:rsidP="007E3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8B3F32B" w14:textId="77777777" w:rsidR="007E3A87" w:rsidRPr="007E3A87" w:rsidRDefault="007E3A87" w:rsidP="007E3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3A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E3A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E3A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Object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E3A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values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E3A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790209D6" w14:textId="77777777" w:rsidR="007E3A87" w:rsidRDefault="007E3A87" w:rsidP="007E3A87"/>
        </w:tc>
      </w:tr>
    </w:tbl>
    <w:p w14:paraId="5C572D4B" w14:textId="77777777" w:rsidR="007E3A87" w:rsidRPr="007E3A87" w:rsidRDefault="007E3A87" w:rsidP="007E3A87"/>
    <w:p w14:paraId="3DD444C8" w14:textId="77777777" w:rsidR="007E3A87" w:rsidRDefault="007E3A87" w:rsidP="007E3A87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3A87" w14:paraId="501F85AF" w14:textId="77777777" w:rsidTr="00F15F22">
        <w:tc>
          <w:tcPr>
            <w:tcW w:w="10456" w:type="dxa"/>
          </w:tcPr>
          <w:p w14:paraId="135F7531" w14:textId="5312AA87" w:rsidR="007E3A87" w:rsidRDefault="006F31ED" w:rsidP="00F15F22">
            <w:r w:rsidRPr="006F31ED">
              <w:t>[ '홍길동', 16, '속프' ]</w:t>
            </w:r>
          </w:p>
        </w:tc>
      </w:tr>
    </w:tbl>
    <w:p w14:paraId="64585CD8" w14:textId="77777777" w:rsidR="007E3A87" w:rsidRDefault="007E3A87" w:rsidP="007E3A87"/>
    <w:p w14:paraId="5606BE2A" w14:textId="77777777" w:rsidR="00BE3015" w:rsidRDefault="00BE3015" w:rsidP="00947F02"/>
    <w:p w14:paraId="11A7ED0A" w14:textId="77777777" w:rsidR="006F31ED" w:rsidRPr="00947F02" w:rsidRDefault="006F31ED" w:rsidP="00947F02"/>
    <w:p w14:paraId="462479CC" w14:textId="77777777" w:rsidR="00947F02" w:rsidRPr="006E1016" w:rsidRDefault="00947F02" w:rsidP="006E1016"/>
    <w:p w14:paraId="0CFC5DEB" w14:textId="77777777" w:rsidR="0055354B" w:rsidRDefault="0055354B" w:rsidP="0055354B"/>
    <w:p w14:paraId="45F75EC2" w14:textId="5784C7CA" w:rsidR="00A561DB" w:rsidRDefault="00A561D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BF17E74" w14:textId="6C6A99B9" w:rsidR="001A0ED5" w:rsidRDefault="00A561DB" w:rsidP="00A561DB">
      <w:pPr>
        <w:pStyle w:val="Heading2"/>
      </w:pPr>
      <w:bookmarkStart w:id="11" w:name="_Toc36559571"/>
      <w:r>
        <w:rPr>
          <w:rFonts w:hint="eastAsia"/>
        </w:rPr>
        <w:lastRenderedPageBreak/>
        <w:t>O</w:t>
      </w:r>
      <w:r>
        <w:t xml:space="preserve">bject.freeze </w:t>
      </w:r>
      <w:r>
        <w:rPr>
          <w:rFonts w:hint="eastAsia"/>
        </w:rPr>
        <w:t>메소드</w:t>
      </w:r>
      <w:bookmarkEnd w:id="11"/>
    </w:p>
    <w:p w14:paraId="7C6F9633" w14:textId="77777777" w:rsidR="00A561DB" w:rsidRDefault="00A561DB" w:rsidP="00A561DB"/>
    <w:p w14:paraId="7E7872FD" w14:textId="61EF2074" w:rsidR="00A561DB" w:rsidRDefault="00A561DB" w:rsidP="00A561DB">
      <w:pPr>
        <w:pStyle w:val="Heading3"/>
      </w:pPr>
      <w:r>
        <w:rPr>
          <w:rFonts w:hint="eastAsia"/>
        </w:rPr>
        <w:t>O</w:t>
      </w:r>
      <w:r>
        <w:t>bject.freeze(</w:t>
      </w:r>
      <w:r>
        <w:rPr>
          <w:rFonts w:hint="eastAsia"/>
        </w:rPr>
        <w:t>객체</w:t>
      </w:r>
      <w:r>
        <w:rPr>
          <w:rFonts w:hint="eastAsia"/>
        </w:rPr>
        <w:t>)</w:t>
      </w:r>
    </w:p>
    <w:p w14:paraId="449FF7B4" w14:textId="7F8AABFC" w:rsidR="00A561DB" w:rsidRDefault="00A561DB" w:rsidP="00A561DB">
      <w:r>
        <w:rPr>
          <w:rFonts w:hint="eastAsia"/>
        </w:rPr>
        <w:t>객체</w:t>
      </w:r>
      <w:r w:rsidR="00096410">
        <w:rPr>
          <w:rFonts w:hint="eastAsia"/>
        </w:rPr>
        <w:t xml:space="preserve">를 수정할 수 없는 </w:t>
      </w:r>
      <w:r w:rsidR="0072257C">
        <w:rPr>
          <w:rFonts w:hint="eastAsia"/>
        </w:rPr>
        <w:t>상태로 변경한다.</w:t>
      </w:r>
    </w:p>
    <w:p w14:paraId="1C55CC66" w14:textId="27D6AA7E" w:rsidR="0072257C" w:rsidRDefault="005E79BA" w:rsidP="00A561DB">
      <w:r>
        <w:rPr>
          <w:rFonts w:hint="eastAsia"/>
        </w:rPr>
        <w:t>객체 내부 값을 변경할 수 없게 된다.</w:t>
      </w:r>
    </w:p>
    <w:p w14:paraId="40BAACE7" w14:textId="77777777" w:rsidR="005E79BA" w:rsidRDefault="005E79BA" w:rsidP="00A561DB"/>
    <w:p w14:paraId="7DDBB3F0" w14:textId="77777777" w:rsidR="005E79BA" w:rsidRDefault="005E79BA" w:rsidP="00A561DB"/>
    <w:p w14:paraId="5877ACEB" w14:textId="1A44D50F" w:rsidR="00BD4B6B" w:rsidRDefault="00BD4B6B" w:rsidP="00BD4B6B">
      <w:pPr>
        <w:pStyle w:val="Heading3"/>
      </w:pPr>
      <w:r>
        <w:rPr>
          <w:rFonts w:hint="eastAsia"/>
        </w:rPr>
        <w:t>f</w:t>
      </w:r>
      <w:r>
        <w:t>reeze1.js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4B6B" w14:paraId="14A29C9C" w14:textId="77777777" w:rsidTr="00BD4B6B">
        <w:tc>
          <w:tcPr>
            <w:tcW w:w="10456" w:type="dxa"/>
          </w:tcPr>
          <w:p w14:paraId="64EE549C" w14:textId="77777777" w:rsidR="00BD4B6B" w:rsidRPr="00BD4B6B" w:rsidRDefault="00BD4B6B" w:rsidP="00BD4B6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4B6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4B6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2630E04E" w14:textId="77777777" w:rsidR="00BD4B6B" w:rsidRPr="00BD4B6B" w:rsidRDefault="00BD4B6B" w:rsidP="00BD4B6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D4B6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C19DEF0" w14:textId="77777777" w:rsidR="00BD4B6B" w:rsidRPr="00BD4B6B" w:rsidRDefault="00BD4B6B" w:rsidP="00BD4B6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department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소프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78A656B" w14:textId="77777777" w:rsidR="00BD4B6B" w:rsidRPr="00BD4B6B" w:rsidRDefault="00BD4B6B" w:rsidP="00BD4B6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D4B6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361979C" w14:textId="77777777" w:rsidR="00BD4B6B" w:rsidRPr="00BD4B6B" w:rsidRDefault="00BD4B6B" w:rsidP="00BD4B6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201F810" w14:textId="77777777" w:rsidR="00BD4B6B" w:rsidRPr="00BD4B6B" w:rsidRDefault="00BD4B6B" w:rsidP="00BD4B6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4B6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4B6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50966716" w14:textId="77777777" w:rsidR="00BD4B6B" w:rsidRPr="00BD4B6B" w:rsidRDefault="00BD4B6B" w:rsidP="00BD4B6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Object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D4B6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freeze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4FD98C6" w14:textId="77777777" w:rsidR="00BD4B6B" w:rsidRPr="00BD4B6B" w:rsidRDefault="00BD4B6B" w:rsidP="00BD4B6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D4B6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FDABF57" w14:textId="77777777" w:rsidR="00BD4B6B" w:rsidRPr="00BD4B6B" w:rsidRDefault="00BD4B6B" w:rsidP="00BD4B6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department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소프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5EB5D87" w14:textId="77777777" w:rsidR="00BD4B6B" w:rsidRPr="00BD4B6B" w:rsidRDefault="00BD4B6B" w:rsidP="00BD4B6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D4B6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6256BB9" w14:textId="77777777" w:rsidR="00BD4B6B" w:rsidRDefault="00BD4B6B" w:rsidP="00BD4B6B"/>
        </w:tc>
      </w:tr>
    </w:tbl>
    <w:p w14:paraId="05DBE57F" w14:textId="77777777" w:rsidR="00BD4B6B" w:rsidRDefault="00BD4B6B" w:rsidP="00BD4B6B"/>
    <w:p w14:paraId="5BE21F5E" w14:textId="4BC89964" w:rsidR="00BD4B6B" w:rsidRDefault="00BD4B6B" w:rsidP="00BD4B6B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4B6B" w14:paraId="1F25FDA3" w14:textId="77777777" w:rsidTr="00BD4B6B">
        <w:tc>
          <w:tcPr>
            <w:tcW w:w="10456" w:type="dxa"/>
          </w:tcPr>
          <w:p w14:paraId="7DA8F149" w14:textId="77777777" w:rsidR="00394440" w:rsidRDefault="00394440" w:rsidP="00394440">
            <w:r>
              <w:t>{ name: '홍길동', age: 20, department: '소프' }</w:t>
            </w:r>
          </w:p>
          <w:p w14:paraId="41ACD9A2" w14:textId="553D70FC" w:rsidR="00BD4B6B" w:rsidRDefault="00394440" w:rsidP="00394440">
            <w:r>
              <w:t>{ name: '홍길동', age: 16 }</w:t>
            </w:r>
          </w:p>
        </w:tc>
      </w:tr>
    </w:tbl>
    <w:p w14:paraId="5732593D" w14:textId="77777777" w:rsidR="00BD4B6B" w:rsidRDefault="00BD4B6B" w:rsidP="00BD4B6B"/>
    <w:p w14:paraId="239F0075" w14:textId="77777777" w:rsidR="00394440" w:rsidRPr="00BD4B6B" w:rsidRDefault="00394440" w:rsidP="00BD4B6B"/>
    <w:p w14:paraId="6F5EE20F" w14:textId="5F95BF00" w:rsidR="00A05B1C" w:rsidRDefault="00A05B1C" w:rsidP="00A05B1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4B6B">
        <w:rPr>
          <w:rFonts w:ascii="Consolas" w:eastAsia="굴림" w:hAnsi="Consolas" w:cs="굴림"/>
          <w:color w:val="001080"/>
          <w:kern w:val="0"/>
          <w:sz w:val="21"/>
          <w:szCs w:val="21"/>
        </w:rPr>
        <w:t>Object</w:t>
      </w:r>
      <w:r w:rsidRPr="00BD4B6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D4B6B">
        <w:rPr>
          <w:rFonts w:ascii="Consolas" w:eastAsia="굴림" w:hAnsi="Consolas" w:cs="굴림"/>
          <w:color w:val="795E26"/>
          <w:kern w:val="0"/>
          <w:sz w:val="21"/>
          <w:szCs w:val="21"/>
        </w:rPr>
        <w:t>freeze</w:t>
      </w:r>
      <w:r w:rsidRPr="00BD4B6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D4B6B">
        <w:rPr>
          <w:rFonts w:ascii="Consolas" w:eastAsia="굴림" w:hAnsi="Consolas" w:cs="굴림"/>
          <w:color w:val="001080"/>
          <w:kern w:val="0"/>
          <w:sz w:val="21"/>
          <w:szCs w:val="21"/>
        </w:rPr>
        <w:t>person2</w:t>
      </w:r>
      <w:r w:rsidRPr="00BD4B6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59AB3A2" w14:textId="5F348CF8" w:rsidR="00A05B1C" w:rsidRDefault="00A05B1C" w:rsidP="00A05B1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A05B1C">
        <w:rPr>
          <w:rFonts w:hint="eastAsia"/>
        </w:rPr>
        <w:t>p</w:t>
      </w:r>
      <w:r w:rsidRPr="00A05B1C">
        <w:t>erson2</w:t>
      </w:r>
      <w:r>
        <w:t xml:space="preserve"> </w:t>
      </w:r>
      <w:r>
        <w:rPr>
          <w:rFonts w:hint="eastAsia"/>
        </w:rPr>
        <w:t>객체를 수정할 수 없게 된다.</w:t>
      </w:r>
    </w:p>
    <w:p w14:paraId="6D39EE24" w14:textId="3C75B54A" w:rsidR="00A05B1C" w:rsidRDefault="00A05B1C" w:rsidP="00A05B1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멤버 변수 값을 변경</w:t>
      </w:r>
      <w:r w:rsidR="00835D9E">
        <w:rPr>
          <w:rFonts w:hint="eastAsia"/>
        </w:rPr>
        <w:t>할수 없고,</w:t>
      </w:r>
      <w:r w:rsidR="008E7C16">
        <w:t xml:space="preserve"> </w:t>
      </w:r>
      <w:r>
        <w:rPr>
          <w:rFonts w:hint="eastAsia"/>
        </w:rPr>
        <w:t>새 멤버 변수를 추가</w:t>
      </w:r>
      <w:r w:rsidR="00835D9E">
        <w:rPr>
          <w:rFonts w:hint="eastAsia"/>
        </w:rPr>
        <w:t>할 수도 없고</w:t>
      </w:r>
      <w:r w:rsidR="008E7C16">
        <w:rPr>
          <w:rFonts w:hint="eastAsia"/>
        </w:rPr>
        <w:t>,</w:t>
      </w:r>
      <w:r w:rsidR="008E7C16">
        <w:t xml:space="preserve"> </w:t>
      </w:r>
      <w:r w:rsidR="008E7C16">
        <w:rPr>
          <w:rFonts w:hint="eastAsia"/>
        </w:rPr>
        <w:t>멤버 변수를 제거할 수</w:t>
      </w:r>
      <w:r w:rsidR="00835D9E">
        <w:rPr>
          <w:rFonts w:hint="eastAsia"/>
        </w:rPr>
        <w:t>도 없다.</w:t>
      </w:r>
    </w:p>
    <w:p w14:paraId="670BBFF8" w14:textId="77777777" w:rsidR="00835D9E" w:rsidRDefault="00835D9E" w:rsidP="00A05B1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FB31D5A" w14:textId="77777777" w:rsidR="00835D9E" w:rsidRDefault="00835D9E" w:rsidP="00A05B1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058238F6" w14:textId="77777777" w:rsidR="00FC1121" w:rsidRDefault="00FC1121" w:rsidP="00A05B1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6F36ED5" w14:textId="6DE4E3C0" w:rsidR="00FC1121" w:rsidRDefault="00FC1121" w:rsidP="00FC1121">
      <w:pPr>
        <w:pStyle w:val="Heading3"/>
      </w:pPr>
      <w:r>
        <w:rPr>
          <w:rFonts w:hint="eastAsia"/>
        </w:rPr>
        <w:t>O</w:t>
      </w:r>
      <w:r>
        <w:t>bject.isFrozen(</w:t>
      </w:r>
      <w:r>
        <w:rPr>
          <w:rFonts w:hint="eastAsia"/>
        </w:rPr>
        <w:t>객체</w:t>
      </w:r>
      <w:r>
        <w:rPr>
          <w:rFonts w:hint="eastAsia"/>
        </w:rPr>
        <w:t>)</w:t>
      </w:r>
    </w:p>
    <w:p w14:paraId="49B8FEB3" w14:textId="4EE87EA8" w:rsidR="00FC1121" w:rsidRDefault="00FC1121" w:rsidP="00FC1121">
      <w:r>
        <w:rPr>
          <w:rFonts w:hint="eastAsia"/>
        </w:rPr>
        <w:t xml:space="preserve">객체가 </w:t>
      </w:r>
      <w:r>
        <w:t xml:space="preserve">freeze </w:t>
      </w:r>
      <w:r>
        <w:rPr>
          <w:rFonts w:hint="eastAsia"/>
        </w:rPr>
        <w:t>되었는지 여부를 리턴한다.</w:t>
      </w:r>
    </w:p>
    <w:p w14:paraId="38E373A4" w14:textId="77777777" w:rsidR="00FC1121" w:rsidRDefault="00FC1121" w:rsidP="00FC1121"/>
    <w:p w14:paraId="6837ABDD" w14:textId="322C1E32" w:rsidR="00FC1121" w:rsidRDefault="00FC1121" w:rsidP="00FC1121">
      <w:pPr>
        <w:pStyle w:val="Heading3"/>
      </w:pPr>
      <w:r>
        <w:rPr>
          <w:rFonts w:hint="eastAsia"/>
        </w:rPr>
        <w:t>f</w:t>
      </w:r>
      <w:r>
        <w:t>reeze2.js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1121" w14:paraId="59428297" w14:textId="77777777" w:rsidTr="00FC1121">
        <w:tc>
          <w:tcPr>
            <w:tcW w:w="10456" w:type="dxa"/>
          </w:tcPr>
          <w:p w14:paraId="06248D29" w14:textId="77777777" w:rsidR="007E2D99" w:rsidRPr="007E2D99" w:rsidRDefault="007E2D99" w:rsidP="007E2D9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2D9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2D9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7E2D9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2D9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7E2D9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7E2D9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E2D9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2D9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4348024F" w14:textId="77777777" w:rsidR="007E2D99" w:rsidRPr="007E2D99" w:rsidRDefault="007E2D99" w:rsidP="007E2D9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2D9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E2D9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E2D9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Object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E2D9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isFrozen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E2D9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3C8D752E" w14:textId="77777777" w:rsidR="007E2D99" w:rsidRPr="007E2D99" w:rsidRDefault="007E2D99" w:rsidP="007E2D9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9D52F71" w14:textId="77777777" w:rsidR="007E2D99" w:rsidRPr="007E2D99" w:rsidRDefault="007E2D99" w:rsidP="007E2D9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2D9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Object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E2D9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freeze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E2D9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289D1B4" w14:textId="77777777" w:rsidR="007E2D99" w:rsidRPr="007E2D99" w:rsidRDefault="007E2D99" w:rsidP="007E2D9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2D9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E2D9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E2D9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Object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E2D9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isFrozen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E2D9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35A36ABC" w14:textId="77777777" w:rsidR="00FC1121" w:rsidRDefault="00FC1121" w:rsidP="00FC1121"/>
        </w:tc>
      </w:tr>
    </w:tbl>
    <w:p w14:paraId="41256F65" w14:textId="77777777" w:rsidR="00FC1121" w:rsidRDefault="00FC1121" w:rsidP="00FC1121"/>
    <w:p w14:paraId="08665C88" w14:textId="408B7694" w:rsidR="007E2D99" w:rsidRDefault="007E2D99" w:rsidP="00FC1121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2D99" w14:paraId="3696376C" w14:textId="77777777" w:rsidTr="007E2D99">
        <w:tc>
          <w:tcPr>
            <w:tcW w:w="10456" w:type="dxa"/>
          </w:tcPr>
          <w:p w14:paraId="4A7EEC13" w14:textId="77777777" w:rsidR="007E2D99" w:rsidRDefault="007E2D99" w:rsidP="00FC1121">
            <w:r>
              <w:rPr>
                <w:rFonts w:hint="eastAsia"/>
              </w:rPr>
              <w:t>f</w:t>
            </w:r>
            <w:r>
              <w:t>alse</w:t>
            </w:r>
          </w:p>
          <w:p w14:paraId="2AAFD54A" w14:textId="1618F1F7" w:rsidR="007E2D99" w:rsidRDefault="007E2D99" w:rsidP="00FC1121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56F2A393" w14:textId="77777777" w:rsidR="007E2D99" w:rsidRPr="00FC1121" w:rsidRDefault="007E2D99" w:rsidP="00FC1121"/>
    <w:p w14:paraId="51BF9282" w14:textId="77777777" w:rsidR="008E7C16" w:rsidRPr="008E7C16" w:rsidRDefault="008E7C16" w:rsidP="00A05B1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FE8E137" w14:textId="77777777" w:rsidR="00A05B1C" w:rsidRPr="00A05B1C" w:rsidRDefault="00A05B1C" w:rsidP="00A05B1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66CE24B9" w14:textId="38BA3B67" w:rsidR="006A7659" w:rsidRDefault="006A7659" w:rsidP="00D34A8A"/>
    <w:p w14:paraId="5B85A7B2" w14:textId="317F4A3B" w:rsidR="0046103B" w:rsidRDefault="0046103B" w:rsidP="00D34A8A"/>
    <w:p w14:paraId="7B4F88DB" w14:textId="35422814" w:rsidR="0046103B" w:rsidRDefault="0046103B" w:rsidP="00D34A8A"/>
    <w:p w14:paraId="46085E1C" w14:textId="4A0F1FA7" w:rsidR="0046103B" w:rsidRDefault="0046103B" w:rsidP="00D34A8A"/>
    <w:p w14:paraId="413E2E72" w14:textId="7EB0639D" w:rsidR="008E3F92" w:rsidRDefault="008E3F9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FEA7D7D" w14:textId="499A99C2" w:rsidR="0046103B" w:rsidRDefault="008E3F92" w:rsidP="00FD7224">
      <w:pPr>
        <w:pStyle w:val="Heading1"/>
      </w:pPr>
      <w:bookmarkStart w:id="12" w:name="_Toc36559572"/>
      <w:r>
        <w:rPr>
          <w:rFonts w:hint="eastAsia"/>
        </w:rPr>
        <w:lastRenderedPageBreak/>
        <w:t>고급 주제</w:t>
      </w:r>
      <w:bookmarkEnd w:id="12"/>
    </w:p>
    <w:p w14:paraId="4B098BF4" w14:textId="285A7058" w:rsidR="008E3F92" w:rsidRDefault="008E3F92" w:rsidP="008E3F92"/>
    <w:p w14:paraId="3094B922" w14:textId="4C5EEF28" w:rsidR="00FD7224" w:rsidRDefault="00FD7224" w:rsidP="00FD7224">
      <w:pPr>
        <w:pStyle w:val="Heading2"/>
      </w:pPr>
      <w:bookmarkStart w:id="13" w:name="_Toc36559573"/>
      <w:r>
        <w:rPr>
          <w:rFonts w:hint="eastAsia"/>
        </w:rPr>
        <w:t>속성 순서</w:t>
      </w:r>
      <w:bookmarkEnd w:id="13"/>
    </w:p>
    <w:p w14:paraId="7109BAF4" w14:textId="77777777" w:rsidR="00FD7224" w:rsidRPr="00FD7224" w:rsidRDefault="00FD7224" w:rsidP="00FD7224"/>
    <w:p w14:paraId="565B92DB" w14:textId="44FD43CF" w:rsidR="008E3F92" w:rsidRDefault="00AF4F0B" w:rsidP="008E3F92">
      <w:r>
        <w:rPr>
          <w:rFonts w:hint="eastAsia"/>
        </w:rPr>
        <w:t xml:space="preserve">사실 </w:t>
      </w:r>
      <w:r>
        <w:t xml:space="preserve">javascript </w:t>
      </w:r>
      <w:r w:rsidR="008E3F92">
        <w:rPr>
          <w:rFonts w:hint="eastAsia"/>
        </w:rPr>
        <w:t>객체의 멤버 변수</w:t>
      </w:r>
      <w:r>
        <w:rPr>
          <w:rFonts w:hint="eastAsia"/>
        </w:rPr>
        <w:t>란 것은 정확한 표현이 아니다.</w:t>
      </w:r>
    </w:p>
    <w:p w14:paraId="431F2BB3" w14:textId="3D134410" w:rsidR="00AF4F0B" w:rsidRDefault="00547D3D" w:rsidP="008E3F92">
      <w:r>
        <w:rPr>
          <w:rFonts w:hint="eastAsia"/>
        </w:rPr>
        <w:t>멤버 변수</w:t>
      </w:r>
      <w:r w:rsidR="008F16AA">
        <w:rPr>
          <w:rFonts w:hint="eastAsia"/>
        </w:rPr>
        <w:t>가 아니고 속성(</w:t>
      </w:r>
      <w:r w:rsidR="008F16AA">
        <w:t>property)</w:t>
      </w:r>
      <w:r w:rsidR="008F16AA">
        <w:rPr>
          <w:rFonts w:hint="eastAsia"/>
        </w:rPr>
        <w:t>라고 표현하는 것이 맞다.</w:t>
      </w:r>
    </w:p>
    <w:p w14:paraId="2726FF7E" w14:textId="4A84BEA8" w:rsidR="008F16AA" w:rsidRDefault="00397C4B" w:rsidP="008E3F92">
      <w:r>
        <w:rPr>
          <w:rFonts w:hint="eastAsia"/>
        </w:rPr>
        <w:t>단순한 변수가 아니기 때문이다.</w:t>
      </w:r>
    </w:p>
    <w:p w14:paraId="619312CA" w14:textId="6244AE77" w:rsidR="00397C4B" w:rsidRDefault="00397C4B" w:rsidP="008E3F92"/>
    <w:p w14:paraId="7FE5F853" w14:textId="5EA0DAFA" w:rsidR="00397C4B" w:rsidRDefault="00397C4B" w:rsidP="008E3F92">
      <w:r>
        <w:rPr>
          <w:rFonts w:hint="eastAsia"/>
        </w:rPr>
        <w:t xml:space="preserve">편의상 </w:t>
      </w:r>
      <w:r w:rsidR="00E846D3">
        <w:rPr>
          <w:rFonts w:hint="eastAsia"/>
        </w:rPr>
        <w:t>멤버 변수</w:t>
      </w:r>
      <w:r w:rsidR="008F0FC0">
        <w:rPr>
          <w:rFonts w:hint="eastAsia"/>
        </w:rPr>
        <w:t>와 호칭을 섞어서 사용하도록 하겠다.</w:t>
      </w:r>
    </w:p>
    <w:p w14:paraId="5BFD8CB3" w14:textId="290B8DBD" w:rsidR="008F0FC0" w:rsidRDefault="008F0FC0" w:rsidP="008E3F92"/>
    <w:p w14:paraId="3B4955EA" w14:textId="6F15BA02" w:rsidR="008F0FC0" w:rsidRDefault="008F0FC0" w:rsidP="008E3F92"/>
    <w:p w14:paraId="6996F42A" w14:textId="522B9164" w:rsidR="00481AA6" w:rsidRDefault="00481AA6" w:rsidP="00DF5642">
      <w:pPr>
        <w:pStyle w:val="Heading3"/>
      </w:pPr>
      <w:r>
        <w:rPr>
          <w:rFonts w:hint="eastAsia"/>
        </w:rPr>
        <w:t>p</w:t>
      </w:r>
      <w:r>
        <w:t>roperty1.js</w:t>
      </w:r>
    </w:p>
    <w:p w14:paraId="2F8DDBEF" w14:textId="32184EE2" w:rsidR="00B05AFD" w:rsidRDefault="00DF5642" w:rsidP="00481AA6">
      <w:r>
        <w:rPr>
          <w:rFonts w:hint="eastAsia"/>
        </w:rPr>
        <w:t>숫자 속성명이 가능하다.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1AA6" w14:paraId="1B426716" w14:textId="77777777" w:rsidTr="00481AA6">
        <w:tc>
          <w:tcPr>
            <w:tcW w:w="10456" w:type="dxa"/>
          </w:tcPr>
          <w:p w14:paraId="345F4775" w14:textId="77777777" w:rsidR="00481AA6" w:rsidRPr="00481AA6" w:rsidRDefault="00481AA6" w:rsidP="00481AA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81AA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1A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481A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1A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81A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481A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81A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1AA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46451DC2" w14:textId="77777777" w:rsidR="00481AA6" w:rsidRPr="00481AA6" w:rsidRDefault="00481AA6" w:rsidP="00481AA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493758A" w14:textId="77777777" w:rsidR="00481AA6" w:rsidRPr="00481AA6" w:rsidRDefault="00481AA6" w:rsidP="00481AA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81A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81AA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481A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81A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호형호제</w:t>
            </w:r>
            <w:r w:rsidRPr="00481A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</w:p>
          <w:p w14:paraId="081115B7" w14:textId="77777777" w:rsidR="00481AA6" w:rsidRPr="00481AA6" w:rsidRDefault="00481AA6" w:rsidP="00481AA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81A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81AA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481A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81A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도술</w:t>
            </w:r>
            <w:r w:rsidRPr="00481A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</w:p>
          <w:p w14:paraId="127AB426" w14:textId="77777777" w:rsidR="00481AA6" w:rsidRPr="00481AA6" w:rsidRDefault="00481AA6" w:rsidP="00481AA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85DBECB" w14:textId="77777777" w:rsidR="00481AA6" w:rsidRPr="00481AA6" w:rsidRDefault="00481AA6" w:rsidP="00481AA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81A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81AA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81A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6B47D5B6" w14:textId="1A2C5728" w:rsidR="00481AA6" w:rsidRPr="00481AA6" w:rsidRDefault="00481AA6" w:rsidP="00481AA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81A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81AA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81A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81AA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</w:t>
            </w:r>
          </w:p>
          <w:p w14:paraId="28B0A1F8" w14:textId="77777777" w:rsidR="00481AA6" w:rsidRDefault="00481AA6" w:rsidP="00481AA6"/>
        </w:tc>
      </w:tr>
    </w:tbl>
    <w:p w14:paraId="48424F74" w14:textId="32EEF653" w:rsidR="00481288" w:rsidRDefault="00481288" w:rsidP="00481AA6"/>
    <w:p w14:paraId="146C982F" w14:textId="7C33FC0A" w:rsidR="00481288" w:rsidRDefault="00481288" w:rsidP="00481AA6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1288" w14:paraId="2A7FDEBD" w14:textId="77777777" w:rsidTr="00481288">
        <w:tc>
          <w:tcPr>
            <w:tcW w:w="10456" w:type="dxa"/>
          </w:tcPr>
          <w:p w14:paraId="7002313C" w14:textId="77777777" w:rsidR="0050333A" w:rsidRDefault="0050333A" w:rsidP="0050333A">
            <w:r>
              <w:t>{ '0': '호형호제', '1': '도술', name: '홍길동', age: 16 }</w:t>
            </w:r>
          </w:p>
          <w:p w14:paraId="1D7EF4BE" w14:textId="1F27CBAD" w:rsidR="00481288" w:rsidRDefault="0050333A" w:rsidP="0050333A">
            <w:r>
              <w:rPr>
                <w:rFonts w:hint="eastAsia"/>
              </w:rPr>
              <w:t>호형호제</w:t>
            </w:r>
          </w:p>
        </w:tc>
      </w:tr>
    </w:tbl>
    <w:p w14:paraId="7158F966" w14:textId="77777777" w:rsidR="00481288" w:rsidRDefault="00481288" w:rsidP="00481AA6"/>
    <w:p w14:paraId="79B138B8" w14:textId="7C6EF88E" w:rsidR="00481AA6" w:rsidRDefault="00481AA6" w:rsidP="00481AA6">
      <w:r>
        <w:t xml:space="preserve">person </w:t>
      </w:r>
      <w:r>
        <w:rPr>
          <w:rFonts w:hint="eastAsia"/>
        </w:rPr>
        <w:t>객체는 배열이 아니다.</w:t>
      </w:r>
    </w:p>
    <w:p w14:paraId="60A90E68" w14:textId="2D2682B8" w:rsidR="00481AA6" w:rsidRDefault="00F52348" w:rsidP="00481AA6">
      <w:r>
        <w:rPr>
          <w:rFonts w:hint="eastAsia"/>
        </w:rPr>
        <w:t>p</w:t>
      </w:r>
      <w:r>
        <w:t>erson[0]</w:t>
      </w:r>
      <w:r w:rsidR="0050333A">
        <w:t xml:space="preserve"> </w:t>
      </w:r>
      <w:r w:rsidR="0050333A">
        <w:rPr>
          <w:rFonts w:hint="eastAsia"/>
        </w:rPr>
        <w:t xml:space="preserve">이것은 배열의 </w:t>
      </w:r>
      <w:r w:rsidR="0050333A">
        <w:t xml:space="preserve">0 </w:t>
      </w:r>
      <w:r w:rsidR="0050333A">
        <w:rPr>
          <w:rFonts w:hint="eastAsia"/>
        </w:rPr>
        <w:t>번째 원소로 해석할 수 없고,</w:t>
      </w:r>
      <w:r w:rsidR="0050333A">
        <w:t xml:space="preserve"> </w:t>
      </w:r>
    </w:p>
    <w:p w14:paraId="397194DA" w14:textId="521ADE11" w:rsidR="0050333A" w:rsidRDefault="0050333A" w:rsidP="00481AA6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 xml:space="preserve">객체의 </w:t>
      </w:r>
      <w:r>
        <w:t xml:space="preserve">'0' </w:t>
      </w:r>
      <w:r>
        <w:rPr>
          <w:rFonts w:hint="eastAsia"/>
        </w:rPr>
        <w:t>속성으로 해석해야 한다.</w:t>
      </w:r>
    </w:p>
    <w:p w14:paraId="2C69191F" w14:textId="77777777" w:rsidR="009316FA" w:rsidRDefault="009316FA" w:rsidP="008E3F92"/>
    <w:p w14:paraId="4D340918" w14:textId="1C14CAC9" w:rsidR="008E3F92" w:rsidRDefault="008E3F92" w:rsidP="008E3F92"/>
    <w:p w14:paraId="64B43252" w14:textId="4A67F5EC" w:rsidR="00FE3B85" w:rsidRDefault="00FE3B85" w:rsidP="00FE3B85">
      <w:pPr>
        <w:pStyle w:val="Heading3"/>
      </w:pPr>
      <w:r>
        <w:rPr>
          <w:rFonts w:hint="eastAsia"/>
        </w:rPr>
        <w:t>p</w:t>
      </w:r>
      <w:r>
        <w:t>roperty2.js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3B85" w14:paraId="3B9F2CDC" w14:textId="77777777" w:rsidTr="00FE3B85">
        <w:tc>
          <w:tcPr>
            <w:tcW w:w="10456" w:type="dxa"/>
          </w:tcPr>
          <w:p w14:paraId="4630B4AA" w14:textId="77777777" w:rsidR="00FE3B85" w:rsidRPr="00FE3B85" w:rsidRDefault="00FE3B85" w:rsidP="00FE3B8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E3B8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E3B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FE3B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E3B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FE3B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FE3B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E3B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E3B8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E3B8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FE3B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E3B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FE3B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도술</w:t>
            </w:r>
            <w:r w:rsidRPr="00FE3B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E3B8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FE3B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E3B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FE3B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호형호제</w:t>
            </w:r>
            <w:r w:rsidRPr="00FE3B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558FB81F" w14:textId="77777777" w:rsidR="00FE3B85" w:rsidRPr="00FE3B85" w:rsidRDefault="00FE3B85" w:rsidP="00FE3B8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597595A" w14:textId="77777777" w:rsidR="00FE3B85" w:rsidRPr="00FE3B85" w:rsidRDefault="00FE3B85" w:rsidP="00FE3B8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E3B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E3B8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E3B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A4B8E3D" w14:textId="77777777" w:rsidR="00FE3B85" w:rsidRPr="00FE3B85" w:rsidRDefault="00FE3B85" w:rsidP="00FE3B8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E3B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E3B8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E3B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FE3B8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</w:t>
            </w:r>
          </w:p>
          <w:p w14:paraId="16A10DE8" w14:textId="77777777" w:rsidR="00FE3B85" w:rsidRDefault="00FE3B85" w:rsidP="00FE3B85"/>
        </w:tc>
      </w:tr>
    </w:tbl>
    <w:p w14:paraId="11523D5F" w14:textId="6AF2F2E5" w:rsidR="00FE3B85" w:rsidRDefault="00FE3B85" w:rsidP="00FE3B85"/>
    <w:p w14:paraId="62132229" w14:textId="77777777" w:rsidR="00FE3B85" w:rsidRDefault="00FE3B85" w:rsidP="00FE3B85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3B85" w14:paraId="7F28AD1B" w14:textId="77777777" w:rsidTr="00FF3AB9">
        <w:tc>
          <w:tcPr>
            <w:tcW w:w="10456" w:type="dxa"/>
          </w:tcPr>
          <w:p w14:paraId="131277D5" w14:textId="77777777" w:rsidR="00FE3B85" w:rsidRDefault="00FE3B85" w:rsidP="00FF3AB9">
            <w:r>
              <w:t>{ '0': '호형호제', '1': '도술', name: '홍길동', age: 16 }</w:t>
            </w:r>
          </w:p>
          <w:p w14:paraId="468BE04C" w14:textId="77777777" w:rsidR="00FE3B85" w:rsidRDefault="00FE3B85" w:rsidP="00FF3AB9">
            <w:r>
              <w:rPr>
                <w:rFonts w:hint="eastAsia"/>
              </w:rPr>
              <w:t>호형호제</w:t>
            </w:r>
          </w:p>
        </w:tc>
      </w:tr>
    </w:tbl>
    <w:p w14:paraId="5685DB6B" w14:textId="77777777" w:rsidR="00FE3B85" w:rsidRDefault="00FE3B85" w:rsidP="00FE3B85"/>
    <w:p w14:paraId="055D29A4" w14:textId="70E71C60" w:rsidR="00FE3B85" w:rsidRDefault="00FE3B85" w:rsidP="00FE3B85"/>
    <w:p w14:paraId="6D388064" w14:textId="2BA25D5D" w:rsidR="00385B5B" w:rsidRDefault="00385B5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EE474F5" w14:textId="42334AA5" w:rsidR="00385B5B" w:rsidRDefault="003777AA" w:rsidP="003777AA">
      <w:pPr>
        <w:pStyle w:val="Heading3"/>
      </w:pPr>
      <w:r>
        <w:rPr>
          <w:rFonts w:hint="eastAsia"/>
        </w:rPr>
        <w:lastRenderedPageBreak/>
        <w:t>p</w:t>
      </w:r>
      <w:r>
        <w:t>roperty3.js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777AA" w14:paraId="73899A54" w14:textId="77777777" w:rsidTr="003777AA">
        <w:tc>
          <w:tcPr>
            <w:tcW w:w="10456" w:type="dxa"/>
          </w:tcPr>
          <w:p w14:paraId="4C6B4456" w14:textId="77777777" w:rsidR="003777AA" w:rsidRPr="003777AA" w:rsidRDefault="003777AA" w:rsidP="003777A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77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777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3777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777A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3777A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3777A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777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777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777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777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777A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3777A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도술</w:t>
            </w:r>
            <w:r w:rsidRPr="003777A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777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3777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777A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3777A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호형호제</w:t>
            </w:r>
            <w:r w:rsidRPr="003777A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4A297F64" w14:textId="77777777" w:rsidR="003777AA" w:rsidRPr="003777AA" w:rsidRDefault="003777AA" w:rsidP="003777A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5090B9A" w14:textId="77777777" w:rsidR="003777AA" w:rsidRPr="003777AA" w:rsidRDefault="003777AA" w:rsidP="003777A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77A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3777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777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777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777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370ED87B" w14:textId="77777777" w:rsidR="003777AA" w:rsidRPr="003777AA" w:rsidRDefault="003777AA" w:rsidP="003777A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777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777A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777A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"%s: %s"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777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777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3777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</w:t>
            </w:r>
          </w:p>
          <w:p w14:paraId="49F267EC" w14:textId="77777777" w:rsidR="003777AA" w:rsidRPr="003777AA" w:rsidRDefault="003777AA" w:rsidP="003777AA"/>
        </w:tc>
      </w:tr>
    </w:tbl>
    <w:p w14:paraId="44C37674" w14:textId="77777777" w:rsidR="003777AA" w:rsidRPr="003777AA" w:rsidRDefault="003777AA" w:rsidP="003777AA"/>
    <w:p w14:paraId="37FFFFCC" w14:textId="4883475B" w:rsidR="00385B5B" w:rsidRDefault="003777AA" w:rsidP="00FE3B85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777AA" w14:paraId="19FC6A48" w14:textId="77777777" w:rsidTr="003777AA">
        <w:tc>
          <w:tcPr>
            <w:tcW w:w="10456" w:type="dxa"/>
          </w:tcPr>
          <w:p w14:paraId="57961861" w14:textId="77777777" w:rsidR="00BD4596" w:rsidRPr="00BD4596" w:rsidRDefault="00BD4596" w:rsidP="00BD4596">
            <w:r w:rsidRPr="00BD4596">
              <w:t xml:space="preserve">0: 호형호제 </w:t>
            </w:r>
          </w:p>
          <w:p w14:paraId="343213CF" w14:textId="77777777" w:rsidR="00BD4596" w:rsidRPr="00BD4596" w:rsidRDefault="00BD4596" w:rsidP="00BD4596">
            <w:r w:rsidRPr="00BD4596">
              <w:t xml:space="preserve">1: 도술 </w:t>
            </w:r>
          </w:p>
          <w:p w14:paraId="002ECC7C" w14:textId="77777777" w:rsidR="00BD4596" w:rsidRPr="00BD4596" w:rsidRDefault="00BD4596" w:rsidP="00BD4596">
            <w:r w:rsidRPr="00BD4596">
              <w:t xml:space="preserve">name: 홍길동 </w:t>
            </w:r>
          </w:p>
          <w:p w14:paraId="1E67742F" w14:textId="77777777" w:rsidR="00BD4596" w:rsidRPr="00BD4596" w:rsidRDefault="00BD4596" w:rsidP="00BD4596">
            <w:r w:rsidRPr="00BD4596">
              <w:t>age: 16</w:t>
            </w:r>
          </w:p>
          <w:p w14:paraId="3176147A" w14:textId="77777777" w:rsidR="003777AA" w:rsidRPr="00BD4596" w:rsidRDefault="003777AA" w:rsidP="00BD4596"/>
        </w:tc>
      </w:tr>
    </w:tbl>
    <w:p w14:paraId="6F5538E9" w14:textId="2728F838" w:rsidR="003777AA" w:rsidRDefault="003777AA" w:rsidP="00FE3B85"/>
    <w:p w14:paraId="69C75163" w14:textId="1E8A2306" w:rsidR="00BD4596" w:rsidRDefault="00BD4596" w:rsidP="00FE3B85"/>
    <w:p w14:paraId="346E71C6" w14:textId="3B3B19B4" w:rsidR="00BD4596" w:rsidRDefault="00D3735B" w:rsidP="00FE3B85">
      <w:r>
        <w:rPr>
          <w:rFonts w:hint="eastAsia"/>
        </w:rPr>
        <w:t xml:space="preserve">객체의 속성을 </w:t>
      </w:r>
      <w:r>
        <w:t xml:space="preserve">for in </w:t>
      </w:r>
      <w:r>
        <w:rPr>
          <w:rFonts w:hint="eastAsia"/>
        </w:rPr>
        <w:t>반복문으로 탐색할 수 있다.</w:t>
      </w:r>
    </w:p>
    <w:p w14:paraId="3DCB0A19" w14:textId="77777777" w:rsidR="00CA52AC" w:rsidRDefault="00CA52AC" w:rsidP="00FE3B85"/>
    <w:p w14:paraId="6555EA40" w14:textId="18FC07DE" w:rsidR="00D3735B" w:rsidRDefault="00D3735B" w:rsidP="00FE3B85">
      <w:r>
        <w:rPr>
          <w:rFonts w:hint="eastAsia"/>
        </w:rPr>
        <w:t>속성의 탐색 순서는</w:t>
      </w:r>
      <w:r w:rsidR="00CA52AC">
        <w:t xml:space="preserve"> </w:t>
      </w:r>
      <w:r w:rsidR="00CA52AC">
        <w:rPr>
          <w:rFonts w:hint="eastAsia"/>
        </w:rPr>
        <w:t>다음과 같다.</w:t>
      </w:r>
    </w:p>
    <w:p w14:paraId="66570C20" w14:textId="13D7DA98" w:rsidR="00136817" w:rsidRDefault="00136817" w:rsidP="00FE3B85">
      <w:r>
        <w:rPr>
          <w:rFonts w:hint="eastAsia"/>
        </w:rPr>
        <w:t xml:space="preserve"> </w:t>
      </w:r>
      <w:r>
        <w:t xml:space="preserve">  </w:t>
      </w:r>
      <w:r w:rsidR="005E758E">
        <w:t xml:space="preserve">- </w:t>
      </w:r>
      <w:r>
        <w:rPr>
          <w:rFonts w:hint="eastAsia"/>
        </w:rPr>
        <w:t>속성</w:t>
      </w:r>
      <w:r w:rsidR="005E758E">
        <w:rPr>
          <w:rFonts w:hint="eastAsia"/>
        </w:rPr>
        <w:t xml:space="preserve">명이 숫자인 속성들이 </w:t>
      </w:r>
      <w:r w:rsidR="00CA52AC">
        <w:rPr>
          <w:rFonts w:hint="eastAsia"/>
        </w:rPr>
        <w:t>먼저,</w:t>
      </w:r>
      <w:r w:rsidR="00CA52AC">
        <w:t xml:space="preserve"> </w:t>
      </w:r>
      <w:r w:rsidR="00CA52AC">
        <w:rPr>
          <w:rFonts w:hint="eastAsia"/>
        </w:rPr>
        <w:t>속성명이 문자열인 속성들이 뒤</w:t>
      </w:r>
    </w:p>
    <w:p w14:paraId="5AE9A919" w14:textId="310A6CB9" w:rsidR="00CA52AC" w:rsidRDefault="00CA52AC" w:rsidP="00FE3B85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속성명이 숫자인 속성들의 순서는, 그 숫자의 오름차순</w:t>
      </w:r>
    </w:p>
    <w:p w14:paraId="46CD4FA2" w14:textId="021D1710" w:rsidR="00CA52AC" w:rsidRPr="00FE3B85" w:rsidRDefault="00CA52AC" w:rsidP="00FE3B85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속성명이 문자열인 속성들의 순서는</w:t>
      </w:r>
      <w:r>
        <w:t xml:space="preserve">, </w:t>
      </w:r>
      <w:r>
        <w:rPr>
          <w:rFonts w:hint="eastAsia"/>
        </w:rPr>
        <w:t>속성이 만들어진 순서</w:t>
      </w:r>
    </w:p>
    <w:p w14:paraId="45EA70BB" w14:textId="77F9B99E" w:rsidR="008E3F92" w:rsidRDefault="008E3F92" w:rsidP="00D34A8A"/>
    <w:p w14:paraId="4252CD06" w14:textId="17C69303" w:rsidR="00CA52AC" w:rsidRDefault="00CA52AC" w:rsidP="00D34A8A"/>
    <w:p w14:paraId="380298E1" w14:textId="07F94A8E" w:rsidR="00CA52AC" w:rsidRDefault="00CA52AC" w:rsidP="00D34A8A">
      <w:r>
        <w:rPr>
          <w:rFonts w:hint="eastAsia"/>
        </w:rPr>
        <w:t>이 순서는,</w:t>
      </w:r>
      <w:r>
        <w:t xml:space="preserve"> Object.key</w:t>
      </w:r>
      <w:r w:rsidR="00F02888">
        <w:t>s</w:t>
      </w:r>
      <w:r>
        <w:t xml:space="preserve">(...), Object.values(...), Object.entries(...) </w:t>
      </w:r>
      <w:r>
        <w:rPr>
          <w:rFonts w:hint="eastAsia"/>
        </w:rPr>
        <w:t>메소드</w:t>
      </w:r>
      <w:r w:rsidR="00123AF7">
        <w:rPr>
          <w:rFonts w:hint="eastAsia"/>
        </w:rPr>
        <w:t>가 리턴하는 배열의 순서이기도 하다.</w:t>
      </w:r>
    </w:p>
    <w:p w14:paraId="4898C5C1" w14:textId="27E758C1" w:rsidR="00123AF7" w:rsidRDefault="00123AF7" w:rsidP="00D34A8A"/>
    <w:p w14:paraId="71449D35" w14:textId="11D9B8E6" w:rsidR="00123AF7" w:rsidRDefault="00123AF7" w:rsidP="00D34A8A"/>
    <w:p w14:paraId="6896FB29" w14:textId="5CAA61F3" w:rsidR="001678B7" w:rsidRDefault="001678B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F7CA04A" w14:textId="5B01D748" w:rsidR="00A53095" w:rsidRDefault="00D645F4" w:rsidP="001678B7">
      <w:pPr>
        <w:pStyle w:val="Heading2"/>
      </w:pPr>
      <w:bookmarkStart w:id="14" w:name="_Toc36559574"/>
      <w:r>
        <w:rPr>
          <w:rFonts w:hint="eastAsia"/>
        </w:rPr>
        <w:lastRenderedPageBreak/>
        <w:t>M</w:t>
      </w:r>
      <w:r w:rsidR="001678B7">
        <w:t>ap</w:t>
      </w:r>
      <w:bookmarkEnd w:id="14"/>
    </w:p>
    <w:p w14:paraId="7956F01E" w14:textId="3A8D8B03" w:rsidR="001678B7" w:rsidRDefault="001678B7" w:rsidP="001678B7"/>
    <w:p w14:paraId="0D92EBF4" w14:textId="1EF62DD9" w:rsidR="001678B7" w:rsidRDefault="001678B7" w:rsidP="001678B7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객체를 </w:t>
      </w:r>
      <w:r>
        <w:t>Java</w:t>
      </w:r>
      <w:r>
        <w:rPr>
          <w:rFonts w:hint="eastAsia"/>
        </w:rPr>
        <w:t xml:space="preserve">의 </w:t>
      </w:r>
      <w:r>
        <w:t xml:space="preserve">Map </w:t>
      </w:r>
      <w:r>
        <w:rPr>
          <w:rFonts w:hint="eastAsia"/>
        </w:rPr>
        <w:t>처럼 사용할 수 있다.</w:t>
      </w:r>
    </w:p>
    <w:p w14:paraId="65499B92" w14:textId="53E223A7" w:rsidR="00E14E36" w:rsidRDefault="00E14E36" w:rsidP="001678B7"/>
    <w:p w14:paraId="257EA1ED" w14:textId="21C4EA0E" w:rsidR="00E14E36" w:rsidRDefault="00E14E36" w:rsidP="001678B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이상 </w:t>
      </w:r>
      <w:r>
        <w:t xml:space="preserve">1000 </w:t>
      </w:r>
      <w:r>
        <w:rPr>
          <w:rFonts w:hint="eastAsia"/>
        </w:rPr>
        <w:t xml:space="preserve">이하의 수를 랜덤하게 </w:t>
      </w:r>
      <w:r>
        <w:t xml:space="preserve">100 </w:t>
      </w:r>
      <w:r>
        <w:rPr>
          <w:rFonts w:hint="eastAsia"/>
        </w:rPr>
        <w:t>개를 생성</w:t>
      </w:r>
      <w:r w:rsidR="00D949D5">
        <w:rPr>
          <w:rFonts w:hint="eastAsia"/>
        </w:rPr>
        <w:t>했을 때,</w:t>
      </w:r>
    </w:p>
    <w:p w14:paraId="1A53D994" w14:textId="4F62B8CB" w:rsidR="00D949D5" w:rsidRDefault="00D949D5" w:rsidP="001678B7">
      <w:r>
        <w:rPr>
          <w:rFonts w:hint="eastAsia"/>
        </w:rPr>
        <w:t>두 번 이상 생성된 수를 출력하는 코드를 구현하자.</w:t>
      </w:r>
    </w:p>
    <w:p w14:paraId="63DB5EBF" w14:textId="77777777" w:rsidR="00D949D5" w:rsidRDefault="00D949D5" w:rsidP="001678B7"/>
    <w:p w14:paraId="359CCA3A" w14:textId="77777777" w:rsidR="00E14E36" w:rsidRDefault="00E14E36" w:rsidP="001678B7"/>
    <w:p w14:paraId="20C26C65" w14:textId="77777777" w:rsidR="00E14E36" w:rsidRPr="00E14E36" w:rsidRDefault="00E14E36" w:rsidP="001678B7"/>
    <w:p w14:paraId="1CE3BE36" w14:textId="24CB976C" w:rsidR="001678B7" w:rsidRDefault="001678B7" w:rsidP="001678B7">
      <w:pPr>
        <w:pStyle w:val="Heading3"/>
      </w:pPr>
      <w:r>
        <w:rPr>
          <w:rFonts w:hint="eastAsia"/>
        </w:rPr>
        <w:t>c</w:t>
      </w:r>
      <w:r>
        <w:t>ount1.js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78B7" w14:paraId="235D974A" w14:textId="77777777" w:rsidTr="001678B7">
        <w:tc>
          <w:tcPr>
            <w:tcW w:w="10456" w:type="dxa"/>
          </w:tcPr>
          <w:p w14:paraId="22A33D2C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678B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MAX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678B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678B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B6E9367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678B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0C19CF22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52BF071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678B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1678B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678B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1678B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11B3F585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678B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678B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678B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random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* (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MAX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678B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+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FDEBA52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678B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1678B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== </w:t>
            </w:r>
            <w:r w:rsidRPr="001678B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"undefined"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1678B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E9EAECF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678B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else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+= </w:t>
            </w:r>
            <w:r w:rsidRPr="001678B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8A51EEF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1A0613C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0BF0D4B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678B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1678B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678B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C6DCF8F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678B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&gt;= </w:t>
            </w:r>
            <w:r w:rsidRPr="001678B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BC08E92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678B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678B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"%d %d"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452A46FD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1F22A7C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678B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678B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"length = "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4B4B3AD" w14:textId="77777777" w:rsidR="001678B7" w:rsidRPr="001678B7" w:rsidRDefault="001678B7" w:rsidP="001678B7"/>
        </w:tc>
      </w:tr>
    </w:tbl>
    <w:p w14:paraId="317CCC2C" w14:textId="0A0C7C05" w:rsidR="001678B7" w:rsidRDefault="00D949D5" w:rsidP="001678B7">
      <w:r>
        <w:rPr>
          <w:rFonts w:hint="eastAsia"/>
        </w:rPr>
        <w:t>c</w:t>
      </w:r>
      <w:r>
        <w:t xml:space="preserve">ount </w:t>
      </w:r>
      <w:r>
        <w:rPr>
          <w:rFonts w:hint="eastAsia"/>
        </w:rPr>
        <w:t>배열을 이용하여,</w:t>
      </w:r>
      <w:r>
        <w:t xml:space="preserve"> </w:t>
      </w:r>
      <w:r>
        <w:rPr>
          <w:rFonts w:hint="eastAsia"/>
        </w:rPr>
        <w:t xml:space="preserve">각 수의 생성된 횟수를 </w:t>
      </w:r>
      <w:r w:rsidR="00C06D9F">
        <w:rPr>
          <w:rFonts w:hint="eastAsia"/>
        </w:rPr>
        <w:t>센다.</w:t>
      </w:r>
    </w:p>
    <w:p w14:paraId="1BFE8D3B" w14:textId="1AC770B7" w:rsidR="00C06D9F" w:rsidRDefault="00C06D9F" w:rsidP="001678B7">
      <w:r>
        <w:rPr>
          <w:rFonts w:hint="eastAsia"/>
        </w:rPr>
        <w:t xml:space="preserve">마지막으로 </w:t>
      </w:r>
      <w:r>
        <w:t xml:space="preserve">count </w:t>
      </w:r>
      <w:r>
        <w:rPr>
          <w:rFonts w:hint="eastAsia"/>
        </w:rPr>
        <w:t>배열의 크기를 출력한다.</w:t>
      </w:r>
    </w:p>
    <w:p w14:paraId="703BD2F3" w14:textId="496A1C16" w:rsidR="00C06D9F" w:rsidRDefault="00C06D9F" w:rsidP="001678B7"/>
    <w:p w14:paraId="06C4623F" w14:textId="6928561D" w:rsidR="00C06D9F" w:rsidRDefault="00C06D9F" w:rsidP="001678B7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6D9F" w14:paraId="158C7B7D" w14:textId="77777777" w:rsidTr="00C06D9F">
        <w:tc>
          <w:tcPr>
            <w:tcW w:w="10456" w:type="dxa"/>
          </w:tcPr>
          <w:p w14:paraId="74A7C2AA" w14:textId="77777777" w:rsidR="00E65933" w:rsidRDefault="00E65933" w:rsidP="00E65933">
            <w:r>
              <w:t>676 2</w:t>
            </w:r>
          </w:p>
          <w:p w14:paraId="62E3F322" w14:textId="77777777" w:rsidR="00E65933" w:rsidRDefault="00E65933" w:rsidP="00E65933">
            <w:r>
              <w:t>840 2</w:t>
            </w:r>
          </w:p>
          <w:p w14:paraId="28A32343" w14:textId="5DF35776" w:rsidR="00C06D9F" w:rsidRDefault="00E65933" w:rsidP="00E65933">
            <w:r>
              <w:t>length =  994</w:t>
            </w:r>
          </w:p>
        </w:tc>
      </w:tr>
    </w:tbl>
    <w:p w14:paraId="491E4103" w14:textId="444E39C5" w:rsidR="00C06D9F" w:rsidRDefault="00C06D9F" w:rsidP="001678B7"/>
    <w:p w14:paraId="5B5BE2EF" w14:textId="43C6788B" w:rsidR="00773809" w:rsidRDefault="00773809" w:rsidP="001678B7">
      <w:r>
        <w:rPr>
          <w:rFonts w:hint="eastAsia"/>
        </w:rPr>
        <w:t>c</w:t>
      </w:r>
      <w:r>
        <w:t xml:space="preserve">ount </w:t>
      </w:r>
      <w:r>
        <w:rPr>
          <w:rFonts w:hint="eastAsia"/>
        </w:rPr>
        <w:t>변수가 배열이고,</w:t>
      </w:r>
      <w:r>
        <w:t xml:space="preserve"> </w:t>
      </w:r>
      <w:r>
        <w:rPr>
          <w:rFonts w:hint="eastAsia"/>
        </w:rPr>
        <w:t>랜덤하게 생성된 값이 배열의 인덱스로 사용되기 때문에,</w:t>
      </w:r>
    </w:p>
    <w:p w14:paraId="4A29C8D9" w14:textId="14FE94F9" w:rsidR="00773809" w:rsidRDefault="00773809" w:rsidP="001678B7">
      <w:r>
        <w:rPr>
          <w:rFonts w:hint="eastAsia"/>
        </w:rPr>
        <w:t>c</w:t>
      </w:r>
      <w:r>
        <w:t xml:space="preserve">ount </w:t>
      </w:r>
      <w:r>
        <w:rPr>
          <w:rFonts w:hint="eastAsia"/>
        </w:rPr>
        <w:t>배열의 크기는,</w:t>
      </w:r>
      <w:r>
        <w:t xml:space="preserve"> </w:t>
      </w:r>
      <w:r>
        <w:rPr>
          <w:rFonts w:hint="eastAsia"/>
        </w:rPr>
        <w:t xml:space="preserve">랜덤하게 생성된 값의 최대값 </w:t>
      </w:r>
      <w:r>
        <w:t xml:space="preserve">+ 1 </w:t>
      </w:r>
      <w:r>
        <w:rPr>
          <w:rFonts w:hint="eastAsia"/>
        </w:rPr>
        <w:t>이다.</w:t>
      </w:r>
    </w:p>
    <w:p w14:paraId="05A5D25A" w14:textId="3CC4B299" w:rsidR="00773809" w:rsidRDefault="00773809" w:rsidP="001678B7"/>
    <w:p w14:paraId="61045C70" w14:textId="77777777" w:rsidR="0075668F" w:rsidRDefault="0075668F" w:rsidP="001678B7"/>
    <w:p w14:paraId="1F0CACCF" w14:textId="77777777" w:rsidR="00ED57DA" w:rsidRDefault="00ED57DA" w:rsidP="001678B7"/>
    <w:p w14:paraId="52B3BD2C" w14:textId="27FA4F28" w:rsidR="00443AD3" w:rsidRDefault="00443AD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C5C97C6" w14:textId="7E8119AA" w:rsidR="00E65933" w:rsidRDefault="00E65933" w:rsidP="00E65933">
      <w:pPr>
        <w:pStyle w:val="Heading3"/>
      </w:pPr>
      <w:r>
        <w:rPr>
          <w:rFonts w:hint="eastAsia"/>
        </w:rPr>
        <w:lastRenderedPageBreak/>
        <w:t>c</w:t>
      </w:r>
      <w:r>
        <w:t>ount2.js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65933" w14:paraId="487AE43C" w14:textId="77777777" w:rsidTr="00E65933">
        <w:tc>
          <w:tcPr>
            <w:tcW w:w="10456" w:type="dxa"/>
          </w:tcPr>
          <w:p w14:paraId="7F43A352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43AD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MAX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43AD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43AD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0DD797F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43AD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};</w:t>
            </w:r>
          </w:p>
          <w:p w14:paraId="2B8AEEF4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BFDDD1D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43AD3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443AD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43AD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443AD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518462D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43AD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43AD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43AD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random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* (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MAX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443AD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+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F48FF5F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43AD3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443AD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== </w:t>
            </w:r>
            <w:r w:rsidRPr="00443AD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"undefined"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443AD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E799CE1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43AD3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else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+= </w:t>
            </w:r>
            <w:r w:rsidRPr="00443AD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A843483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7CDF5815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F431D4F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43AD3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443AD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43AD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6CC826F4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43AD3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&gt;= </w:t>
            </w:r>
            <w:r w:rsidRPr="00443AD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58B54E0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43AD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43AD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"%d %d"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5D44077D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5E038C1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43AD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43AD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"length = "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43AD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Object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43AD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keys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6B713AE" w14:textId="77777777" w:rsidR="00E65933" w:rsidRPr="00443AD3" w:rsidRDefault="00E65933" w:rsidP="00E65933"/>
        </w:tc>
      </w:tr>
    </w:tbl>
    <w:p w14:paraId="08590698" w14:textId="77777777" w:rsidR="00443AD3" w:rsidRDefault="00443AD3" w:rsidP="00443AD3">
      <w:r>
        <w:rPr>
          <w:rFonts w:hint="eastAsia"/>
        </w:rPr>
        <w:t>c</w:t>
      </w:r>
      <w:r>
        <w:t xml:space="preserve">ount </w:t>
      </w:r>
      <w:r>
        <w:rPr>
          <w:rFonts w:hint="eastAsia"/>
        </w:rPr>
        <w:t xml:space="preserve">객체를 </w:t>
      </w:r>
      <w:r>
        <w:t xml:space="preserve">Map </w:t>
      </w:r>
      <w:r>
        <w:rPr>
          <w:rFonts w:hint="eastAsia"/>
        </w:rPr>
        <w:t>처럼 활용하여,</w:t>
      </w:r>
      <w:r>
        <w:t xml:space="preserve"> </w:t>
      </w:r>
      <w:r>
        <w:rPr>
          <w:rFonts w:hint="eastAsia"/>
        </w:rPr>
        <w:t>각 수의 생성된 횟수를 센다.</w:t>
      </w:r>
    </w:p>
    <w:p w14:paraId="39C286CB" w14:textId="35D1E562" w:rsidR="00E65933" w:rsidRDefault="00443AD3" w:rsidP="00E65933">
      <w:r>
        <w:rPr>
          <w:rFonts w:hint="eastAsia"/>
        </w:rPr>
        <w:t xml:space="preserve">마지막으로 </w:t>
      </w:r>
      <w:r>
        <w:t xml:space="preserve">count </w:t>
      </w:r>
      <w:r>
        <w:rPr>
          <w:rFonts w:hint="eastAsia"/>
        </w:rPr>
        <w:t xml:space="preserve">객체의 </w:t>
      </w:r>
      <w:r w:rsidR="00367CC5">
        <w:rPr>
          <w:rFonts w:hint="eastAsia"/>
        </w:rPr>
        <w:t>크기를 출력한다.</w:t>
      </w:r>
    </w:p>
    <w:p w14:paraId="5059ABC1" w14:textId="1B1EEC13" w:rsidR="00987C74" w:rsidRDefault="00987C74" w:rsidP="00E65933"/>
    <w:p w14:paraId="0C534A08" w14:textId="226B5071" w:rsidR="00987C74" w:rsidRDefault="00987C74" w:rsidP="00E65933">
      <w:r>
        <w:rPr>
          <w:rFonts w:hint="eastAsia"/>
        </w:rPr>
        <w:t xml:space="preserve">객체의 속성명이 </w:t>
      </w:r>
      <w:r>
        <w:t>Map</w:t>
      </w:r>
      <w:r>
        <w:rPr>
          <w:rFonts w:hint="eastAsia"/>
        </w:rPr>
        <w:t xml:space="preserve">의 </w:t>
      </w:r>
      <w:r>
        <w:t xml:space="preserve">key </w:t>
      </w:r>
      <w:r>
        <w:rPr>
          <w:rFonts w:hint="eastAsia"/>
        </w:rPr>
        <w:t>역할을 하고,</w:t>
      </w:r>
      <w:r>
        <w:t xml:space="preserve"> </w:t>
      </w:r>
      <w:r>
        <w:rPr>
          <w:rFonts w:hint="eastAsia"/>
        </w:rPr>
        <w:t>속성</w:t>
      </w:r>
      <w:r w:rsidR="00AC15E2">
        <w:rPr>
          <w:rFonts w:hint="eastAsia"/>
        </w:rPr>
        <w:t xml:space="preserve">값이 </w:t>
      </w:r>
      <w:r w:rsidR="00AC15E2">
        <w:t>Map</w:t>
      </w:r>
      <w:r w:rsidR="00AC15E2">
        <w:rPr>
          <w:rFonts w:hint="eastAsia"/>
        </w:rPr>
        <w:t xml:space="preserve">의 </w:t>
      </w:r>
      <w:r w:rsidR="00AC15E2">
        <w:t xml:space="preserve">value </w:t>
      </w:r>
      <w:r w:rsidR="00AC15E2">
        <w:rPr>
          <w:rFonts w:hint="eastAsia"/>
        </w:rPr>
        <w:t>역할을 한다.</w:t>
      </w:r>
    </w:p>
    <w:p w14:paraId="27E31686" w14:textId="4DE3D823" w:rsidR="00367CC5" w:rsidRDefault="00367CC5" w:rsidP="00E65933"/>
    <w:p w14:paraId="38E79F2A" w14:textId="0B8C55A7" w:rsidR="00367CC5" w:rsidRDefault="00367CC5" w:rsidP="00E65933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7CC5" w14:paraId="16239CBA" w14:textId="77777777" w:rsidTr="00367CC5">
        <w:tc>
          <w:tcPr>
            <w:tcW w:w="10456" w:type="dxa"/>
          </w:tcPr>
          <w:p w14:paraId="6A701300" w14:textId="77777777" w:rsidR="00BD035E" w:rsidRDefault="00BD035E" w:rsidP="00BD035E">
            <w:r>
              <w:t>10 2</w:t>
            </w:r>
          </w:p>
          <w:p w14:paraId="6895E6D3" w14:textId="77777777" w:rsidR="00BD035E" w:rsidRDefault="00BD035E" w:rsidP="00BD035E">
            <w:r>
              <w:t>175 2</w:t>
            </w:r>
          </w:p>
          <w:p w14:paraId="59C52835" w14:textId="77777777" w:rsidR="00BD035E" w:rsidRDefault="00BD035E" w:rsidP="00BD035E">
            <w:r>
              <w:t>207 2</w:t>
            </w:r>
          </w:p>
          <w:p w14:paraId="7BA4673F" w14:textId="77777777" w:rsidR="00BD035E" w:rsidRDefault="00BD035E" w:rsidP="00BD035E">
            <w:r>
              <w:t>630 2</w:t>
            </w:r>
          </w:p>
          <w:p w14:paraId="6D19CE99" w14:textId="77777777" w:rsidR="00BD035E" w:rsidRDefault="00BD035E" w:rsidP="00BD035E">
            <w:r>
              <w:t>890 2</w:t>
            </w:r>
          </w:p>
          <w:p w14:paraId="02D3E5CD" w14:textId="1217C762" w:rsidR="00367CC5" w:rsidRDefault="00BD035E" w:rsidP="00BD035E">
            <w:r>
              <w:t>length =  95</w:t>
            </w:r>
          </w:p>
        </w:tc>
      </w:tr>
    </w:tbl>
    <w:p w14:paraId="21BE95C0" w14:textId="4E9349D4" w:rsidR="00367CC5" w:rsidRDefault="00367CC5" w:rsidP="00E65933"/>
    <w:p w14:paraId="03841BFE" w14:textId="7E3287CE" w:rsidR="00AC2A40" w:rsidRDefault="00AC2A40" w:rsidP="00E65933"/>
    <w:p w14:paraId="7390F44D" w14:textId="77777777" w:rsidR="00AC2A40" w:rsidRDefault="00AC2A40" w:rsidP="00E65933"/>
    <w:p w14:paraId="5F5B59DD" w14:textId="77777777" w:rsidR="00AC2A40" w:rsidRPr="00443AD3" w:rsidRDefault="00AC2A40" w:rsidP="00AC2A4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43AD3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443AD3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443AD3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443AD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43AD3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443AD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43AD3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443AD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43AD3">
        <w:rPr>
          <w:rFonts w:ascii="Consolas" w:eastAsia="굴림" w:hAnsi="Consolas" w:cs="굴림"/>
          <w:color w:val="001080"/>
          <w:kern w:val="0"/>
          <w:sz w:val="21"/>
          <w:szCs w:val="21"/>
        </w:rPr>
        <w:t>count</w:t>
      </w:r>
      <w:r w:rsidRPr="00443AD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3366550" w14:textId="7B37F3C8" w:rsidR="00BD035E" w:rsidRDefault="001439A4" w:rsidP="00E65933">
      <w:r>
        <w:t xml:space="preserve">  </w:t>
      </w:r>
      <w:r w:rsidR="00AC2A40">
        <w:t xml:space="preserve">count </w:t>
      </w:r>
      <w:r w:rsidR="00AC2A40">
        <w:rPr>
          <w:rFonts w:hint="eastAsia"/>
        </w:rPr>
        <w:t xml:space="preserve">객체의 </w:t>
      </w:r>
      <w:r>
        <w:rPr>
          <w:rFonts w:hint="eastAsia"/>
        </w:rPr>
        <w:t>속서 각각에 대해서 반복한다.</w:t>
      </w:r>
    </w:p>
    <w:p w14:paraId="4C76DA57" w14:textId="5D16B818" w:rsidR="001439A4" w:rsidRDefault="001439A4" w:rsidP="00E6593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반복할 때 마다 속성명이 </w:t>
      </w:r>
      <w:r>
        <w:t xml:space="preserve">key </w:t>
      </w:r>
      <w:r>
        <w:rPr>
          <w:rFonts w:hint="eastAsia"/>
        </w:rPr>
        <w:t>변수에 대입된다.</w:t>
      </w:r>
    </w:p>
    <w:p w14:paraId="7AD61F8D" w14:textId="77777777" w:rsidR="001439A4" w:rsidRPr="001439A4" w:rsidRDefault="001439A4" w:rsidP="00E65933"/>
    <w:p w14:paraId="6AE473BD" w14:textId="4C7B47AC" w:rsidR="00147E64" w:rsidRDefault="00147E64" w:rsidP="00147E6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43AD3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443AD3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443AD3">
        <w:rPr>
          <w:rFonts w:ascii="Consolas" w:eastAsia="굴림" w:hAnsi="Consolas" w:cs="굴림"/>
          <w:color w:val="001080"/>
          <w:kern w:val="0"/>
          <w:sz w:val="21"/>
          <w:szCs w:val="21"/>
        </w:rPr>
        <w:t>count</w:t>
      </w:r>
      <w:r w:rsidRPr="00443AD3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443AD3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443AD3">
        <w:rPr>
          <w:rFonts w:ascii="Consolas" w:eastAsia="굴림" w:hAnsi="Consolas" w:cs="굴림"/>
          <w:color w:val="000000"/>
          <w:kern w:val="0"/>
          <w:sz w:val="21"/>
          <w:szCs w:val="21"/>
        </w:rPr>
        <w:t>] &gt;= </w:t>
      </w:r>
      <w:r w:rsidRPr="00443AD3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443AD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07980E7" w14:textId="3DB7D75A" w:rsidR="00147E64" w:rsidRDefault="00147E64" w:rsidP="00147E6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147E64">
        <w:rPr>
          <w:rFonts w:hint="eastAsia"/>
        </w:rPr>
        <w:t xml:space="preserve"> </w:t>
      </w:r>
      <w:r w:rsidRPr="00147E64">
        <w:t xml:space="preserve"> count </w:t>
      </w:r>
      <w:r>
        <w:rPr>
          <w:rFonts w:hint="eastAsia"/>
        </w:rPr>
        <w:t xml:space="preserve">객체의 </w:t>
      </w:r>
      <w:r>
        <w:t xml:space="preserve">key </w:t>
      </w:r>
      <w:r>
        <w:rPr>
          <w:rFonts w:hint="eastAsia"/>
        </w:rPr>
        <w:t xml:space="preserve">속성값이 </w:t>
      </w:r>
      <w:r>
        <w:t>2</w:t>
      </w:r>
      <w:r>
        <w:rPr>
          <w:rFonts w:hint="eastAsia"/>
        </w:rPr>
        <w:t xml:space="preserve"> 이상이면 </w:t>
      </w:r>
      <w:r>
        <w:t>true</w:t>
      </w:r>
    </w:p>
    <w:p w14:paraId="50CD7608" w14:textId="77777777" w:rsidR="00147E64" w:rsidRPr="00147E64" w:rsidRDefault="00147E64" w:rsidP="00147E6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4A8A388D" w14:textId="77777777" w:rsidR="00147E64" w:rsidRPr="00443AD3" w:rsidRDefault="00147E64" w:rsidP="00147E6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44268FC" w14:textId="77777777" w:rsidR="001439A4" w:rsidRPr="001439A4" w:rsidRDefault="001439A4" w:rsidP="00E65933"/>
    <w:p w14:paraId="54C143CF" w14:textId="5AA6DEE5" w:rsidR="00777E12" w:rsidRDefault="00777E1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6B6F380" w14:textId="77B9B6CA" w:rsidR="002553AE" w:rsidRDefault="002553AE" w:rsidP="002553AE">
      <w:pPr>
        <w:pStyle w:val="Heading3"/>
      </w:pPr>
      <w:r>
        <w:rPr>
          <w:rFonts w:hint="eastAsia"/>
        </w:rPr>
        <w:lastRenderedPageBreak/>
        <w:t>c</w:t>
      </w:r>
      <w:r>
        <w:t>ount3.js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53AE" w14:paraId="4154083B" w14:textId="77777777" w:rsidTr="002553AE">
        <w:tc>
          <w:tcPr>
            <w:tcW w:w="10456" w:type="dxa"/>
          </w:tcPr>
          <w:p w14:paraId="48641E31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553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MAX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553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553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3E70894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553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};</w:t>
            </w:r>
          </w:p>
          <w:p w14:paraId="1140FA3F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4CD0C9F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553A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553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553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2553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4969D90C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553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553A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553A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random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* (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MAX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553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+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CB87E6B" w14:textId="77777777" w:rsidR="002553AE" w:rsidRPr="002553AE" w:rsidRDefault="002553AE" w:rsidP="002553AE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?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+ </w:t>
            </w:r>
            <w:r w:rsidRPr="002553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: </w:t>
            </w:r>
            <w:r w:rsidRPr="002553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CD6BFA3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6582B84A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2E4D42F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553A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553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553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FACFF17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553A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&gt;= </w:t>
            </w:r>
            <w:r w:rsidRPr="002553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2AC30467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553A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553A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"%d %d"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168C9E64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BA513EF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553A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553A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"length = "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553A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Object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553A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keys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E050315" w14:textId="77777777" w:rsidR="002553AE" w:rsidRPr="002553AE" w:rsidRDefault="002553AE" w:rsidP="002553AE"/>
        </w:tc>
      </w:tr>
    </w:tbl>
    <w:p w14:paraId="2AA663E3" w14:textId="515B1A75" w:rsidR="002553AE" w:rsidRDefault="002553AE" w:rsidP="002553AE">
      <w:r>
        <w:rPr>
          <w:rFonts w:hint="eastAsia"/>
        </w:rPr>
        <w:t>좀 더 간결하게 구현하였다.</w:t>
      </w:r>
    </w:p>
    <w:p w14:paraId="2F12E893" w14:textId="77777777" w:rsidR="002553AE" w:rsidRPr="002553AE" w:rsidRDefault="002553AE" w:rsidP="002553AE"/>
    <w:p w14:paraId="6C95B6B5" w14:textId="4C29E0D0" w:rsidR="00BD035E" w:rsidRDefault="0028396B" w:rsidP="00E65933">
      <w:pPr>
        <w:rPr>
          <w:rFonts w:ascii="Consolas" w:eastAsia="굴림" w:hAnsi="Consolas" w:cs="굴림"/>
          <w:color w:val="098658"/>
          <w:kern w:val="0"/>
          <w:sz w:val="21"/>
          <w:szCs w:val="21"/>
        </w:rPr>
      </w:pPr>
      <w:r w:rsidRPr="002553AE">
        <w:rPr>
          <w:rFonts w:ascii="Consolas" w:eastAsia="굴림" w:hAnsi="Consolas" w:cs="굴림"/>
          <w:color w:val="001080"/>
          <w:kern w:val="0"/>
          <w:sz w:val="21"/>
          <w:szCs w:val="21"/>
        </w:rPr>
        <w:t>count</w:t>
      </w:r>
      <w:r w:rsidRPr="002553A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2553A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553AE">
        <w:rPr>
          <w:rFonts w:ascii="Consolas" w:eastAsia="굴림" w:hAnsi="Consolas" w:cs="굴림"/>
          <w:color w:val="000000"/>
          <w:kern w:val="0"/>
          <w:sz w:val="21"/>
          <w:szCs w:val="21"/>
        </w:rPr>
        <w:t>] ? </w:t>
      </w:r>
      <w:r w:rsidRPr="002553AE">
        <w:rPr>
          <w:rFonts w:ascii="Consolas" w:eastAsia="굴림" w:hAnsi="Consolas" w:cs="굴림"/>
          <w:color w:val="001080"/>
          <w:kern w:val="0"/>
          <w:sz w:val="21"/>
          <w:szCs w:val="21"/>
        </w:rPr>
        <w:t>count</w:t>
      </w:r>
      <w:r w:rsidRPr="002553A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2553A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553AE">
        <w:rPr>
          <w:rFonts w:ascii="Consolas" w:eastAsia="굴림" w:hAnsi="Consolas" w:cs="굴림"/>
          <w:color w:val="000000"/>
          <w:kern w:val="0"/>
          <w:sz w:val="21"/>
          <w:szCs w:val="21"/>
        </w:rPr>
        <w:t>] + </w:t>
      </w:r>
      <w:r w:rsidRPr="002553AE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2553AE">
        <w:rPr>
          <w:rFonts w:ascii="Consolas" w:eastAsia="굴림" w:hAnsi="Consolas" w:cs="굴림"/>
          <w:color w:val="000000"/>
          <w:kern w:val="0"/>
          <w:sz w:val="21"/>
          <w:szCs w:val="21"/>
        </w:rPr>
        <w:t> : </w:t>
      </w:r>
      <w:r w:rsidRPr="002553AE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</w:p>
    <w:p w14:paraId="408A1CB0" w14:textId="77777777" w:rsidR="00B12873" w:rsidRDefault="0028396B" w:rsidP="00E65933">
      <w:r>
        <w:rPr>
          <w:rFonts w:ascii="Consolas" w:eastAsia="굴림" w:hAnsi="Consolas" w:cs="굴림" w:hint="eastAsia"/>
          <w:color w:val="09865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98658"/>
          <w:kern w:val="0"/>
          <w:sz w:val="21"/>
          <w:szCs w:val="21"/>
        </w:rPr>
        <w:t xml:space="preserve"> </w:t>
      </w:r>
      <w:r>
        <w:rPr>
          <w:rFonts w:hint="eastAsia"/>
        </w:rPr>
        <w:t>c</w:t>
      </w:r>
      <w:r>
        <w:t xml:space="preserve">ount[a] </w:t>
      </w:r>
      <w:r>
        <w:rPr>
          <w:rFonts w:hint="eastAsia"/>
        </w:rPr>
        <w:t xml:space="preserve">값이 </w:t>
      </w:r>
      <w:r>
        <w:t xml:space="preserve">undefined </w:t>
      </w:r>
      <w:r>
        <w:rPr>
          <w:rFonts w:hint="eastAsia"/>
        </w:rPr>
        <w:t xml:space="preserve">이거나 </w:t>
      </w:r>
      <w:r>
        <w:t xml:space="preserve">0 </w:t>
      </w:r>
      <w:r>
        <w:rPr>
          <w:rFonts w:hint="eastAsia"/>
        </w:rPr>
        <w:t>이면</w:t>
      </w:r>
      <w:r w:rsidR="00E10D5A">
        <w:rPr>
          <w:rFonts w:hint="eastAsia"/>
        </w:rPr>
        <w:t>,</w:t>
      </w:r>
      <w:r>
        <w:rPr>
          <w:rFonts w:hint="eastAsia"/>
        </w:rPr>
        <w:t xml:space="preserve"> </w:t>
      </w:r>
    </w:p>
    <w:p w14:paraId="1FBCB3A3" w14:textId="18CF2907" w:rsidR="0085231F" w:rsidRDefault="00B12873" w:rsidP="00E65933">
      <w:r>
        <w:t xml:space="preserve">     </w:t>
      </w:r>
      <w:r>
        <w:rPr>
          <w:rFonts w:hint="eastAsia"/>
        </w:rPr>
        <w:t xml:space="preserve">조건식이 </w:t>
      </w:r>
      <w:r w:rsidR="0028396B">
        <w:t>false</w:t>
      </w:r>
      <w:r>
        <w:rPr>
          <w:rFonts w:hint="eastAsia"/>
        </w:rPr>
        <w:t>가 되고,</w:t>
      </w:r>
      <w:r>
        <w:t xml:space="preserve"> </w:t>
      </w:r>
      <w:r>
        <w:rPr>
          <w:rFonts w:hint="eastAsia"/>
        </w:rPr>
        <w:t>이</w:t>
      </w:r>
      <w:r w:rsidR="0085231F">
        <w:rPr>
          <w:rFonts w:hint="eastAsia"/>
        </w:rPr>
        <w:t xml:space="preserve"> 표현식의</w:t>
      </w:r>
      <w:r>
        <w:t xml:space="preserve"> </w:t>
      </w:r>
      <w:r w:rsidR="0085231F">
        <w:rPr>
          <w:rFonts w:hint="eastAsia"/>
        </w:rPr>
        <w:t xml:space="preserve">값이 </w:t>
      </w:r>
      <w:r w:rsidR="0085231F">
        <w:t xml:space="preserve">1 </w:t>
      </w:r>
      <w:r w:rsidR="0085231F">
        <w:rPr>
          <w:rFonts w:hint="eastAsia"/>
        </w:rPr>
        <w:t>이다.</w:t>
      </w:r>
    </w:p>
    <w:p w14:paraId="6B44C849" w14:textId="1D62CD15" w:rsidR="0085231F" w:rsidRDefault="0085231F" w:rsidP="00E65933">
      <w:r>
        <w:rPr>
          <w:rFonts w:hint="eastAsia"/>
        </w:rPr>
        <w:t xml:space="preserve"> </w:t>
      </w:r>
      <w:r>
        <w:t xml:space="preserve"> </w:t>
      </w:r>
      <w:r w:rsidR="002C0925">
        <w:t xml:space="preserve">count[a] </w:t>
      </w:r>
      <w:r w:rsidR="002C0925">
        <w:rPr>
          <w:rFonts w:hint="eastAsia"/>
        </w:rPr>
        <w:t xml:space="preserve">값이 </w:t>
      </w:r>
      <w:r w:rsidR="002C0925">
        <w:t>0</w:t>
      </w:r>
      <w:r w:rsidR="002C0925">
        <w:rPr>
          <w:rFonts w:hint="eastAsia"/>
        </w:rPr>
        <w:t>보다 큰 숫자</w:t>
      </w:r>
      <w:r w:rsidR="00B12873">
        <w:rPr>
          <w:rFonts w:hint="eastAsia"/>
        </w:rPr>
        <w:t>이면</w:t>
      </w:r>
    </w:p>
    <w:p w14:paraId="72625613" w14:textId="5AD8A6FB" w:rsidR="00B12873" w:rsidRDefault="00B12873" w:rsidP="00E6593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조건식이 </w:t>
      </w:r>
      <w:r>
        <w:t>true</w:t>
      </w:r>
      <w:r>
        <w:rPr>
          <w:rFonts w:hint="eastAsia"/>
        </w:rPr>
        <w:t>가 되고,</w:t>
      </w:r>
      <w:r>
        <w:t xml:space="preserve"> </w:t>
      </w:r>
      <w:r>
        <w:rPr>
          <w:rFonts w:hint="eastAsia"/>
        </w:rPr>
        <w:t xml:space="preserve">이 표현식의 값은 </w:t>
      </w:r>
      <w:r>
        <w:t xml:space="preserve">count[a] + 1 </w:t>
      </w:r>
      <w:r>
        <w:rPr>
          <w:rFonts w:hint="eastAsia"/>
        </w:rPr>
        <w:t>이다.</w:t>
      </w:r>
    </w:p>
    <w:p w14:paraId="448ADEB9" w14:textId="1E8F3C7F" w:rsidR="00B12873" w:rsidRDefault="00B12873" w:rsidP="00E65933"/>
    <w:p w14:paraId="78108D14" w14:textId="2E013A45" w:rsidR="00B12873" w:rsidRDefault="00B12873" w:rsidP="00E65933"/>
    <w:p w14:paraId="07B725F3" w14:textId="5A6C401C" w:rsidR="001678B7" w:rsidRDefault="001678B7" w:rsidP="00D34A8A"/>
    <w:p w14:paraId="05E46065" w14:textId="4441082A" w:rsidR="00B12873" w:rsidRDefault="003C7DCE" w:rsidP="003C7DCE">
      <w:pPr>
        <w:pStyle w:val="Heading3"/>
      </w:pPr>
      <w:r>
        <w:rPr>
          <w:rFonts w:hint="eastAsia"/>
        </w:rPr>
        <w:t>c</w:t>
      </w:r>
      <w:r>
        <w:t>ount4.js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DCE" w14:paraId="7EB7BDC9" w14:textId="77777777" w:rsidTr="003C7DCE">
        <w:tc>
          <w:tcPr>
            <w:tcW w:w="10456" w:type="dxa"/>
          </w:tcPr>
          <w:p w14:paraId="7129C8B4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7DC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MAX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C7DC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C7DC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B059261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7DC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};</w:t>
            </w:r>
          </w:p>
          <w:p w14:paraId="4FCD9025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C1FAD7E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7DC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3C7DC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C7DC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3C7DC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64F6A48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C7DC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C7DC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C7DC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random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* (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MAX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C7DC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+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FAD05C7" w14:textId="77777777" w:rsidR="003C7DCE" w:rsidRPr="003C7DCE" w:rsidRDefault="003C7DCE" w:rsidP="003C7DCE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(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|| </w:t>
            </w:r>
            <w:r w:rsidRPr="003C7DC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+ </w:t>
            </w:r>
            <w:r w:rsidRPr="003C7DC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BC370EC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3CFC81B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53C7A64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7DC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3C7DC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7DC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3C302C37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C7DC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&gt;= </w:t>
            </w:r>
            <w:r w:rsidRPr="003C7DC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F1D0450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C7DC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C7DC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"%d %d"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373B2BBB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4098763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C7DC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C7DC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"length = "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C7DC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Object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C7DC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keys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E856671" w14:textId="77777777" w:rsidR="003C7DCE" w:rsidRPr="003C7DCE" w:rsidRDefault="003C7DCE" w:rsidP="003C7DCE"/>
        </w:tc>
      </w:tr>
    </w:tbl>
    <w:p w14:paraId="625DA1AB" w14:textId="77777777" w:rsidR="003C7DCE" w:rsidRDefault="003C7DCE" w:rsidP="003C7DCE">
      <w:r>
        <w:rPr>
          <w:rFonts w:hint="eastAsia"/>
        </w:rPr>
        <w:t>좀 더 간결하게 구현하였다.</w:t>
      </w:r>
    </w:p>
    <w:p w14:paraId="0DE30A67" w14:textId="082E29F1" w:rsidR="003C7DCE" w:rsidRDefault="003C7DCE" w:rsidP="003C7DCE"/>
    <w:p w14:paraId="6E0BA757" w14:textId="7684641A" w:rsidR="003C7DCE" w:rsidRDefault="00B9204D" w:rsidP="003C7DCE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C7DCE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C7DCE">
        <w:rPr>
          <w:rFonts w:ascii="Consolas" w:eastAsia="굴림" w:hAnsi="Consolas" w:cs="굴림"/>
          <w:color w:val="001080"/>
          <w:kern w:val="0"/>
          <w:sz w:val="21"/>
          <w:szCs w:val="21"/>
        </w:rPr>
        <w:t>count</w:t>
      </w:r>
      <w:r w:rsidRPr="003C7DC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3C7DC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3C7DCE">
        <w:rPr>
          <w:rFonts w:ascii="Consolas" w:eastAsia="굴림" w:hAnsi="Consolas" w:cs="굴림"/>
          <w:color w:val="000000"/>
          <w:kern w:val="0"/>
          <w:sz w:val="21"/>
          <w:szCs w:val="21"/>
        </w:rPr>
        <w:t>] || </w:t>
      </w:r>
      <w:r w:rsidRPr="003C7DCE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3C7DCE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311218A" w14:textId="77777777" w:rsidR="00F82193" w:rsidRDefault="00B9204D" w:rsidP="003C7DCE">
      <w:r w:rsidRPr="00B9204D">
        <w:rPr>
          <w:rFonts w:hint="eastAsia"/>
        </w:rPr>
        <w:t xml:space="preserve"> </w:t>
      </w:r>
      <w:r w:rsidRPr="00B9204D">
        <w:t xml:space="preserve">  count[a]</w:t>
      </w:r>
      <w:r>
        <w:t xml:space="preserve"> </w:t>
      </w:r>
      <w:r>
        <w:rPr>
          <w:rFonts w:hint="eastAsia"/>
        </w:rPr>
        <w:t>값이</w:t>
      </w:r>
      <w:r w:rsidR="00F82193">
        <w:t xml:space="preserve"> false</w:t>
      </w:r>
      <w:r w:rsidR="00F82193">
        <w:rPr>
          <w:rFonts w:hint="eastAsia"/>
        </w:rPr>
        <w:t xml:space="preserve">에 해당하는 값이면 </w:t>
      </w:r>
      <w:r w:rsidR="00F82193">
        <w:t>(undefined</w:t>
      </w:r>
      <w:r w:rsidR="00F82193">
        <w:rPr>
          <w:rFonts w:hint="eastAsia"/>
        </w:rPr>
        <w:t xml:space="preserve"> 이거나 </w:t>
      </w:r>
      <w:r w:rsidR="00F82193">
        <w:t xml:space="preserve">0 </w:t>
      </w:r>
      <w:r w:rsidR="00F82193">
        <w:rPr>
          <w:rFonts w:hint="eastAsia"/>
        </w:rPr>
        <w:t>이면),</w:t>
      </w:r>
      <w:r w:rsidR="00F82193">
        <w:t xml:space="preserve"> </w:t>
      </w:r>
    </w:p>
    <w:p w14:paraId="50012D0F" w14:textId="40C767A1" w:rsidR="00B9204D" w:rsidRDefault="00F82193" w:rsidP="003C7DCE">
      <w:r>
        <w:t xml:space="preserve">      </w:t>
      </w:r>
      <w:r>
        <w:rPr>
          <w:rFonts w:hint="eastAsia"/>
        </w:rPr>
        <w:t xml:space="preserve">이 표현식의 값은 </w:t>
      </w:r>
      <w:r>
        <w:t xml:space="preserve">0 </w:t>
      </w:r>
      <w:r>
        <w:rPr>
          <w:rFonts w:hint="eastAsia"/>
        </w:rPr>
        <w:t>이다.</w:t>
      </w:r>
      <w:r>
        <w:t xml:space="preserve"> </w:t>
      </w:r>
    </w:p>
    <w:p w14:paraId="3CDF50A6" w14:textId="5DEC88B0" w:rsidR="00F82193" w:rsidRDefault="00F82193" w:rsidP="003C7DCE">
      <w:r>
        <w:t xml:space="preserve">   count[a] </w:t>
      </w:r>
      <w:r>
        <w:rPr>
          <w:rFonts w:hint="eastAsia"/>
        </w:rPr>
        <w:t xml:space="preserve">값이 </w:t>
      </w:r>
      <w:r>
        <w:t>true</w:t>
      </w:r>
      <w:r>
        <w:rPr>
          <w:rFonts w:hint="eastAsia"/>
        </w:rPr>
        <w:t>에 해당하는 값이면</w:t>
      </w:r>
      <w:r>
        <w:t xml:space="preserve"> (0</w:t>
      </w:r>
      <w:r>
        <w:rPr>
          <w:rFonts w:hint="eastAsia"/>
        </w:rPr>
        <w:t>보다 큰 수이면)</w:t>
      </w:r>
      <w:r>
        <w:t>,</w:t>
      </w:r>
    </w:p>
    <w:p w14:paraId="5644AAE6" w14:textId="5BC69D8E" w:rsidR="00F82193" w:rsidRDefault="00F82193" w:rsidP="003C7DC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이 표현식의 값이 </w:t>
      </w:r>
      <w:r>
        <w:t xml:space="preserve">count[a] </w:t>
      </w:r>
      <w:r>
        <w:rPr>
          <w:rFonts w:hint="eastAsia"/>
        </w:rPr>
        <w:t>이다.</w:t>
      </w:r>
    </w:p>
    <w:p w14:paraId="6D9743C0" w14:textId="5F0EFD8E" w:rsidR="00F82193" w:rsidRDefault="00F82193" w:rsidP="003C7DCE"/>
    <w:p w14:paraId="5D222480" w14:textId="01DF1C45" w:rsidR="00F82193" w:rsidRDefault="00F82193" w:rsidP="003C7DCE"/>
    <w:p w14:paraId="1DE5E926" w14:textId="77777777" w:rsidR="00CA52AC" w:rsidRDefault="00CA52AC" w:rsidP="00D34A8A"/>
    <w:p w14:paraId="2B92AD91" w14:textId="1F84C594" w:rsidR="0050333A" w:rsidRDefault="0050333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BFBCBFB" w14:textId="4CAE3F73" w:rsidR="0046103B" w:rsidRDefault="0046103B" w:rsidP="0046103B">
      <w:pPr>
        <w:pStyle w:val="Heading1"/>
      </w:pPr>
      <w:bookmarkStart w:id="15" w:name="_Toc36559575"/>
      <w:r>
        <w:rPr>
          <w:rFonts w:hint="eastAsia"/>
        </w:rPr>
        <w:lastRenderedPageBreak/>
        <w:t>클래스</w:t>
      </w:r>
      <w:bookmarkEnd w:id="15"/>
    </w:p>
    <w:p w14:paraId="53C501E8" w14:textId="47E70709" w:rsidR="0046103B" w:rsidRDefault="0046103B" w:rsidP="0046103B"/>
    <w:p w14:paraId="0505B160" w14:textId="50B4C97C" w:rsidR="0046103B" w:rsidRDefault="00990A7C" w:rsidP="00990A7C">
      <w:pPr>
        <w:pStyle w:val="Heading2"/>
      </w:pPr>
      <w:bookmarkStart w:id="16" w:name="_Toc36559576"/>
      <w:r>
        <w:rPr>
          <w:rFonts w:hint="eastAsia"/>
        </w:rPr>
        <w:t>클래스 정의</w:t>
      </w:r>
      <w:bookmarkEnd w:id="16"/>
    </w:p>
    <w:p w14:paraId="42A272B0" w14:textId="01926716" w:rsidR="00990A7C" w:rsidRDefault="00990A7C" w:rsidP="00990A7C">
      <w:pPr>
        <w:pStyle w:val="Heading3"/>
      </w:pPr>
      <w:r>
        <w:rPr>
          <w:rFonts w:hint="eastAsia"/>
        </w:rPr>
        <w:t>p</w:t>
      </w:r>
      <w:r>
        <w:t>erson1.js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0A7C" w14:paraId="74D2FBE9" w14:textId="77777777" w:rsidTr="00990A7C">
        <w:tc>
          <w:tcPr>
            <w:tcW w:w="10456" w:type="dxa"/>
          </w:tcPr>
          <w:p w14:paraId="585C8CC3" w14:textId="77777777" w:rsidR="00990A7C" w:rsidRPr="00990A7C" w:rsidRDefault="00990A7C" w:rsidP="00990A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0A7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class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0A7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Person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1910A2D" w14:textId="77777777" w:rsidR="00990A7C" w:rsidRPr="00990A7C" w:rsidRDefault="00990A7C" w:rsidP="00990A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0A7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constructor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0A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0A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4404B6B" w14:textId="77777777" w:rsidR="00990A7C" w:rsidRPr="00990A7C" w:rsidRDefault="00990A7C" w:rsidP="00990A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0A7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0A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0A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19A3771" w14:textId="77777777" w:rsidR="00990A7C" w:rsidRPr="00990A7C" w:rsidRDefault="00990A7C" w:rsidP="00990A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0A7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0A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0A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44DAF48" w14:textId="77777777" w:rsidR="00990A7C" w:rsidRPr="00990A7C" w:rsidRDefault="00990A7C" w:rsidP="00990A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 </w:t>
            </w:r>
          </w:p>
          <w:p w14:paraId="134A5711" w14:textId="77777777" w:rsidR="00990A7C" w:rsidRPr="00990A7C" w:rsidRDefault="00990A7C" w:rsidP="00990A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5FAEEF6" w14:textId="77777777" w:rsidR="00990A7C" w:rsidRPr="00990A7C" w:rsidRDefault="00990A7C" w:rsidP="00990A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6AE074B" w14:textId="77777777" w:rsidR="00990A7C" w:rsidRPr="00990A7C" w:rsidRDefault="00990A7C" w:rsidP="00990A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0A7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0A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0A7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0A7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Person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0A7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90A7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990A7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0A7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D5A9D5C" w14:textId="77777777" w:rsidR="00990A7C" w:rsidRPr="00990A7C" w:rsidRDefault="00990A7C" w:rsidP="00990A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0A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0A7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0A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E7B8CBD" w14:textId="77777777" w:rsidR="00990A7C" w:rsidRDefault="00990A7C" w:rsidP="00990A7C"/>
        </w:tc>
      </w:tr>
    </w:tbl>
    <w:p w14:paraId="14BCBB19" w14:textId="22635B88" w:rsidR="00990A7C" w:rsidRDefault="00990A7C" w:rsidP="00990A7C"/>
    <w:p w14:paraId="1E67E642" w14:textId="77777777" w:rsidR="005E3D4B" w:rsidRPr="00990A7C" w:rsidRDefault="005E3D4B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90A7C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90A7C">
        <w:rPr>
          <w:rFonts w:ascii="Consolas" w:eastAsia="굴림" w:hAnsi="Consolas" w:cs="굴림"/>
          <w:color w:val="267F99"/>
          <w:kern w:val="0"/>
          <w:sz w:val="21"/>
          <w:szCs w:val="21"/>
        </w:rPr>
        <w:t>Person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263B0522" w14:textId="4B44389E" w:rsidR="00FC6550" w:rsidRPr="00990A7C" w:rsidRDefault="00FC6550" w:rsidP="00990A7C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언어와 같은 방법으로 객체를 생성할 수 있다.</w:t>
      </w:r>
    </w:p>
    <w:p w14:paraId="0D536DB5" w14:textId="133CD473" w:rsidR="0046103B" w:rsidRDefault="008D1383" w:rsidP="00D34A8A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>클래스를 정의하고,</w:t>
      </w:r>
      <w:r w:rsidR="00FC6550">
        <w:t xml:space="preserve"> Person </w:t>
      </w:r>
      <w:r w:rsidR="00FC6550">
        <w:rPr>
          <w:rFonts w:hint="eastAsia"/>
        </w:rPr>
        <w:t>클래스로부터 객체를 생성할 수 있다.</w:t>
      </w:r>
    </w:p>
    <w:p w14:paraId="1FAF0B75" w14:textId="19574C84" w:rsidR="00FC6550" w:rsidRDefault="00FC6550" w:rsidP="00D34A8A"/>
    <w:p w14:paraId="49CC7D5E" w14:textId="492FFB49" w:rsidR="005E3D4B" w:rsidRDefault="005E3D4B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90A7C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90A7C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90A7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50C7EE7E" w14:textId="5F5077C0" w:rsidR="005E3D4B" w:rsidRDefault="005E3D4B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5E3D4B">
        <w:t>생성자의</w:t>
      </w:r>
      <w:r w:rsidRPr="005E3D4B">
        <w:rPr>
          <w:rFonts w:hint="eastAsia"/>
        </w:rPr>
        <w:t xml:space="preserve"> </w:t>
      </w:r>
      <w:r w:rsidRPr="005E3D4B">
        <w:t>이름은</w:t>
      </w:r>
      <w:r w:rsidRPr="005E3D4B">
        <w:rPr>
          <w:rFonts w:hint="eastAsia"/>
        </w:rPr>
        <w:t xml:space="preserve"> </w:t>
      </w:r>
      <w:r w:rsidRPr="005E3D4B">
        <w:t>언제나</w:t>
      </w:r>
      <w:r w:rsidRPr="005E3D4B">
        <w:rPr>
          <w:rFonts w:hint="eastAsia"/>
        </w:rPr>
        <w:t xml:space="preserve"> </w:t>
      </w:r>
      <w:r w:rsidRPr="005E3D4B">
        <w:t>constructor 이다</w:t>
      </w:r>
      <w:r w:rsidRPr="005E3D4B">
        <w:rPr>
          <w:rFonts w:hint="eastAsia"/>
        </w:rPr>
        <w:t>.</w:t>
      </w:r>
    </w:p>
    <w:p w14:paraId="655571C5" w14:textId="580D9E4C" w:rsidR="005E3D4B" w:rsidRDefault="005E3D4B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파라미터 변수 타입은 </w:t>
      </w:r>
      <w:r w:rsidR="00673498">
        <w:rPr>
          <w:rFonts w:hint="eastAsia"/>
        </w:rPr>
        <w:t xml:space="preserve">언제나 </w:t>
      </w:r>
      <w:r>
        <w:rPr>
          <w:rFonts w:hint="eastAsia"/>
        </w:rPr>
        <w:t>생략한다.</w:t>
      </w:r>
    </w:p>
    <w:p w14:paraId="1727EC56" w14:textId="2C6E82D0" w:rsidR="005E3D4B" w:rsidRDefault="005E3D4B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825A3A7" w14:textId="147F36F6" w:rsidR="005E3D4B" w:rsidRPr="00990A7C" w:rsidRDefault="005E3D4B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90A7C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990A7C">
        <w:rPr>
          <w:rFonts w:ascii="Consolas" w:eastAsia="굴림" w:hAnsi="Consolas" w:cs="굴림"/>
          <w:color w:val="001080"/>
          <w:kern w:val="0"/>
          <w:sz w:val="21"/>
          <w:szCs w:val="21"/>
        </w:rPr>
        <w:t>name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990A7C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7042153" w14:textId="6F6C2B9E" w:rsidR="005E3D4B" w:rsidRPr="00990A7C" w:rsidRDefault="005E3D4B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90A7C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990A7C">
        <w:rPr>
          <w:rFonts w:ascii="Consolas" w:eastAsia="굴림" w:hAnsi="Consolas" w:cs="굴림"/>
          <w:color w:val="001080"/>
          <w:kern w:val="0"/>
          <w:sz w:val="21"/>
          <w:szCs w:val="21"/>
        </w:rPr>
        <w:t>age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990A7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69D4087" w14:textId="7A5DEFEC" w:rsidR="005E3D4B" w:rsidRDefault="005E3D4B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멤버 변수를 따로 선언할</w:t>
      </w:r>
      <w:r>
        <w:t xml:space="preserve"> </w:t>
      </w:r>
      <w:r>
        <w:rPr>
          <w:rFonts w:hint="eastAsia"/>
        </w:rPr>
        <w:t>필요 없다.</w:t>
      </w:r>
    </w:p>
    <w:p w14:paraId="00CA3B5B" w14:textId="33E9CE6F" w:rsidR="005E3D4B" w:rsidRDefault="005E3D4B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생성자에서 </w:t>
      </w:r>
      <w:r w:rsidR="003F687C">
        <w:rPr>
          <w:rFonts w:hint="eastAsia"/>
        </w:rPr>
        <w:t>값을 대입할 때</w:t>
      </w:r>
      <w:r w:rsidR="003F687C">
        <w:t xml:space="preserve"> </w:t>
      </w:r>
      <w:r w:rsidR="003F687C">
        <w:rPr>
          <w:rFonts w:hint="eastAsia"/>
        </w:rPr>
        <w:t>멤버 변수가 생성된다.</w:t>
      </w:r>
    </w:p>
    <w:p w14:paraId="7FF0DFD8" w14:textId="418C6667" w:rsidR="003F687C" w:rsidRDefault="003F687C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E47A176" w14:textId="77777777" w:rsidR="003B38AE" w:rsidRPr="00990A7C" w:rsidRDefault="003B38AE" w:rsidP="003B38A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90A7C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90A7C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990A7C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90A7C">
        <w:rPr>
          <w:rFonts w:ascii="Consolas" w:eastAsia="굴림" w:hAnsi="Consolas" w:cs="굴림"/>
          <w:color w:val="267F99"/>
          <w:kern w:val="0"/>
          <w:sz w:val="21"/>
          <w:szCs w:val="21"/>
        </w:rPr>
        <w:t>Person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90A7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90A7C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990A7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90A7C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D0A03E8" w14:textId="77777777" w:rsidR="003B38AE" w:rsidRDefault="003B38AE" w:rsidP="003B38AE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>클래스의 객체를 생성한다.</w:t>
      </w:r>
    </w:p>
    <w:p w14:paraId="42414D84" w14:textId="77777777" w:rsidR="003B38AE" w:rsidRDefault="003B38AE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43C65A80" w14:textId="44803183" w:rsidR="00466625" w:rsidRDefault="00466625" w:rsidP="00466625">
      <w:pPr>
        <w:pStyle w:val="Heading3"/>
      </w:pPr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>생략</w:t>
      </w:r>
      <w:r>
        <w:rPr>
          <w:rFonts w:hint="eastAsia"/>
        </w:rPr>
        <w:t xml:space="preserve"> </w:t>
      </w:r>
      <w:r>
        <w:rPr>
          <w:rFonts w:hint="eastAsia"/>
        </w:rPr>
        <w:t>불가능</w:t>
      </w:r>
    </w:p>
    <w:p w14:paraId="4C2F8757" w14:textId="3E0F31DA" w:rsidR="00466625" w:rsidRDefault="00466625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j</w:t>
      </w:r>
      <w:r>
        <w:t xml:space="preserve">avascript </w:t>
      </w:r>
      <w:r w:rsidR="00EE3943">
        <w:rPr>
          <w:rFonts w:hint="eastAsia"/>
        </w:rPr>
        <w:t xml:space="preserve">메소드에서 </w:t>
      </w:r>
      <w:r>
        <w:t>this</w:t>
      </w:r>
      <w:r>
        <w:rPr>
          <w:rFonts w:hint="eastAsia"/>
        </w:rPr>
        <w:t>를 생략할 수 없다.</w:t>
      </w:r>
    </w:p>
    <w:p w14:paraId="3D4B2F2B" w14:textId="085D6A74" w:rsidR="00466625" w:rsidRDefault="00466625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814021C" w14:textId="1B617E45" w:rsidR="007B55BF" w:rsidRDefault="007B55BF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0635EAC5" w14:textId="60D8C5FF" w:rsidR="007F545C" w:rsidRDefault="00C47A0E" w:rsidP="003B38AE">
      <w:pPr>
        <w:pStyle w:val="Heading3"/>
      </w:pPr>
      <w:r>
        <w:rPr>
          <w:rFonts w:hint="eastAsia"/>
        </w:rPr>
        <w:t>모두</w:t>
      </w:r>
      <w:r>
        <w:rPr>
          <w:rFonts w:hint="eastAsia"/>
        </w:rPr>
        <w:t xml:space="preserve"> </w:t>
      </w:r>
      <w:r w:rsidR="003B38AE">
        <w:t>public</w:t>
      </w:r>
    </w:p>
    <w:p w14:paraId="170F9ED4" w14:textId="195A69D7" w:rsidR="003B38AE" w:rsidRDefault="003B38AE" w:rsidP="003B38AE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멤버 변수는 모두 </w:t>
      </w:r>
      <w:r>
        <w:t xml:space="preserve">public </w:t>
      </w:r>
      <w:r>
        <w:rPr>
          <w:rFonts w:hint="eastAsia"/>
        </w:rPr>
        <w:t>이다.</w:t>
      </w:r>
    </w:p>
    <w:p w14:paraId="3C9B0CFC" w14:textId="722A7E23" w:rsidR="003B38AE" w:rsidRDefault="003B38AE" w:rsidP="003B38AE">
      <w:r>
        <w:rPr>
          <w:rFonts w:hint="eastAsia"/>
        </w:rPr>
        <w:t>p</w:t>
      </w:r>
      <w:r>
        <w:t xml:space="preserve">rivate </w:t>
      </w:r>
      <w:r>
        <w:rPr>
          <w:rFonts w:hint="eastAsia"/>
        </w:rPr>
        <w:t xml:space="preserve">멤버 변수를 </w:t>
      </w:r>
      <w:r w:rsidR="00C47A0E">
        <w:rPr>
          <w:rFonts w:hint="eastAsia"/>
        </w:rPr>
        <w:t>선언하는 문법이 없다.</w:t>
      </w:r>
    </w:p>
    <w:p w14:paraId="6335FD46" w14:textId="77777777" w:rsidR="00C47A0E" w:rsidRDefault="00C47A0E" w:rsidP="003B38AE"/>
    <w:p w14:paraId="2BF8A390" w14:textId="77777777" w:rsidR="003B38AE" w:rsidRPr="003B38AE" w:rsidRDefault="003B38AE" w:rsidP="003B38AE"/>
    <w:p w14:paraId="0405AEBF" w14:textId="77777777" w:rsidR="007F545C" w:rsidRDefault="007F545C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97EA5EE" w14:textId="2AB05682" w:rsidR="007F545C" w:rsidRDefault="007F545C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49F371CC" w14:textId="77777777" w:rsidR="007F545C" w:rsidRDefault="007F545C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060D720C" w14:textId="401E583C" w:rsidR="00775F7E" w:rsidRDefault="00775F7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72BDC72" w14:textId="375CE557" w:rsidR="007B55BF" w:rsidRDefault="00775F7E" w:rsidP="00775F7E">
      <w:pPr>
        <w:pStyle w:val="Heading2"/>
      </w:pPr>
      <w:bookmarkStart w:id="17" w:name="_Toc36559577"/>
      <w:r>
        <w:rPr>
          <w:rFonts w:hint="eastAsia"/>
        </w:rPr>
        <w:lastRenderedPageBreak/>
        <w:t>메소드 구현</w:t>
      </w:r>
      <w:bookmarkEnd w:id="17"/>
    </w:p>
    <w:p w14:paraId="01D70FE1" w14:textId="21CA4780" w:rsidR="00775F7E" w:rsidRDefault="002A51E9" w:rsidP="002A51E9">
      <w:pPr>
        <w:pStyle w:val="Heading3"/>
      </w:pPr>
      <w:r>
        <w:rPr>
          <w:rFonts w:hint="eastAsia"/>
        </w:rPr>
        <w:t>r</w:t>
      </w:r>
      <w:r>
        <w:t>ectangle1.js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A51E9" w14:paraId="16AF4402" w14:textId="77777777" w:rsidTr="002A51E9">
        <w:tc>
          <w:tcPr>
            <w:tcW w:w="10456" w:type="dxa"/>
          </w:tcPr>
          <w:p w14:paraId="463AB0FE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class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A51E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Rectangle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54A4E8B9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A51E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constructor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5580E2FD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A51E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C90DF52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A51E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CD43DB4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25501854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CC224C3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A51E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area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0F0902F1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A51E9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A51E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2A51E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7C29092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2E3113A5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BCB7C48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86B99BE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A51E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A51E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Rectangle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A51E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A51E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2F5E1B9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1E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DE1258F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1E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1E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area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548BEA7B" w14:textId="77777777" w:rsidR="002A51E9" w:rsidRDefault="002A51E9" w:rsidP="002A51E9"/>
        </w:tc>
      </w:tr>
    </w:tbl>
    <w:p w14:paraId="6825B5AA" w14:textId="77777777" w:rsidR="002A51E9" w:rsidRPr="002A51E9" w:rsidRDefault="002A51E9" w:rsidP="002A51E9"/>
    <w:p w14:paraId="7A8B972D" w14:textId="77777777" w:rsidR="005E3D4B" w:rsidRPr="005E3D4B" w:rsidRDefault="005E3D4B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D7EADA4" w14:textId="35ABE06C" w:rsidR="00673498" w:rsidRPr="002A51E9" w:rsidRDefault="00673498" w:rsidP="0067349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A51E9">
        <w:rPr>
          <w:rFonts w:ascii="Consolas" w:eastAsia="굴림" w:hAnsi="Consolas" w:cs="굴림"/>
          <w:color w:val="795E26"/>
          <w:kern w:val="0"/>
          <w:sz w:val="21"/>
          <w:szCs w:val="21"/>
        </w:rPr>
        <w:t>area</w:t>
      </w:r>
      <w:r w:rsidRPr="002A51E9">
        <w:rPr>
          <w:rFonts w:ascii="Consolas" w:eastAsia="굴림" w:hAnsi="Consolas" w:cs="굴림"/>
          <w:color w:val="000000"/>
          <w:kern w:val="0"/>
          <w:sz w:val="21"/>
          <w:szCs w:val="21"/>
        </w:rPr>
        <w:t>() {</w:t>
      </w:r>
    </w:p>
    <w:p w14:paraId="1FD832DD" w14:textId="63C3837B" w:rsidR="00673498" w:rsidRPr="002A51E9" w:rsidRDefault="00673498" w:rsidP="0067349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2A51E9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2A51E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A51E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1E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1E9">
        <w:rPr>
          <w:rFonts w:ascii="Consolas" w:eastAsia="굴림" w:hAnsi="Consolas" w:cs="굴림"/>
          <w:color w:val="001080"/>
          <w:kern w:val="0"/>
          <w:sz w:val="21"/>
          <w:szCs w:val="21"/>
        </w:rPr>
        <w:t>width</w:t>
      </w:r>
      <w:r w:rsidRPr="002A51E9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2A51E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1E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1E9">
        <w:rPr>
          <w:rFonts w:ascii="Consolas" w:eastAsia="굴림" w:hAnsi="Consolas" w:cs="굴림"/>
          <w:color w:val="001080"/>
          <w:kern w:val="0"/>
          <w:sz w:val="21"/>
          <w:szCs w:val="21"/>
        </w:rPr>
        <w:t>height</w:t>
      </w:r>
      <w:r w:rsidRPr="002A51E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4240A4C" w14:textId="5E97F074" w:rsidR="00673498" w:rsidRPr="002A51E9" w:rsidRDefault="00673498" w:rsidP="0067349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A51E9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649BC1ED" w14:textId="75D15C98" w:rsidR="00FC6550" w:rsidRDefault="00673498" w:rsidP="00D34A8A">
      <w:r>
        <w:rPr>
          <w:rFonts w:hint="eastAsia"/>
        </w:rPr>
        <w:t>R</w:t>
      </w:r>
      <w:r>
        <w:t xml:space="preserve">ectangle </w:t>
      </w:r>
      <w:r>
        <w:rPr>
          <w:rFonts w:hint="eastAsia"/>
        </w:rPr>
        <w:t xml:space="preserve">클래스에 </w:t>
      </w:r>
      <w:r>
        <w:t xml:space="preserve">area </w:t>
      </w:r>
      <w:r>
        <w:rPr>
          <w:rFonts w:hint="eastAsia"/>
        </w:rPr>
        <w:t>메소드를 구현한다.</w:t>
      </w:r>
    </w:p>
    <w:p w14:paraId="7BDA3105" w14:textId="2A771DA5" w:rsidR="00673498" w:rsidRDefault="00B90E9E" w:rsidP="00D34A8A">
      <w:r>
        <w:rPr>
          <w:rFonts w:hint="eastAsia"/>
        </w:rPr>
        <w:t>메소드의 리턴 타입은 언제나 생략한다.</w:t>
      </w:r>
    </w:p>
    <w:p w14:paraId="36B8F97D" w14:textId="7D2B226C" w:rsidR="00B90E9E" w:rsidRDefault="00B90E9E" w:rsidP="00D34A8A">
      <w:r>
        <w:rPr>
          <w:rFonts w:hint="eastAsia"/>
        </w:rPr>
        <w:t>j</w:t>
      </w:r>
      <w:r>
        <w:t>ava</w:t>
      </w:r>
      <w:r>
        <w:rPr>
          <w:rFonts w:hint="eastAsia"/>
        </w:rPr>
        <w:t>s</w:t>
      </w:r>
      <w:r>
        <w:t xml:space="preserve">cript </w:t>
      </w:r>
      <w:r>
        <w:rPr>
          <w:rFonts w:hint="eastAsia"/>
        </w:rPr>
        <w:t>언어는 변수의 타입,</w:t>
      </w:r>
      <w:r>
        <w:t xml:space="preserve"> </w:t>
      </w:r>
      <w:r>
        <w:rPr>
          <w:rFonts w:hint="eastAsia"/>
        </w:rPr>
        <w:t>파라미터 변수의 타입,</w:t>
      </w:r>
      <w:r>
        <w:t xml:space="preserve"> </w:t>
      </w:r>
      <w:r>
        <w:rPr>
          <w:rFonts w:hint="eastAsia"/>
        </w:rPr>
        <w:t xml:space="preserve">리턴 타입을 </w:t>
      </w:r>
      <w:r w:rsidR="00283AC8">
        <w:rPr>
          <w:rFonts w:hint="eastAsia"/>
        </w:rPr>
        <w:t>명시할 수 없다.</w:t>
      </w:r>
    </w:p>
    <w:p w14:paraId="7AD49293" w14:textId="77777777" w:rsidR="00283AC8" w:rsidRDefault="00283AC8" w:rsidP="00D34A8A"/>
    <w:p w14:paraId="5C3F0226" w14:textId="77777777" w:rsidR="00FC3E96" w:rsidRPr="002A51E9" w:rsidRDefault="00FC3E96" w:rsidP="00FC3E9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A51E9">
        <w:rPr>
          <w:rFonts w:ascii="Consolas" w:eastAsia="굴림" w:hAnsi="Consolas" w:cs="굴림"/>
          <w:color w:val="001080"/>
          <w:kern w:val="0"/>
          <w:sz w:val="21"/>
          <w:szCs w:val="21"/>
        </w:rPr>
        <w:t>console</w:t>
      </w:r>
      <w:r w:rsidRPr="002A51E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1E9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2A51E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A51E9">
        <w:rPr>
          <w:rFonts w:ascii="Consolas" w:eastAsia="굴림" w:hAnsi="Consolas" w:cs="굴림"/>
          <w:color w:val="001080"/>
          <w:kern w:val="0"/>
          <w:sz w:val="21"/>
          <w:szCs w:val="21"/>
        </w:rPr>
        <w:t>rectangle</w:t>
      </w:r>
      <w:r w:rsidRPr="002A51E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1E9">
        <w:rPr>
          <w:rFonts w:ascii="Consolas" w:eastAsia="굴림" w:hAnsi="Consolas" w:cs="굴림"/>
          <w:color w:val="795E26"/>
          <w:kern w:val="0"/>
          <w:sz w:val="21"/>
          <w:szCs w:val="21"/>
        </w:rPr>
        <w:t>area</w:t>
      </w:r>
      <w:r w:rsidRPr="002A51E9">
        <w:rPr>
          <w:rFonts w:ascii="Consolas" w:eastAsia="굴림" w:hAnsi="Consolas" w:cs="굴림"/>
          <w:color w:val="000000"/>
          <w:kern w:val="0"/>
          <w:sz w:val="21"/>
          <w:szCs w:val="21"/>
        </w:rPr>
        <w:t>());</w:t>
      </w:r>
    </w:p>
    <w:p w14:paraId="441DB67E" w14:textId="1F99AEDB" w:rsidR="0046103B" w:rsidRDefault="00FC3E96" w:rsidP="00D34A8A">
      <w:r>
        <w:t xml:space="preserve">area </w:t>
      </w:r>
      <w:r>
        <w:rPr>
          <w:rFonts w:hint="eastAsia"/>
        </w:rPr>
        <w:t>메소드의 리턴 값을 출력한다.</w:t>
      </w:r>
    </w:p>
    <w:p w14:paraId="65D5BE41" w14:textId="0F2DA97D" w:rsidR="00FC3E96" w:rsidRDefault="00FC3E96" w:rsidP="00D34A8A"/>
    <w:p w14:paraId="65CBDB74" w14:textId="77777777" w:rsidR="00C47A0E" w:rsidRDefault="00C47A0E" w:rsidP="00D34A8A"/>
    <w:p w14:paraId="557F6031" w14:textId="79627912" w:rsidR="00C47A0E" w:rsidRDefault="00C47A0E" w:rsidP="00C47A0E">
      <w:pPr>
        <w:pStyle w:val="Heading3"/>
      </w:pP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public</w:t>
      </w:r>
    </w:p>
    <w:p w14:paraId="129A2559" w14:textId="252D6FE2" w:rsidR="00C47A0E" w:rsidRDefault="00C47A0E" w:rsidP="00C47A0E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메소드는 모두 </w:t>
      </w:r>
      <w:r>
        <w:t xml:space="preserve">public </w:t>
      </w:r>
      <w:r>
        <w:rPr>
          <w:rFonts w:hint="eastAsia"/>
        </w:rPr>
        <w:t>이다.</w:t>
      </w:r>
    </w:p>
    <w:p w14:paraId="3E97903D" w14:textId="4E14CDF2" w:rsidR="00C47A0E" w:rsidRDefault="00C47A0E" w:rsidP="00C47A0E">
      <w:r>
        <w:rPr>
          <w:rFonts w:hint="eastAsia"/>
        </w:rPr>
        <w:t>p</w:t>
      </w:r>
      <w:r>
        <w:t xml:space="preserve">rivate </w:t>
      </w:r>
      <w:r>
        <w:rPr>
          <w:rFonts w:hint="eastAsia"/>
        </w:rPr>
        <w:t>멤버 메소드를 선언하는 문법이 없다.</w:t>
      </w:r>
    </w:p>
    <w:p w14:paraId="566CBC68" w14:textId="77777777" w:rsidR="00FC3E96" w:rsidRPr="00C47A0E" w:rsidRDefault="00FC3E96" w:rsidP="00D34A8A"/>
    <w:p w14:paraId="22B2CE64" w14:textId="4B865FDF" w:rsidR="00FC3E96" w:rsidRDefault="00FC3E96" w:rsidP="00D34A8A"/>
    <w:p w14:paraId="7D18D5DC" w14:textId="3CD14FAF" w:rsidR="007967A9" w:rsidRDefault="007967A9" w:rsidP="00D34A8A"/>
    <w:p w14:paraId="44EAC2AB" w14:textId="7D3AE8A4" w:rsidR="007967A9" w:rsidRDefault="007967A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97F0A14" w14:textId="10974F30" w:rsidR="007967A9" w:rsidRDefault="007967A9" w:rsidP="007967A9">
      <w:pPr>
        <w:pStyle w:val="Heading2"/>
      </w:pPr>
      <w:bookmarkStart w:id="18" w:name="_Toc36559578"/>
      <w:r>
        <w:rPr>
          <w:rFonts w:hint="eastAsia"/>
        </w:rPr>
        <w:lastRenderedPageBreak/>
        <w:t>s</w:t>
      </w:r>
      <w:r>
        <w:t xml:space="preserve">tatic </w:t>
      </w:r>
      <w:r>
        <w:rPr>
          <w:rFonts w:hint="eastAsia"/>
        </w:rPr>
        <w:t>메소드 구현</w:t>
      </w:r>
      <w:bookmarkEnd w:id="18"/>
    </w:p>
    <w:p w14:paraId="17C5A94D" w14:textId="07353FA2" w:rsidR="007967A9" w:rsidRDefault="007967A9" w:rsidP="007967A9">
      <w:pPr>
        <w:pStyle w:val="Heading3"/>
      </w:pPr>
      <w:r>
        <w:t>static1.js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67A9" w14:paraId="34F0D6CC" w14:textId="77777777" w:rsidTr="007967A9">
        <w:tc>
          <w:tcPr>
            <w:tcW w:w="10456" w:type="dxa"/>
          </w:tcPr>
          <w:p w14:paraId="0013695D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class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67A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Point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03BDBBFA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967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constructor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0E1193A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967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6917810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967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5B7FC11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3E4DF490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FAC10BA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967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static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67A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distance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point1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point2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170A964D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967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dx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point1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point2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C34BC93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967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dy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point1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point2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E331A82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967A9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67A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hypot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dx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dy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98CD586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5AE86FE3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2193B1F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CFDDE11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p1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967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67A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Point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967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967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23D08CA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p2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967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67A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Point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967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967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A872CB0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ECA26CB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67A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967A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Point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67A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distance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p1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p2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0DB35C83" w14:textId="77777777" w:rsidR="007967A9" w:rsidRPr="007967A9" w:rsidRDefault="007967A9" w:rsidP="007967A9"/>
        </w:tc>
      </w:tr>
    </w:tbl>
    <w:p w14:paraId="20D6D4A3" w14:textId="5573B9A8" w:rsidR="007967A9" w:rsidRDefault="007967A9" w:rsidP="007967A9"/>
    <w:p w14:paraId="53A65100" w14:textId="2E7E4737" w:rsidR="007967A9" w:rsidRDefault="007967A9" w:rsidP="007967A9"/>
    <w:p w14:paraId="6DAF26D0" w14:textId="7370DA11" w:rsidR="007967A9" w:rsidRPr="007967A9" w:rsidRDefault="007967A9" w:rsidP="007967A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967A9">
        <w:rPr>
          <w:rFonts w:ascii="Consolas" w:eastAsia="굴림" w:hAnsi="Consolas" w:cs="굴림"/>
          <w:color w:val="0000FF"/>
          <w:kern w:val="0"/>
          <w:sz w:val="21"/>
          <w:szCs w:val="21"/>
        </w:rPr>
        <w:t>static</w:t>
      </w:r>
      <w:r w:rsidRPr="007967A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967A9">
        <w:rPr>
          <w:rFonts w:ascii="Consolas" w:eastAsia="굴림" w:hAnsi="Consolas" w:cs="굴림"/>
          <w:color w:val="795E26"/>
          <w:kern w:val="0"/>
          <w:sz w:val="21"/>
          <w:szCs w:val="21"/>
        </w:rPr>
        <w:t>distance</w:t>
      </w:r>
      <w:r w:rsidRPr="007967A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967A9">
        <w:rPr>
          <w:rFonts w:ascii="Consolas" w:eastAsia="굴림" w:hAnsi="Consolas" w:cs="굴림"/>
          <w:color w:val="001080"/>
          <w:kern w:val="0"/>
          <w:sz w:val="21"/>
          <w:szCs w:val="21"/>
        </w:rPr>
        <w:t>point1</w:t>
      </w:r>
      <w:r w:rsidRPr="007967A9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967A9">
        <w:rPr>
          <w:rFonts w:ascii="Consolas" w:eastAsia="굴림" w:hAnsi="Consolas" w:cs="굴림"/>
          <w:color w:val="001080"/>
          <w:kern w:val="0"/>
          <w:sz w:val="21"/>
          <w:szCs w:val="21"/>
        </w:rPr>
        <w:t>point2</w:t>
      </w:r>
      <w:r w:rsidRPr="007967A9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3D7ED722" w14:textId="7C11622B" w:rsidR="007967A9" w:rsidRDefault="007967A9" w:rsidP="007967A9">
      <w:r>
        <w:rPr>
          <w:rFonts w:hint="eastAsia"/>
        </w:rPr>
        <w:t xml:space="preserve">메소드 앞에 </w:t>
      </w:r>
      <w:r>
        <w:t xml:space="preserve">static </w:t>
      </w:r>
      <w:r>
        <w:rPr>
          <w:rFonts w:hint="eastAsia"/>
        </w:rPr>
        <w:t>키워드를 붙이</w:t>
      </w:r>
      <w:r w:rsidR="00C47A0E">
        <w:rPr>
          <w:rFonts w:hint="eastAsia"/>
        </w:rPr>
        <w:t>면,</w:t>
      </w:r>
      <w:r w:rsidR="00C47A0E">
        <w:t xml:space="preserve"> </w:t>
      </w:r>
      <w:r w:rsidR="00C47A0E">
        <w:rPr>
          <w:rFonts w:hint="eastAsia"/>
        </w:rPr>
        <w:t xml:space="preserve">그 메소드는 </w:t>
      </w:r>
      <w:r w:rsidR="00C47A0E">
        <w:t xml:space="preserve">static </w:t>
      </w:r>
      <w:r w:rsidR="00C47A0E">
        <w:rPr>
          <w:rFonts w:hint="eastAsia"/>
        </w:rPr>
        <w:t>메소드가 된다.</w:t>
      </w:r>
    </w:p>
    <w:p w14:paraId="41F0114B" w14:textId="4CEBCD2A" w:rsidR="00C47A0E" w:rsidRDefault="00C47A0E" w:rsidP="007967A9"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메소드의 특징은,</w:t>
      </w:r>
      <w:r>
        <w:t xml:space="preserve"> </w:t>
      </w:r>
      <w:r w:rsidR="00FF25D3">
        <w:rPr>
          <w:rFonts w:hint="eastAsia"/>
        </w:rPr>
        <w:t xml:space="preserve">현재 객체를 의미하는 </w:t>
      </w:r>
      <w:r>
        <w:t xml:space="preserve">this </w:t>
      </w:r>
      <w:r>
        <w:rPr>
          <w:rFonts w:hint="eastAsia"/>
        </w:rPr>
        <w:t>키워드를 사용할 수 없다는 점이다.</w:t>
      </w:r>
    </w:p>
    <w:p w14:paraId="0D2A9050" w14:textId="77777777" w:rsidR="0068721C" w:rsidRDefault="0068721C" w:rsidP="007967A9"/>
    <w:p w14:paraId="1F3F3531" w14:textId="77777777" w:rsidR="0068721C" w:rsidRDefault="00FF25D3" w:rsidP="007967A9"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 xml:space="preserve">키워드를 사용할 수 </w:t>
      </w:r>
      <w:r w:rsidR="00990513">
        <w:rPr>
          <w:rFonts w:hint="eastAsia"/>
        </w:rPr>
        <w:t>없기 때문에,</w:t>
      </w:r>
      <w:r w:rsidR="00990513">
        <w:t xml:space="preserve"> </w:t>
      </w:r>
    </w:p>
    <w:p w14:paraId="389EF33D" w14:textId="56E85D6F" w:rsidR="00990513" w:rsidRDefault="00990513" w:rsidP="007967A9">
      <w:r>
        <w:t xml:space="preserve">this </w:t>
      </w:r>
      <w:r>
        <w:rPr>
          <w:rFonts w:hint="eastAsia"/>
        </w:rPr>
        <w:t>객체의 멤버 변수나,</w:t>
      </w:r>
      <w:r>
        <w:t xml:space="preserve"> this </w:t>
      </w:r>
      <w:r>
        <w:rPr>
          <w:rFonts w:hint="eastAsia"/>
        </w:rPr>
        <w:t>객체의 메소드를 호출할 수 없다.</w:t>
      </w:r>
    </w:p>
    <w:p w14:paraId="356E76E1" w14:textId="2E7545E7" w:rsidR="00FF25D3" w:rsidRDefault="00990513" w:rsidP="007967A9"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 xml:space="preserve">객체가 아닌 다른 객체의 멤버 변수나 메소드를 </w:t>
      </w:r>
      <w:r w:rsidR="0068721C">
        <w:rPr>
          <w:rFonts w:hint="eastAsia"/>
        </w:rPr>
        <w:t>사용하는 것은 가능하다.</w:t>
      </w:r>
    </w:p>
    <w:p w14:paraId="64077F2A" w14:textId="77777777" w:rsidR="0068721C" w:rsidRDefault="0068721C" w:rsidP="007967A9"/>
    <w:p w14:paraId="23D79D60" w14:textId="18111EF8" w:rsidR="00C47A0E" w:rsidRDefault="00C47A0E" w:rsidP="007967A9"/>
    <w:p w14:paraId="63DDCA9C" w14:textId="4EB2BD8E" w:rsidR="00785824" w:rsidRDefault="00785824" w:rsidP="007967A9"/>
    <w:p w14:paraId="3A1EC63B" w14:textId="49A79083" w:rsidR="00785824" w:rsidRDefault="0078582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911BE0A" w14:textId="16AA6099" w:rsidR="00870DB5" w:rsidRDefault="00870DB5" w:rsidP="00785824">
      <w:pPr>
        <w:pStyle w:val="Heading2"/>
      </w:pPr>
      <w:bookmarkStart w:id="19" w:name="_Toc36559579"/>
      <w:r>
        <w:rPr>
          <w:rFonts w:hint="eastAsia"/>
        </w:rPr>
        <w:lastRenderedPageBreak/>
        <w:t>상속 구현</w:t>
      </w:r>
      <w:bookmarkEnd w:id="19"/>
    </w:p>
    <w:p w14:paraId="21489BCF" w14:textId="7D734D81" w:rsidR="00870DB5" w:rsidRDefault="00870DB5" w:rsidP="00870DB5">
      <w:pPr>
        <w:pStyle w:val="Heading3"/>
      </w:pPr>
      <w:r>
        <w:rPr>
          <w:rFonts w:hint="eastAsia"/>
        </w:rPr>
        <w:t>f</w:t>
      </w:r>
      <w:r>
        <w:t>igure2.js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0DB5" w14:paraId="1DF056B3" w14:textId="77777777" w:rsidTr="00870DB5">
        <w:tc>
          <w:tcPr>
            <w:tcW w:w="10456" w:type="dxa"/>
          </w:tcPr>
          <w:p w14:paraId="4FE8A383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class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0DB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Figure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2AD5B5F4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constructor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3B2118D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1584C1A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36C6147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1FDCC6D9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3C53597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70DB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dx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dy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FA5DBFC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+=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dx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8F555BF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+=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dy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6E75C54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74CDB11E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210CB5B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956147D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class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0DB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Rectangle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extends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 </w:t>
            </w:r>
            <w:r w:rsidRPr="00870DB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:shd w:val="clear" w:color="auto" w:fill="FFFF99"/>
              </w:rPr>
              <w:t>Figure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65CBC40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constructor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EAECFF9" w14:textId="77777777" w:rsidR="00870DB5" w:rsidRPr="00870DB5" w:rsidRDefault="00870DB5" w:rsidP="00800F4C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super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36D4C6F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31A3B60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064D825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47C4F076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949C3B8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70DB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dx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dy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4DE6566A" w14:textId="77777777" w:rsidR="00870DB5" w:rsidRPr="00870DB5" w:rsidRDefault="00870DB5" w:rsidP="00800F4C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super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0DB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dx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dy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88E01EB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+=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dx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AEC4CF2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+=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dy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65098B5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0CFF4BD2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90C78B4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E7F5AD2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0DB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Rectangle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0DB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6CC046D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0DB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0DB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BD2B725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0DB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36E6A49" w14:textId="77777777" w:rsidR="00870DB5" w:rsidRPr="00870DB5" w:rsidRDefault="00870DB5" w:rsidP="00870DB5"/>
        </w:tc>
      </w:tr>
    </w:tbl>
    <w:p w14:paraId="4B715AF4" w14:textId="77777777" w:rsidR="00870DB5" w:rsidRPr="00870DB5" w:rsidRDefault="00870DB5" w:rsidP="00870DB5"/>
    <w:p w14:paraId="417EA339" w14:textId="77777777" w:rsidR="00870DB5" w:rsidRPr="00870DB5" w:rsidRDefault="00870DB5" w:rsidP="00870DB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70DB5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70DB5">
        <w:rPr>
          <w:rFonts w:ascii="Consolas" w:eastAsia="굴림" w:hAnsi="Consolas" w:cs="굴림"/>
          <w:color w:val="267F99"/>
          <w:kern w:val="0"/>
          <w:sz w:val="21"/>
          <w:szCs w:val="21"/>
        </w:rPr>
        <w:t>Rectangle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70DB5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70DB5">
        <w:rPr>
          <w:rFonts w:ascii="Consolas" w:eastAsia="굴림" w:hAnsi="Consolas" w:cs="굴림"/>
          <w:color w:val="267F99"/>
          <w:kern w:val="0"/>
          <w:sz w:val="21"/>
          <w:szCs w:val="21"/>
        </w:rPr>
        <w:t>Figure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03D1E66D" w14:textId="4892272C" w:rsidR="00870DB5" w:rsidRDefault="00870DB5" w:rsidP="00870DB5">
      <w:r>
        <w:rPr>
          <w:rFonts w:hint="eastAsia"/>
        </w:rPr>
        <w:t>F</w:t>
      </w:r>
      <w:r>
        <w:t xml:space="preserve">igure </w:t>
      </w:r>
      <w:r>
        <w:rPr>
          <w:rFonts w:hint="eastAsia"/>
        </w:rPr>
        <w:t xml:space="preserve">클래스를 상속하여 </w:t>
      </w:r>
      <w:r>
        <w:t xml:space="preserve">Rectangle </w:t>
      </w:r>
      <w:r>
        <w:rPr>
          <w:rFonts w:hint="eastAsia"/>
        </w:rPr>
        <w:t>클래스를 구현하였다.</w:t>
      </w:r>
    </w:p>
    <w:p w14:paraId="29F58E10" w14:textId="0CE7A875" w:rsidR="00870DB5" w:rsidRDefault="00800F4C" w:rsidP="00870DB5">
      <w:r>
        <w:rPr>
          <w:rFonts w:hint="eastAsia"/>
        </w:rPr>
        <w:t>부모 클래스의 멤버 변수와 메소드가 자식 클래스에 상속된다.</w:t>
      </w:r>
    </w:p>
    <w:p w14:paraId="2E365B22" w14:textId="7652FDE4" w:rsidR="00800F4C" w:rsidRDefault="00800F4C" w:rsidP="00870DB5"/>
    <w:p w14:paraId="35058061" w14:textId="32672BE4" w:rsidR="00800F4C" w:rsidRDefault="00800F4C" w:rsidP="00800F4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70DB5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70DB5">
        <w:rPr>
          <w:rFonts w:ascii="Consolas" w:eastAsia="굴림" w:hAnsi="Consolas" w:cs="굴림"/>
          <w:color w:val="001080"/>
          <w:kern w:val="0"/>
          <w:sz w:val="21"/>
          <w:szCs w:val="21"/>
        </w:rPr>
        <w:t>x1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870DB5">
        <w:rPr>
          <w:rFonts w:ascii="Consolas" w:eastAsia="굴림" w:hAnsi="Consolas" w:cs="굴림"/>
          <w:color w:val="001080"/>
          <w:kern w:val="0"/>
          <w:sz w:val="21"/>
          <w:szCs w:val="21"/>
        </w:rPr>
        <w:t>y1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B0B9DF9" w14:textId="37C3344C" w:rsidR="00800F4C" w:rsidRPr="00870DB5" w:rsidRDefault="00800F4C" w:rsidP="00800F4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800F4C">
        <w:t>부모</w:t>
      </w:r>
      <w:r w:rsidRPr="00800F4C">
        <w:rPr>
          <w:rFonts w:hint="eastAsia"/>
        </w:rPr>
        <w:t xml:space="preserve"> </w:t>
      </w:r>
      <w:r w:rsidRPr="00800F4C">
        <w:t>클래스의</w:t>
      </w:r>
      <w:r w:rsidRPr="00800F4C">
        <w:rPr>
          <w:rFonts w:hint="eastAsia"/>
        </w:rPr>
        <w:t xml:space="preserve"> </w:t>
      </w:r>
      <w:r w:rsidRPr="00800F4C">
        <w:t>생성자를</w:t>
      </w:r>
      <w:r w:rsidRPr="00800F4C">
        <w:rPr>
          <w:rFonts w:hint="eastAsia"/>
        </w:rPr>
        <w:t xml:space="preserve"> </w:t>
      </w:r>
      <w:r w:rsidRPr="00800F4C">
        <w:t>호출한다</w:t>
      </w:r>
      <w:r w:rsidRPr="00800F4C">
        <w:rPr>
          <w:rFonts w:hint="eastAsia"/>
        </w:rPr>
        <w:t>.</w:t>
      </w:r>
    </w:p>
    <w:p w14:paraId="68E30C29" w14:textId="77777777" w:rsidR="00800F4C" w:rsidRPr="00800F4C" w:rsidRDefault="00800F4C" w:rsidP="00870DB5"/>
    <w:p w14:paraId="62A28C6F" w14:textId="3EA2989C" w:rsidR="00800F4C" w:rsidRDefault="00800F4C" w:rsidP="00800F4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70DB5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870DB5">
        <w:rPr>
          <w:rFonts w:ascii="Consolas" w:eastAsia="굴림" w:hAnsi="Consolas" w:cs="굴림"/>
          <w:color w:val="795E26"/>
          <w:kern w:val="0"/>
          <w:sz w:val="21"/>
          <w:szCs w:val="21"/>
        </w:rPr>
        <w:t>move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70DB5">
        <w:rPr>
          <w:rFonts w:ascii="Consolas" w:eastAsia="굴림" w:hAnsi="Consolas" w:cs="굴림"/>
          <w:color w:val="001080"/>
          <w:kern w:val="0"/>
          <w:sz w:val="21"/>
          <w:szCs w:val="21"/>
        </w:rPr>
        <w:t>dx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870DB5">
        <w:rPr>
          <w:rFonts w:ascii="Consolas" w:eastAsia="굴림" w:hAnsi="Consolas" w:cs="굴림"/>
          <w:color w:val="001080"/>
          <w:kern w:val="0"/>
          <w:sz w:val="21"/>
          <w:szCs w:val="21"/>
        </w:rPr>
        <w:t>dy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EC55DE7" w14:textId="09DF6389" w:rsidR="00800F4C" w:rsidRPr="00870DB5" w:rsidRDefault="00800F4C" w:rsidP="00800F4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800F4C">
        <w:t>부모</w:t>
      </w:r>
      <w:r w:rsidRPr="00800F4C">
        <w:rPr>
          <w:rFonts w:hint="eastAsia"/>
        </w:rPr>
        <w:t xml:space="preserve"> </w:t>
      </w:r>
      <w:r w:rsidRPr="00800F4C">
        <w:t>클래스의</w:t>
      </w:r>
      <w:r w:rsidRPr="00800F4C">
        <w:rPr>
          <w:rFonts w:hint="eastAsia"/>
        </w:rPr>
        <w:t xml:space="preserve"> </w:t>
      </w:r>
      <w:r w:rsidRPr="00800F4C">
        <w:t>move 메소드를</w:t>
      </w:r>
      <w:r w:rsidRPr="00800F4C">
        <w:rPr>
          <w:rFonts w:hint="eastAsia"/>
        </w:rPr>
        <w:t xml:space="preserve"> </w:t>
      </w:r>
      <w:r w:rsidRPr="00800F4C">
        <w:t>호출한다</w:t>
      </w:r>
      <w:r w:rsidRPr="00800F4C">
        <w:rPr>
          <w:rFonts w:hint="eastAsia"/>
        </w:rPr>
        <w:t>.</w:t>
      </w:r>
    </w:p>
    <w:p w14:paraId="561753DB" w14:textId="57F8DCD0" w:rsidR="00870DB5" w:rsidRDefault="00870DB5" w:rsidP="00870DB5"/>
    <w:p w14:paraId="013BF2C1" w14:textId="73DC8BC2" w:rsidR="00870DB5" w:rsidRDefault="00870DB5" w:rsidP="00870DB5"/>
    <w:p w14:paraId="6EEA93C7" w14:textId="383419E0" w:rsidR="00870DB5" w:rsidRDefault="00870DB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C5FCB94" w14:textId="08B4313F" w:rsidR="00785824" w:rsidRDefault="00785824" w:rsidP="00785824">
      <w:pPr>
        <w:pStyle w:val="Heading2"/>
      </w:pPr>
      <w:bookmarkStart w:id="20" w:name="_Toc36559580"/>
      <w:r>
        <w:rPr>
          <w:rFonts w:hint="eastAsia"/>
        </w:rPr>
        <w:lastRenderedPageBreak/>
        <w:t>g</w:t>
      </w:r>
      <w:r>
        <w:t>etter / setter</w:t>
      </w:r>
      <w:bookmarkEnd w:id="20"/>
    </w:p>
    <w:p w14:paraId="56A296A5" w14:textId="7303277E" w:rsidR="00785824" w:rsidRDefault="00E55667" w:rsidP="00E55667">
      <w:pPr>
        <w:pStyle w:val="Heading3"/>
      </w:pPr>
      <w:r>
        <w:rPr>
          <w:rFonts w:hint="eastAsia"/>
        </w:rPr>
        <w:t>r</w:t>
      </w:r>
      <w:r>
        <w:t>ectangle2.js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5667" w14:paraId="1087AC9B" w14:textId="77777777" w:rsidTr="00E55667">
        <w:tc>
          <w:tcPr>
            <w:tcW w:w="10456" w:type="dxa"/>
          </w:tcPr>
          <w:p w14:paraId="70900441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class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566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Rectangle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000321D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constructor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28F7029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=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3CE7E67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=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3D42763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=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CF7D602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=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AD9EAC8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1510F5C4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6B12476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getWidth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14D0AEEB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5566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abs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4D31E00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5232BB6B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F4CD467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setWidth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417D8022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6A976FD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2E468B32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356DB59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getHeight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1629CB89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5566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abs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C721751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1FF56262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3CC08EB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setHeight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57EE581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037604D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77764D06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075E455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5C53BD1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566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Rectangle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566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566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566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566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A947779" w14:textId="77777777" w:rsidR="00E55667" w:rsidRPr="00E55667" w:rsidRDefault="00E55667" w:rsidP="002C193C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setWidth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566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CB83FCA" w14:textId="77777777" w:rsidR="00E55667" w:rsidRPr="00E55667" w:rsidRDefault="00E55667" w:rsidP="002C193C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setHeight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566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373F244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221D1EE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566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"%d %d"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rectangle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.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FFFF99"/>
              </w:rPr>
              <w:t>getWidth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(),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rectangle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.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FFFF99"/>
              </w:rPr>
              <w:t>getHeight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()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519F98F" w14:textId="77777777" w:rsidR="00E55667" w:rsidRPr="00E55667" w:rsidRDefault="00E55667" w:rsidP="00785824"/>
        </w:tc>
      </w:tr>
    </w:tbl>
    <w:p w14:paraId="5B0EFD8A" w14:textId="38991276" w:rsidR="00E55667" w:rsidRDefault="00E55667" w:rsidP="00785824"/>
    <w:p w14:paraId="3FDA5006" w14:textId="11A0BA32" w:rsidR="00785824" w:rsidRDefault="00B9132D" w:rsidP="007967A9">
      <w:r>
        <w:rPr>
          <w:rFonts w:hint="eastAsia"/>
        </w:rPr>
        <w:t>R</w:t>
      </w:r>
      <w:r>
        <w:t xml:space="preserve">ectangle </w:t>
      </w:r>
      <w:r>
        <w:rPr>
          <w:rFonts w:hint="eastAsia"/>
        </w:rPr>
        <w:t xml:space="preserve">클래스에는 </w:t>
      </w:r>
      <w:r>
        <w:t xml:space="preserve">x1, y1, x2, y2 </w:t>
      </w:r>
      <w:r>
        <w:rPr>
          <w:rFonts w:hint="eastAsia"/>
        </w:rPr>
        <w:t>멤버 변수만 정의되었다.</w:t>
      </w:r>
    </w:p>
    <w:p w14:paraId="5E13DC84" w14:textId="3AFF9150" w:rsidR="00B9132D" w:rsidRDefault="00B9132D" w:rsidP="007967A9"/>
    <w:p w14:paraId="79769056" w14:textId="2C5903EE" w:rsidR="00B9132D" w:rsidRDefault="00B9132D" w:rsidP="007967A9">
      <w:r>
        <w:rPr>
          <w:rFonts w:hint="eastAsia"/>
        </w:rPr>
        <w:t>g</w:t>
      </w:r>
      <w:r>
        <w:t xml:space="preserve">etWidth, setWidth, getHeight, setHeight </w:t>
      </w:r>
      <w:r>
        <w:rPr>
          <w:rFonts w:hint="eastAsia"/>
        </w:rPr>
        <w:t>메소드는</w:t>
      </w:r>
    </w:p>
    <w:p w14:paraId="6DF88C03" w14:textId="723DA21F" w:rsidR="00B9132D" w:rsidRDefault="00B9132D" w:rsidP="007967A9">
      <w:r>
        <w:rPr>
          <w:rFonts w:hint="eastAsia"/>
        </w:rPr>
        <w:t xml:space="preserve">이 </w:t>
      </w:r>
      <w:r>
        <w:t xml:space="preserve">x1, y1, x2, y2 </w:t>
      </w:r>
      <w:r>
        <w:rPr>
          <w:rFonts w:hint="eastAsia"/>
        </w:rPr>
        <w:t>멤머 변수를 사용하여 구현되었다.</w:t>
      </w:r>
    </w:p>
    <w:p w14:paraId="41817679" w14:textId="1EAAD980" w:rsidR="002C193C" w:rsidRDefault="002C193C" w:rsidP="007967A9"/>
    <w:p w14:paraId="10470E1E" w14:textId="10F544A2" w:rsidR="00B9132D" w:rsidRDefault="00B9132D" w:rsidP="007967A9"/>
    <w:p w14:paraId="2C56A304" w14:textId="184D3DC2" w:rsidR="00B9132D" w:rsidRDefault="00F34EEA" w:rsidP="007967A9">
      <w:r>
        <w:rPr>
          <w:rFonts w:hint="eastAsia"/>
        </w:rPr>
        <w:t xml:space="preserve">위와 같이 </w:t>
      </w:r>
      <w:r>
        <w:t xml:space="preserve">get </w:t>
      </w:r>
      <w:r>
        <w:rPr>
          <w:rFonts w:hint="eastAsia"/>
        </w:rPr>
        <w:t xml:space="preserve">메소드와 </w:t>
      </w:r>
      <w:r>
        <w:t xml:space="preserve">get </w:t>
      </w:r>
      <w:r>
        <w:rPr>
          <w:rFonts w:hint="eastAsia"/>
        </w:rPr>
        <w:t xml:space="preserve">메소드를 구현하는 방법 보다 더 </w:t>
      </w:r>
      <w:r w:rsidR="00AC1D78">
        <w:rPr>
          <w:rFonts w:hint="eastAsia"/>
        </w:rPr>
        <w:t>세련된 문법이 제공된다.</w:t>
      </w:r>
    </w:p>
    <w:p w14:paraId="6646EB34" w14:textId="49BA1EC7" w:rsidR="00AC1D78" w:rsidRDefault="00AC1D78" w:rsidP="007967A9"/>
    <w:p w14:paraId="043B9FEC" w14:textId="7E72DC39" w:rsidR="00AC1D78" w:rsidRDefault="00AC1D7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7777F74" w14:textId="55E52ADA" w:rsidR="00AC1D78" w:rsidRDefault="00AC1D78" w:rsidP="00AC1D78">
      <w:pPr>
        <w:pStyle w:val="Heading3"/>
      </w:pPr>
      <w:r>
        <w:rPr>
          <w:rFonts w:hint="eastAsia"/>
        </w:rPr>
        <w:lastRenderedPageBreak/>
        <w:t>r</w:t>
      </w:r>
      <w:r>
        <w:t>ectangle3.js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1D78" w14:paraId="586A4B38" w14:textId="77777777" w:rsidTr="00AC1D78">
        <w:tc>
          <w:tcPr>
            <w:tcW w:w="10456" w:type="dxa"/>
          </w:tcPr>
          <w:p w14:paraId="70379295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class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957BF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Rectangle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1EFF4D40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constructor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4343521D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=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8B1EF6A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=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D3A76EC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=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6F1052A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=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75FF665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177C6E3D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B9DE311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get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131CD2E7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957BF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abs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3D3A595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798431C6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F76614E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set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5B7FC839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0311935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06A0F2AE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78AAA51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get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4DB4CC9A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957BF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abs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C1A0E5B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7EA58DCD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03DDC06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set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502E910B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57F3C0C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1D2F652A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E48B6B4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695E4F2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957BF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Rectangle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957B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957B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957B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957B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F7CCB51" w14:textId="77777777" w:rsidR="002957BF" w:rsidRPr="002957BF" w:rsidRDefault="002957BF" w:rsidP="00BF3D68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957B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190AD21" w14:textId="77777777" w:rsidR="002957BF" w:rsidRPr="002957BF" w:rsidRDefault="002957BF" w:rsidP="00BF3D68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957B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64EA880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2A30459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957B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"%d %d"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rectangle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width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,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rectangle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height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D1CE42B" w14:textId="77777777" w:rsidR="00AC1D78" w:rsidRPr="002957BF" w:rsidRDefault="00AC1D78" w:rsidP="00AC1D78"/>
        </w:tc>
      </w:tr>
    </w:tbl>
    <w:p w14:paraId="53A9C2C3" w14:textId="77777777" w:rsidR="00AC1D78" w:rsidRPr="00AC1D78" w:rsidRDefault="00AC1D78" w:rsidP="00AC1D78"/>
    <w:p w14:paraId="7764543D" w14:textId="0651CE97" w:rsidR="00785824" w:rsidRDefault="002957BF" w:rsidP="007967A9">
      <w:r>
        <w:rPr>
          <w:rFonts w:hint="eastAsia"/>
        </w:rPr>
        <w:t>g</w:t>
      </w:r>
      <w:r>
        <w:t>etter / setter</w:t>
      </w:r>
      <w:r w:rsidR="005E5F16">
        <w:rPr>
          <w:rFonts w:hint="eastAsia"/>
        </w:rPr>
        <w:t xml:space="preserve"> </w:t>
      </w:r>
      <w:r w:rsidR="000A39DE">
        <w:rPr>
          <w:rFonts w:hint="eastAsia"/>
        </w:rPr>
        <w:t>매소드를 구현하여</w:t>
      </w:r>
      <w:r w:rsidR="005E5F16">
        <w:rPr>
          <w:rFonts w:hint="eastAsia"/>
        </w:rPr>
        <w:t xml:space="preserve"> </w:t>
      </w:r>
      <w:r w:rsidR="002C193C">
        <w:t xml:space="preserve">width </w:t>
      </w:r>
      <w:r w:rsidR="002C193C">
        <w:rPr>
          <w:rFonts w:hint="eastAsia"/>
        </w:rPr>
        <w:t xml:space="preserve">속성과 </w:t>
      </w:r>
      <w:r w:rsidR="002C193C">
        <w:t xml:space="preserve">height </w:t>
      </w:r>
      <w:r w:rsidR="002C193C">
        <w:rPr>
          <w:rFonts w:hint="eastAsia"/>
        </w:rPr>
        <w:t>속성을 정의하였다.</w:t>
      </w:r>
    </w:p>
    <w:p w14:paraId="532A56CB" w14:textId="77777777" w:rsidR="002C193C" w:rsidRPr="007967A9" w:rsidRDefault="002C193C" w:rsidP="007967A9"/>
    <w:p w14:paraId="3A868C3C" w14:textId="09287449" w:rsidR="007967A9" w:rsidRDefault="00BF3D68" w:rsidP="007967A9">
      <w:r>
        <w:rPr>
          <w:rFonts w:hint="eastAsia"/>
        </w:rPr>
        <w:t>w</w:t>
      </w:r>
      <w:r>
        <w:t xml:space="preserve">idth, height </w:t>
      </w:r>
      <w:r>
        <w:rPr>
          <w:rFonts w:hint="eastAsia"/>
        </w:rPr>
        <w:t>속성은 멤버 변수가 아니고,</w:t>
      </w:r>
      <w:r>
        <w:t xml:space="preserve"> getter / setter </w:t>
      </w:r>
      <w:r>
        <w:rPr>
          <w:rFonts w:hint="eastAsia"/>
        </w:rPr>
        <w:t>메소드로 구현되었지만,</w:t>
      </w:r>
    </w:p>
    <w:p w14:paraId="7001D987" w14:textId="1DAD5837" w:rsidR="00BF3D68" w:rsidRDefault="00BF3D68" w:rsidP="007967A9">
      <w:r>
        <w:rPr>
          <w:rFonts w:hint="eastAsia"/>
        </w:rPr>
        <w:t>외부에서 사용할 때,</w:t>
      </w:r>
      <w:r>
        <w:t xml:space="preserve"> </w:t>
      </w:r>
      <w:r>
        <w:rPr>
          <w:rFonts w:hint="eastAsia"/>
        </w:rPr>
        <w:t>마치 멤버 변수인 것 처럼 사용할 수 있다.</w:t>
      </w:r>
    </w:p>
    <w:p w14:paraId="1E1DF24D" w14:textId="7DE52FE9" w:rsidR="00BF3D68" w:rsidRDefault="00BF3D68" w:rsidP="007967A9"/>
    <w:p w14:paraId="5C6C09D5" w14:textId="77777777" w:rsidR="00BF3D68" w:rsidRPr="007967A9" w:rsidRDefault="00BF3D68" w:rsidP="007967A9"/>
    <w:p w14:paraId="09982D67" w14:textId="2E128470" w:rsidR="007967A9" w:rsidRDefault="007967A9">
      <w:pPr>
        <w:widowControl/>
        <w:wordWrap/>
        <w:autoSpaceDE/>
        <w:autoSpaceDN/>
        <w:spacing w:after="160" w:line="259" w:lineRule="auto"/>
      </w:pPr>
    </w:p>
    <w:p w14:paraId="176F9A1E" w14:textId="39E7F12E" w:rsidR="007967A9" w:rsidRDefault="007967A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F9BD0C" w14:textId="158308A6" w:rsidR="0044456D" w:rsidRDefault="0044456D" w:rsidP="0044456D">
      <w:pPr>
        <w:pStyle w:val="Heading1"/>
      </w:pPr>
      <w:bookmarkStart w:id="21" w:name="_Toc36559581"/>
      <w:r>
        <w:rPr>
          <w:rFonts w:hint="eastAsia"/>
        </w:rPr>
        <w:lastRenderedPageBreak/>
        <w:t>요약</w:t>
      </w:r>
      <w:bookmarkEnd w:id="21"/>
    </w:p>
    <w:p w14:paraId="25D3C92A" w14:textId="77777777" w:rsidR="0044456D" w:rsidRDefault="0044456D" w:rsidP="0044456D"/>
    <w:p w14:paraId="5CBEB83D" w14:textId="6478FB04" w:rsidR="00696FBF" w:rsidRDefault="00696FBF" w:rsidP="00696FBF">
      <w:pPr>
        <w:pStyle w:val="Heading3"/>
      </w:pP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6B583AE0" w14:textId="50B0BD05" w:rsidR="00696FBF" w:rsidRDefault="00696FBF" w:rsidP="00696FBF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{ </w:t>
      </w: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854E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854EC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C854E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854EC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 };</w:t>
      </w:r>
    </w:p>
    <w:p w14:paraId="6FB49548" w14:textId="77777777" w:rsidR="00696FBF" w:rsidRDefault="00696FBF" w:rsidP="00696FBF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2006AAD" w14:textId="77777777" w:rsidR="00156203" w:rsidRDefault="00156203" w:rsidP="00696FBF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AA4EFB1" w14:textId="73462665" w:rsidR="00696FBF" w:rsidRDefault="00696FBF" w:rsidP="00696FBF">
      <w:pPr>
        <w:pStyle w:val="Heading3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빈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객체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생성</w:t>
      </w:r>
    </w:p>
    <w:p w14:paraId="44650E98" w14:textId="47889AE3" w:rsidR="00696FBF" w:rsidRPr="00696FBF" w:rsidRDefault="00696FBF" w:rsidP="00696FBF"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{ };</w:t>
      </w:r>
    </w:p>
    <w:p w14:paraId="6C3A34B2" w14:textId="77777777" w:rsidR="00696FBF" w:rsidRDefault="00696FBF" w:rsidP="00696FBF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5F97DE0" w14:textId="77777777" w:rsidR="00156203" w:rsidRDefault="00156203" w:rsidP="00696FBF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06CA791" w14:textId="77777777" w:rsidR="00AB5FA7" w:rsidRDefault="00AB5FA7" w:rsidP="00AB5FA7">
      <w:pPr>
        <w:pStyle w:val="Heading3"/>
      </w:pPr>
      <w:r>
        <w:rPr>
          <w:rFonts w:hint="eastAsia"/>
        </w:rPr>
        <w:t>참조형</w:t>
      </w:r>
      <w:r>
        <w:rPr>
          <w:rFonts w:hint="eastAsia"/>
        </w:rPr>
        <w:t xml:space="preserve"> (</w:t>
      </w:r>
      <w:r>
        <w:t>reference type)</w:t>
      </w:r>
    </w:p>
    <w:p w14:paraId="63651D92" w14:textId="77777777" w:rsidR="00AB5FA7" w:rsidRPr="00C329B0" w:rsidRDefault="00AB5FA7" w:rsidP="00AB5FA7">
      <w:r>
        <w:rPr>
          <w:rFonts w:hint="eastAsia"/>
        </w:rPr>
        <w:t>객체는 참조형이다.</w:t>
      </w:r>
    </w:p>
    <w:p w14:paraId="392C5736" w14:textId="77777777" w:rsidR="00AB5FA7" w:rsidRDefault="00AB5FA7" w:rsidP="00AB5FA7">
      <w:r>
        <w:rPr>
          <w:rFonts w:hint="eastAsia"/>
        </w:rPr>
        <w:t>객체 변수에는 그 객체에 대한 참조(</w:t>
      </w:r>
      <w:r>
        <w:t>refe</w:t>
      </w:r>
      <w:r>
        <w:rPr>
          <w:rFonts w:hint="eastAsia"/>
        </w:rPr>
        <w:t>r</w:t>
      </w:r>
      <w:r>
        <w:t>ence)</w:t>
      </w:r>
      <w:r>
        <w:rPr>
          <w:rFonts w:hint="eastAsia"/>
        </w:rPr>
        <w:t>만 저장된다.</w:t>
      </w:r>
    </w:p>
    <w:p w14:paraId="751A8A81" w14:textId="77777777" w:rsidR="00AB5FA7" w:rsidRDefault="00AB5FA7" w:rsidP="00AB5FA7"/>
    <w:p w14:paraId="38B03361" w14:textId="77777777" w:rsidR="00156203" w:rsidRPr="0050578F" w:rsidRDefault="00156203" w:rsidP="00AB5FA7"/>
    <w:p w14:paraId="1640798B" w14:textId="77777777" w:rsidR="00AB5FA7" w:rsidRDefault="00AB5FA7" w:rsidP="00AB5FA7">
      <w:pPr>
        <w:pStyle w:val="Heading3"/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 xml:space="preserve"> </w:t>
      </w:r>
      <w:r>
        <w:t>(primitive type)</w:t>
      </w:r>
    </w:p>
    <w:p w14:paraId="42837494" w14:textId="77777777" w:rsidR="00AB5FA7" w:rsidRDefault="00AB5FA7" w:rsidP="00AB5FA7">
      <w:r>
        <w:rPr>
          <w:rFonts w:hint="eastAsia"/>
        </w:rPr>
        <w:t>기본 자료형은 값형이다.</w:t>
      </w:r>
      <w:r>
        <w:t xml:space="preserve"> (value type)</w:t>
      </w:r>
    </w:p>
    <w:p w14:paraId="481C3C9D" w14:textId="77777777" w:rsidR="00AB5FA7" w:rsidRDefault="00AB5FA7" w:rsidP="00AB5FA7">
      <w:r>
        <w:rPr>
          <w:rFonts w:hint="eastAsia"/>
        </w:rPr>
        <w:t>기본 자료형 변수에는 값이 저장된다.</w:t>
      </w:r>
    </w:p>
    <w:p w14:paraId="7E4E2D9F" w14:textId="77777777" w:rsidR="00AB5FA7" w:rsidRDefault="00AB5FA7" w:rsidP="00AB5FA7"/>
    <w:p w14:paraId="0A95D03A" w14:textId="77777777" w:rsidR="00156203" w:rsidRPr="000713DE" w:rsidRDefault="00156203" w:rsidP="00AB5FA7"/>
    <w:p w14:paraId="326E6D4C" w14:textId="77777777" w:rsidR="0074366E" w:rsidRPr="00EA38A1" w:rsidRDefault="0074366E" w:rsidP="0074366E">
      <w:pPr>
        <w:pStyle w:val="Heading3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age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EA38A1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163DB8B" w14:textId="77777777" w:rsidR="0074366E" w:rsidRDefault="0074366E" w:rsidP="0074366E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p</w:t>
      </w:r>
      <w:r>
        <w:t xml:space="preserve">erson1 </w:t>
      </w:r>
      <w:r>
        <w:rPr>
          <w:rFonts w:hint="eastAsia"/>
        </w:rPr>
        <w:t xml:space="preserve">변수가 참조하는 객체에, </w:t>
      </w:r>
      <w:r>
        <w:t xml:space="preserve">age </w:t>
      </w:r>
      <w:r>
        <w:rPr>
          <w:rFonts w:hint="eastAsia"/>
        </w:rPr>
        <w:t>맴버 변수가 있다면,</w:t>
      </w:r>
      <w:r>
        <w:t xml:space="preserve"> </w:t>
      </w:r>
      <w:r>
        <w:rPr>
          <w:rFonts w:hint="eastAsia"/>
        </w:rPr>
        <w:t xml:space="preserve">그 변수에 </w:t>
      </w:r>
      <w:r>
        <w:t>16</w:t>
      </w:r>
      <w:r>
        <w:rPr>
          <w:rFonts w:hint="eastAsia"/>
        </w:rPr>
        <w:t>을 대입한다.</w:t>
      </w:r>
    </w:p>
    <w:p w14:paraId="7EEA42A7" w14:textId="77777777" w:rsidR="0074366E" w:rsidRDefault="0074366E" w:rsidP="0074366E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agee </w:t>
      </w:r>
      <w:r>
        <w:rPr>
          <w:rFonts w:hint="eastAsia"/>
        </w:rPr>
        <w:t>멤버 변수가 없다면 만들고,</w:t>
      </w:r>
      <w:r>
        <w:t xml:space="preserve"> </w:t>
      </w:r>
      <w:r>
        <w:rPr>
          <w:rFonts w:hint="eastAsia"/>
        </w:rPr>
        <w:t xml:space="preserve">그 변수에 </w:t>
      </w:r>
      <w:r>
        <w:t>16</w:t>
      </w:r>
      <w:r>
        <w:rPr>
          <w:rFonts w:hint="eastAsia"/>
        </w:rPr>
        <w:t>을 대입한다.</w:t>
      </w:r>
    </w:p>
    <w:p w14:paraId="47D11A44" w14:textId="77777777" w:rsidR="00696FBF" w:rsidRPr="0074366E" w:rsidRDefault="00696FBF" w:rsidP="00696FBF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7A42417" w14:textId="77777777" w:rsidR="00696FBF" w:rsidRDefault="00696FBF" w:rsidP="00696FBF"/>
    <w:p w14:paraId="6FA94FA7" w14:textId="77777777" w:rsidR="00CC7965" w:rsidRDefault="00CC7965" w:rsidP="00CC796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81597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81597">
        <w:rPr>
          <w:rFonts w:ascii="Consolas" w:eastAsia="굴림" w:hAnsi="Consolas" w:cs="굴림"/>
          <w:color w:val="A31515"/>
          <w:kern w:val="0"/>
          <w:sz w:val="21"/>
          <w:szCs w:val="21"/>
        </w:rPr>
        <w:t>"name"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081597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81597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081597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D61A185" w14:textId="77777777" w:rsidR="00CC7965" w:rsidRDefault="00CC7965" w:rsidP="00CC7965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위 코드는 아래 코드와 동일하다.</w:t>
      </w:r>
    </w:p>
    <w:p w14:paraId="357E3BDE" w14:textId="77777777" w:rsidR="00CC7965" w:rsidRPr="00E56C0B" w:rsidRDefault="00CC7965" w:rsidP="00CC796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6C0B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E56C0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E56C0B">
        <w:rPr>
          <w:rFonts w:ascii="Consolas" w:eastAsia="굴림" w:hAnsi="Consolas" w:cs="굴림"/>
          <w:color w:val="001080"/>
          <w:kern w:val="0"/>
          <w:sz w:val="21"/>
          <w:szCs w:val="21"/>
        </w:rPr>
        <w:t>name</w:t>
      </w:r>
      <w:r w:rsidRPr="00E56C0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E56C0B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56C0B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E56C0B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56C0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FBFE462" w14:textId="77777777" w:rsidR="00CC7965" w:rsidRDefault="00CC7965" w:rsidP="00696FBF"/>
    <w:p w14:paraId="05C416D7" w14:textId="77777777" w:rsidR="00CC7965" w:rsidRDefault="00CC7965" w:rsidP="00696FBF"/>
    <w:p w14:paraId="1A728A7A" w14:textId="77777777" w:rsidR="000E6C53" w:rsidRPr="00D97A2C" w:rsidRDefault="000E6C53" w:rsidP="000E6C5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97A2C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7A2C">
        <w:rPr>
          <w:rFonts w:ascii="Consolas" w:eastAsia="굴림" w:hAnsi="Consolas" w:cs="굴림"/>
          <w:color w:val="795E26"/>
          <w:kern w:val="0"/>
          <w:sz w:val="21"/>
          <w:szCs w:val="21"/>
        </w:rPr>
        <w:t>createPerson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3737237E" w14:textId="77777777" w:rsidR="000E6C53" w:rsidRPr="00D97A2C" w:rsidRDefault="000E6C53" w:rsidP="000E6C5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D97A2C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14:paraId="595962F4" w14:textId="77777777" w:rsidR="000E6C53" w:rsidRPr="00D97A2C" w:rsidRDefault="000E6C53" w:rsidP="000E6C5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5535FDBC" w14:textId="77777777" w:rsidR="000E6C53" w:rsidRDefault="000E6C53" w:rsidP="000E6C53">
      <w:r>
        <w:rPr>
          <w:rFonts w:hint="eastAsia"/>
        </w:rPr>
        <w:t>c</w:t>
      </w:r>
      <w:r>
        <w:t xml:space="preserve">reatePerson </w:t>
      </w:r>
      <w:r>
        <w:rPr>
          <w:rFonts w:hint="eastAsia"/>
        </w:rPr>
        <w:t>함수는 객체를 생성하여 리턴한다.</w:t>
      </w:r>
    </w:p>
    <w:p w14:paraId="5D558A99" w14:textId="77777777" w:rsidR="00CC7965" w:rsidRDefault="00CC7965" w:rsidP="00696FBF"/>
    <w:p w14:paraId="4B315F7E" w14:textId="77777777" w:rsidR="00156203" w:rsidRDefault="00156203" w:rsidP="00696FBF"/>
    <w:p w14:paraId="4F9DE135" w14:textId="77777777" w:rsidR="00B15BAA" w:rsidRDefault="00B15BAA" w:rsidP="00B15BAA">
      <w:pPr>
        <w:pStyle w:val="Heading3"/>
      </w:pP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t xml:space="preserve">(== </w:t>
      </w:r>
      <w:r>
        <w:rPr>
          <w:rFonts w:hint="eastAsia"/>
        </w:rPr>
        <w:t>연산자</w:t>
      </w:r>
      <w:r>
        <w:rPr>
          <w:rFonts w:hint="eastAsia"/>
        </w:rPr>
        <w:t>)</w:t>
      </w:r>
    </w:p>
    <w:p w14:paraId="76D592CE" w14:textId="77777777" w:rsidR="00B15BAA" w:rsidRDefault="00B15BAA" w:rsidP="00B15BAA">
      <w:r>
        <w:rPr>
          <w:rFonts w:hint="eastAsia"/>
        </w:rPr>
        <w:t xml:space="preserve">참조형인 객체를 </w:t>
      </w:r>
      <w:r>
        <w:t xml:space="preserve">== </w:t>
      </w:r>
      <w:r>
        <w:rPr>
          <w:rFonts w:hint="eastAsia"/>
        </w:rPr>
        <w:t>연산자로 비교하면</w:t>
      </w:r>
      <w:r>
        <w:t xml:space="preserve">, </w:t>
      </w:r>
      <w:r>
        <w:rPr>
          <w:rFonts w:hint="eastAsia"/>
        </w:rPr>
        <w:t xml:space="preserve">객체 내부 값을 비교하지 않고, </w:t>
      </w:r>
    </w:p>
    <w:p w14:paraId="7A6DDFE5" w14:textId="77777777" w:rsidR="00B15BAA" w:rsidRDefault="00B15BAA" w:rsidP="00B15BAA">
      <w:r>
        <w:rPr>
          <w:rFonts w:hint="eastAsia"/>
        </w:rPr>
        <w:t>두 참조를 비교한다.</w:t>
      </w:r>
      <w:r>
        <w:t xml:space="preserve"> (</w:t>
      </w:r>
      <w:r>
        <w:rPr>
          <w:rFonts w:hint="eastAsia"/>
        </w:rPr>
        <w:t>두 참조가 동일한 객체를 참조하는지</w:t>
      </w:r>
      <w:r>
        <w:t xml:space="preserve"> </w:t>
      </w:r>
      <w:r>
        <w:rPr>
          <w:rFonts w:hint="eastAsia"/>
        </w:rPr>
        <w:t>비교한다.)</w:t>
      </w:r>
    </w:p>
    <w:p w14:paraId="1890A64B" w14:textId="77777777" w:rsidR="000E6C53" w:rsidRDefault="000E6C53" w:rsidP="00696FBF"/>
    <w:p w14:paraId="1E175103" w14:textId="77777777" w:rsidR="00B15BAA" w:rsidRDefault="00B15BAA" w:rsidP="00696FBF"/>
    <w:p w14:paraId="696C288B" w14:textId="77777777" w:rsidR="00156203" w:rsidRDefault="00156203" w:rsidP="00156203">
      <w:r>
        <w:t>javascrip</w:t>
      </w:r>
      <w:r>
        <w:rPr>
          <w:rFonts w:hint="eastAsia"/>
        </w:rPr>
        <w:t>t에서 문자열은 기본 자료형이다.</w:t>
      </w:r>
    </w:p>
    <w:p w14:paraId="755C4099" w14:textId="77777777" w:rsidR="00156203" w:rsidRDefault="00156203" w:rsidP="00156203">
      <w:r>
        <w:rPr>
          <w:rFonts w:hint="eastAsia"/>
        </w:rPr>
        <w:t xml:space="preserve">기본 자료형을 </w:t>
      </w:r>
      <w:r>
        <w:t xml:space="preserve">== </w:t>
      </w:r>
      <w:r>
        <w:rPr>
          <w:rFonts w:hint="eastAsia"/>
        </w:rPr>
        <w:t>연산자로 비교하면,</w:t>
      </w:r>
      <w:r>
        <w:t xml:space="preserve"> </w:t>
      </w:r>
      <w:r>
        <w:rPr>
          <w:rFonts w:hint="eastAsia"/>
        </w:rPr>
        <w:t>값이 같은지를 비교한다.</w:t>
      </w:r>
    </w:p>
    <w:p w14:paraId="1AA93BE9" w14:textId="77777777" w:rsidR="00156203" w:rsidRDefault="00156203" w:rsidP="00696FBF"/>
    <w:p w14:paraId="53E5462F" w14:textId="77777777" w:rsidR="00E64E84" w:rsidRDefault="00E64E84" w:rsidP="00696FBF"/>
    <w:p w14:paraId="6B3B8D9B" w14:textId="77777777" w:rsidR="005D2DF7" w:rsidRDefault="005D2DF7" w:rsidP="005D2DF7">
      <w:pPr>
        <w:pStyle w:val="Heading3"/>
      </w:pPr>
      <w:r>
        <w:rPr>
          <w:rFonts w:hint="eastAsia"/>
        </w:rPr>
        <w:t>배열도</w:t>
      </w:r>
      <w:r>
        <w:rPr>
          <w:rFonts w:hint="eastAsia"/>
        </w:rPr>
        <w:t xml:space="preserve"> </w:t>
      </w:r>
      <w:r>
        <w:rPr>
          <w:rFonts w:hint="eastAsia"/>
        </w:rPr>
        <w:t>참조형이다</w:t>
      </w:r>
      <w:r>
        <w:rPr>
          <w:rFonts w:hint="eastAsia"/>
        </w:rPr>
        <w:t>.</w:t>
      </w:r>
    </w:p>
    <w:p w14:paraId="66B46C51" w14:textId="77777777" w:rsidR="005D2DF7" w:rsidRDefault="005D2DF7" w:rsidP="005D2DF7">
      <w:r>
        <w:rPr>
          <w:rFonts w:hint="eastAsia"/>
        </w:rPr>
        <w:t>배열 변수에는 배열에 대한 참조만 저장된다.</w:t>
      </w:r>
    </w:p>
    <w:p w14:paraId="362958AC" w14:textId="77777777" w:rsidR="005D2DF7" w:rsidRDefault="005D2DF7" w:rsidP="00696FBF"/>
    <w:p w14:paraId="5CB344FA" w14:textId="7C0EDCD4" w:rsidR="00E64E84" w:rsidRDefault="00E64E8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75564F3" w14:textId="26AE504F" w:rsidR="005D2DF7" w:rsidRDefault="00E64E84" w:rsidP="00E64E84">
      <w:pPr>
        <w:pStyle w:val="Heading3"/>
      </w:pPr>
      <w:r>
        <w:rPr>
          <w:rFonts w:hint="eastAsia"/>
        </w:rPr>
        <w:lastRenderedPageBreak/>
        <w:t>메소드</w:t>
      </w:r>
    </w:p>
    <w:p w14:paraId="43451BB6" w14:textId="6C2E7C98" w:rsidR="005D2DF7" w:rsidRDefault="00FC4A1C" w:rsidP="00696FBF">
      <w:r w:rsidRPr="00FC4A1C">
        <w:rPr>
          <w:rFonts w:hint="eastAsia"/>
        </w:rPr>
        <w:t>객체의</w:t>
      </w:r>
      <w:r w:rsidRPr="00FC4A1C">
        <w:t xml:space="preserve"> 멤버 변수에 대입된 함수는, 그 객체의 메소드가 된다.</w:t>
      </w:r>
    </w:p>
    <w:p w14:paraId="47AA35C4" w14:textId="77777777" w:rsidR="00E64E84" w:rsidRPr="005D2DF7" w:rsidRDefault="00E64E84" w:rsidP="00696FBF"/>
    <w:p w14:paraId="0283550C" w14:textId="77777777" w:rsidR="00E64E84" w:rsidRPr="00CF0388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rectangle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= { </w:t>
      </w:r>
    </w:p>
    <w:p w14:paraId="03625932" w14:textId="77777777" w:rsidR="00E64E84" w:rsidRPr="00CF0388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width: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F0388">
        <w:rPr>
          <w:rFonts w:ascii="Consolas" w:eastAsia="굴림" w:hAnsi="Consolas" w:cs="굴림"/>
          <w:color w:val="098658"/>
          <w:kern w:val="0"/>
          <w:sz w:val="21"/>
          <w:szCs w:val="21"/>
        </w:rPr>
        <w:t>5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</w:p>
    <w:p w14:paraId="6F04909B" w14:textId="77777777" w:rsidR="00E64E84" w:rsidRPr="00CF0388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height: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F0388">
        <w:rPr>
          <w:rFonts w:ascii="Consolas" w:eastAsia="굴림" w:hAnsi="Consolas" w:cs="굴림"/>
          <w:color w:val="098658"/>
          <w:kern w:val="0"/>
          <w:sz w:val="21"/>
          <w:szCs w:val="21"/>
        </w:rPr>
        <w:t>7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</w:p>
    <w:p w14:paraId="1D2C790C" w14:textId="77777777" w:rsidR="00E64E84" w:rsidRPr="00CF0388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CF0388">
        <w:rPr>
          <w:rFonts w:ascii="Consolas" w:eastAsia="굴림" w:hAnsi="Consolas" w:cs="굴림"/>
          <w:color w:val="795E26"/>
          <w:kern w:val="0"/>
          <w:sz w:val="21"/>
          <w:szCs w:val="21"/>
        </w:rPr>
        <w:t>area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 :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F0388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() { </w:t>
      </w:r>
      <w:r w:rsidRPr="00CF0388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F038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width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CF038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height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; }</w:t>
      </w:r>
    </w:p>
    <w:p w14:paraId="4E2C7788" w14:textId="77777777" w:rsidR="00E64E84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14:paraId="36608C84" w14:textId="77777777" w:rsidR="00E64E84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54CDC8F" w14:textId="77777777" w:rsidR="00E64E84" w:rsidRPr="00B474D5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74D5">
        <w:rPr>
          <w:rFonts w:ascii="Consolas" w:eastAsia="굴림" w:hAnsi="Consolas" w:cs="굴림"/>
          <w:color w:val="001080"/>
          <w:kern w:val="0"/>
          <w:sz w:val="21"/>
          <w:szCs w:val="21"/>
        </w:rPr>
        <w:t>rectangle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74D5">
        <w:rPr>
          <w:rFonts w:ascii="Consolas" w:eastAsia="굴림" w:hAnsi="Consolas" w:cs="굴림"/>
          <w:color w:val="795E26"/>
          <w:kern w:val="0"/>
          <w:sz w:val="21"/>
          <w:szCs w:val="21"/>
        </w:rPr>
        <w:t>area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B474D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 () {</w:t>
      </w:r>
    </w:p>
    <w:p w14:paraId="30B6453F" w14:textId="77777777" w:rsidR="00E64E84" w:rsidRPr="00B474D5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B474D5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474D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74D5">
        <w:rPr>
          <w:rFonts w:ascii="Consolas" w:eastAsia="굴림" w:hAnsi="Consolas" w:cs="굴림"/>
          <w:color w:val="001080"/>
          <w:kern w:val="0"/>
          <w:sz w:val="21"/>
          <w:szCs w:val="21"/>
        </w:rPr>
        <w:t>width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B474D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74D5">
        <w:rPr>
          <w:rFonts w:ascii="Consolas" w:eastAsia="굴림" w:hAnsi="Consolas" w:cs="굴림"/>
          <w:color w:val="001080"/>
          <w:kern w:val="0"/>
          <w:sz w:val="21"/>
          <w:szCs w:val="21"/>
        </w:rPr>
        <w:t>height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B8B5FEC" w14:textId="77777777" w:rsidR="00E64E84" w:rsidRPr="00B474D5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375B515B" w14:textId="77777777" w:rsidR="00E64E84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01AED5B" w14:textId="77777777" w:rsidR="00E64E84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CD8A74B" w14:textId="713E7937" w:rsidR="002006FC" w:rsidRDefault="002006FC" w:rsidP="002006FC">
      <w:pPr>
        <w:pStyle w:val="Heading3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속성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탐색</w:t>
      </w:r>
    </w:p>
    <w:p w14:paraId="57DF23B6" w14:textId="77777777" w:rsidR="0096298C" w:rsidRPr="009606D1" w:rsidRDefault="0096298C" w:rsidP="0096298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606D1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9606D1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06D1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2669DF20" w14:textId="77777777" w:rsidR="0096298C" w:rsidRDefault="0096298C" w:rsidP="0096298C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>객체의 멤버 변수 각각에 대해서,</w:t>
      </w:r>
      <w:r>
        <w:t xml:space="preserve"> </w:t>
      </w:r>
      <w:r>
        <w:rPr>
          <w:rFonts w:hint="eastAsia"/>
        </w:rPr>
        <w:t xml:space="preserve">그 이름이 </w:t>
      </w:r>
      <w:r>
        <w:t xml:space="preserve">key </w:t>
      </w:r>
      <w:r>
        <w:rPr>
          <w:rFonts w:hint="eastAsia"/>
        </w:rPr>
        <w:t>변수에 대입되고 반복문이 실행된다.</w:t>
      </w:r>
    </w:p>
    <w:p w14:paraId="1E334932" w14:textId="77777777" w:rsidR="00E64E84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957AE26" w14:textId="77777777" w:rsidR="00DD5E94" w:rsidRDefault="00DD5E9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464A3AC" w14:textId="77777777" w:rsidR="00840C4B" w:rsidRPr="00840C4B" w:rsidRDefault="00840C4B" w:rsidP="00DD5E94">
      <w:pPr>
        <w:pStyle w:val="Heading3"/>
      </w:pPr>
      <w:r w:rsidRPr="00840C4B">
        <w:t>멤버</w:t>
      </w:r>
      <w:r w:rsidRPr="00840C4B">
        <w:rPr>
          <w:rFonts w:hint="eastAsia"/>
        </w:rPr>
        <w:t xml:space="preserve"> </w:t>
      </w:r>
      <w:r w:rsidRPr="00840C4B">
        <w:t>변수</w:t>
      </w:r>
      <w:r w:rsidRPr="00840C4B">
        <w:rPr>
          <w:rFonts w:hint="eastAsia"/>
        </w:rPr>
        <w:t xml:space="preserve"> </w:t>
      </w:r>
      <w:r w:rsidRPr="00840C4B">
        <w:t>제거</w:t>
      </w:r>
    </w:p>
    <w:p w14:paraId="53E803FB" w14:textId="77777777" w:rsidR="00840C4B" w:rsidRPr="007C5E2C" w:rsidRDefault="00840C4B" w:rsidP="00840C4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C5E2C">
        <w:rPr>
          <w:rFonts w:ascii="Consolas" w:eastAsia="굴림" w:hAnsi="Consolas" w:cs="굴림"/>
          <w:color w:val="0000FF"/>
          <w:kern w:val="0"/>
          <w:sz w:val="21"/>
          <w:szCs w:val="21"/>
        </w:rPr>
        <w:t>delete</w:t>
      </w:r>
      <w:r w:rsidRPr="007C5E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C5E2C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7C5E2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C5E2C">
        <w:rPr>
          <w:rFonts w:ascii="Consolas" w:eastAsia="굴림" w:hAnsi="Consolas" w:cs="굴림"/>
          <w:color w:val="001080"/>
          <w:kern w:val="0"/>
          <w:sz w:val="21"/>
          <w:szCs w:val="21"/>
        </w:rPr>
        <w:t>department</w:t>
      </w:r>
      <w:r w:rsidRPr="007C5E2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6ED8FD3" w14:textId="77777777" w:rsidR="00840C4B" w:rsidRDefault="00840C4B" w:rsidP="00840C4B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 xml:space="preserve">객체의 </w:t>
      </w:r>
      <w:r>
        <w:t xml:space="preserve">department </w:t>
      </w:r>
      <w:r>
        <w:rPr>
          <w:rFonts w:hint="eastAsia"/>
        </w:rPr>
        <w:t>멤버 변수를 제거한다.</w:t>
      </w:r>
    </w:p>
    <w:p w14:paraId="62B34ABF" w14:textId="77777777" w:rsidR="00840C4B" w:rsidRPr="005F1CED" w:rsidRDefault="00840C4B" w:rsidP="00840C4B"/>
    <w:p w14:paraId="7772D427" w14:textId="77777777" w:rsidR="00DD5E94" w:rsidRPr="005F1CED" w:rsidRDefault="00DD5E94" w:rsidP="00DD5E94"/>
    <w:p w14:paraId="1C11B159" w14:textId="77777777" w:rsidR="00840C4B" w:rsidRDefault="00840C4B" w:rsidP="00840C4B">
      <w:pPr>
        <w:pStyle w:val="Heading3"/>
      </w:pPr>
      <w:r>
        <w:rPr>
          <w:rFonts w:hint="eastAsia"/>
        </w:rPr>
        <w:t>O</w:t>
      </w:r>
      <w:r>
        <w:t>bject.assign(to, from)</w:t>
      </w:r>
    </w:p>
    <w:p w14:paraId="6DCD6903" w14:textId="77777777" w:rsidR="00840C4B" w:rsidRDefault="00840C4B" w:rsidP="00840C4B">
      <w:r>
        <w:t xml:space="preserve">from </w:t>
      </w:r>
      <w:r>
        <w:rPr>
          <w:rFonts w:hint="eastAsia"/>
        </w:rPr>
        <w:t>객체의 모든 멤버 변수 값을,</w:t>
      </w:r>
      <w:r>
        <w:t xml:space="preserve"> to </w:t>
      </w:r>
      <w:r>
        <w:rPr>
          <w:rFonts w:hint="eastAsia"/>
        </w:rPr>
        <w:t>객체에 복사한다.</w:t>
      </w:r>
    </w:p>
    <w:p w14:paraId="7A2CCAEC" w14:textId="77777777" w:rsidR="00DD5E94" w:rsidRDefault="00DD5E9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7933F91" w14:textId="77777777" w:rsidR="00840C4B" w:rsidRDefault="00840C4B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3D92459" w14:textId="77777777" w:rsidR="00840C4B" w:rsidRDefault="00840C4B" w:rsidP="00840C4B">
      <w:pPr>
        <w:pStyle w:val="Heading3"/>
      </w:pPr>
      <w:r>
        <w:rPr>
          <w:rFonts w:hint="eastAsia"/>
        </w:rPr>
        <w:t>O</w:t>
      </w:r>
      <w:r>
        <w:t>bject.entries(</w:t>
      </w:r>
      <w:r>
        <w:rPr>
          <w:rFonts w:hint="eastAsia"/>
        </w:rPr>
        <w:t>객체</w:t>
      </w:r>
      <w:r>
        <w:rPr>
          <w:rFonts w:hint="eastAsia"/>
        </w:rPr>
        <w:t>)</w:t>
      </w:r>
    </w:p>
    <w:p w14:paraId="6C5471F3" w14:textId="77777777" w:rsidR="00840C4B" w:rsidRDefault="00840C4B" w:rsidP="00840C4B">
      <w:r>
        <w:rPr>
          <w:rFonts w:hint="eastAsia"/>
        </w:rPr>
        <w:t xml:space="preserve">객체의 모든 멤버 변수 값이 들어있는 </w:t>
      </w:r>
      <w:r>
        <w:t>2</w:t>
      </w:r>
      <w:r>
        <w:rPr>
          <w:rFonts w:hint="eastAsia"/>
        </w:rPr>
        <w:t>차원 배열을 리턴한다.</w:t>
      </w:r>
    </w:p>
    <w:p w14:paraId="7EA46EC9" w14:textId="77777777" w:rsidR="00840C4B" w:rsidRDefault="00840C4B" w:rsidP="00840C4B">
      <w:r>
        <w:rPr>
          <w:rFonts w:hint="eastAsia"/>
        </w:rPr>
        <w:t>리턴되는 배열은 다음과 같은 형태이다.</w:t>
      </w:r>
    </w:p>
    <w:p w14:paraId="053B0A70" w14:textId="77777777" w:rsidR="00840C4B" w:rsidRDefault="00840C4B" w:rsidP="00840C4B">
      <w:r>
        <w:rPr>
          <w:rFonts w:hint="eastAsia"/>
        </w:rPr>
        <w:t>[</w:t>
      </w:r>
      <w:r>
        <w:t xml:space="preserve"> [ </w:t>
      </w:r>
      <w:r>
        <w:rPr>
          <w:rFonts w:hint="eastAsia"/>
        </w:rPr>
        <w:t>멤버변수이름1</w:t>
      </w:r>
      <w:r>
        <w:t xml:space="preserve">: </w:t>
      </w:r>
      <w:r>
        <w:rPr>
          <w:rFonts w:hint="eastAsia"/>
        </w:rPr>
        <w:t>값]</w:t>
      </w:r>
      <w:r>
        <w:t xml:space="preserve">, [ </w:t>
      </w:r>
      <w:r>
        <w:rPr>
          <w:rFonts w:hint="eastAsia"/>
        </w:rPr>
        <w:t>멤버변수이름2</w:t>
      </w:r>
      <w:r>
        <w:t xml:space="preserve">: </w:t>
      </w:r>
      <w:r>
        <w:rPr>
          <w:rFonts w:hint="eastAsia"/>
        </w:rPr>
        <w:t>값]</w:t>
      </w:r>
      <w:r>
        <w:t xml:space="preserve">, [ </w:t>
      </w:r>
      <w:r>
        <w:rPr>
          <w:rFonts w:hint="eastAsia"/>
        </w:rPr>
        <w:t>멤버변수이름3</w:t>
      </w:r>
      <w:r>
        <w:t xml:space="preserve">: </w:t>
      </w:r>
      <w:r>
        <w:rPr>
          <w:rFonts w:hint="eastAsia"/>
        </w:rPr>
        <w:t>값]</w:t>
      </w:r>
      <w:r>
        <w:t>, ... ]</w:t>
      </w:r>
    </w:p>
    <w:p w14:paraId="600D288A" w14:textId="77777777" w:rsidR="00840C4B" w:rsidRDefault="00840C4B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91EABF0" w14:textId="77777777" w:rsidR="00840C4B" w:rsidRDefault="00840C4B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3C45B28" w14:textId="77777777" w:rsidR="00840C4B" w:rsidRDefault="00840C4B" w:rsidP="00840C4B">
      <w:pPr>
        <w:pStyle w:val="Heading3"/>
      </w:pP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</w:p>
    <w:p w14:paraId="1EE9D05F" w14:textId="77777777" w:rsidR="00840C4B" w:rsidRPr="00C01B65" w:rsidRDefault="00840C4B" w:rsidP="00840C4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01B65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C01B6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01B65">
        <w:rPr>
          <w:rFonts w:ascii="Consolas" w:eastAsia="굴림" w:hAnsi="Consolas" w:cs="굴림"/>
          <w:color w:val="001080"/>
          <w:kern w:val="0"/>
          <w:sz w:val="21"/>
          <w:szCs w:val="21"/>
        </w:rPr>
        <w:t>person2</w:t>
      </w:r>
      <w:r w:rsidRPr="00C01B65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C01B65">
        <w:rPr>
          <w:rFonts w:ascii="Consolas" w:eastAsia="굴림" w:hAnsi="Consolas" w:cs="굴림"/>
          <w:color w:val="001080"/>
          <w:kern w:val="0"/>
          <w:sz w:val="21"/>
          <w:szCs w:val="21"/>
        </w:rPr>
        <w:t>Object</w:t>
      </w:r>
      <w:r w:rsidRPr="00C01B6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01B65">
        <w:rPr>
          <w:rFonts w:ascii="Consolas" w:eastAsia="굴림" w:hAnsi="Consolas" w:cs="굴림"/>
          <w:color w:val="795E26"/>
          <w:kern w:val="0"/>
          <w:sz w:val="21"/>
          <w:szCs w:val="21"/>
        </w:rPr>
        <w:t>assign</w:t>
      </w:r>
      <w:r w:rsidRPr="00C01B65">
        <w:rPr>
          <w:rFonts w:ascii="Consolas" w:eastAsia="굴림" w:hAnsi="Consolas" w:cs="굴림"/>
          <w:color w:val="000000"/>
          <w:kern w:val="0"/>
          <w:sz w:val="21"/>
          <w:szCs w:val="21"/>
        </w:rPr>
        <w:t>({ }, </w:t>
      </w:r>
      <w:r w:rsidRPr="00C01B65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C01B6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B0256AF" w14:textId="57372A6A" w:rsidR="00840C4B" w:rsidRDefault="00840C4B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840C4B">
        <w:rPr>
          <w:rFonts w:hint="eastAsia"/>
        </w:rPr>
        <w:t>즉</w:t>
      </w:r>
      <w:r w:rsidRPr="00840C4B">
        <w:t xml:space="preserve"> person1 객체를 복제한 새 객체가 만들어져서, person2 변수에 대입</w:t>
      </w:r>
      <w:r w:rsidR="00A01E2B">
        <w:rPr>
          <w:rFonts w:hint="eastAsia"/>
        </w:rPr>
        <w:t>된다.</w:t>
      </w:r>
    </w:p>
    <w:p w14:paraId="30A8590B" w14:textId="77777777" w:rsidR="00840C4B" w:rsidRPr="00840C4B" w:rsidRDefault="00840C4B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F8DBC61" w14:textId="77777777" w:rsidR="00840C4B" w:rsidRDefault="00840C4B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6654D84" w14:textId="77777777" w:rsidR="00840C4B" w:rsidRDefault="00840C4B" w:rsidP="00840C4B">
      <w:pPr>
        <w:pStyle w:val="Heading3"/>
      </w:pPr>
      <w:r>
        <w:rPr>
          <w:rFonts w:hint="eastAsia"/>
        </w:rPr>
        <w:t>O</w:t>
      </w:r>
      <w:r>
        <w:t>bject.keys(</w:t>
      </w:r>
      <w:r>
        <w:rPr>
          <w:rFonts w:hint="eastAsia"/>
        </w:rPr>
        <w:t>객체</w:t>
      </w:r>
      <w:r>
        <w:rPr>
          <w:rFonts w:hint="eastAsia"/>
        </w:rPr>
        <w:t>)</w:t>
      </w:r>
    </w:p>
    <w:p w14:paraId="775B76AC" w14:textId="77777777" w:rsidR="00840C4B" w:rsidRDefault="00840C4B" w:rsidP="00840C4B">
      <w:r>
        <w:rPr>
          <w:rFonts w:hint="eastAsia"/>
        </w:rPr>
        <w:t>객체의 멤버 변수 이름 목록을 배열로 리턴하다.</w:t>
      </w:r>
    </w:p>
    <w:p w14:paraId="1D74015F" w14:textId="77777777" w:rsidR="00840C4B" w:rsidRDefault="00840C4B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1EA95F7" w14:textId="77777777" w:rsidR="00840C4B" w:rsidRPr="00840C4B" w:rsidRDefault="00840C4B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BCB87B1" w14:textId="77777777" w:rsidR="004F0723" w:rsidRDefault="004F0723" w:rsidP="004F0723">
      <w:pPr>
        <w:pStyle w:val="Heading3"/>
      </w:pPr>
      <w:r>
        <w:rPr>
          <w:rFonts w:hint="eastAsia"/>
        </w:rPr>
        <w:t>O</w:t>
      </w:r>
      <w:r>
        <w:t>bject.freeze(</w:t>
      </w:r>
      <w:r>
        <w:rPr>
          <w:rFonts w:hint="eastAsia"/>
        </w:rPr>
        <w:t>객체</w:t>
      </w:r>
      <w:r>
        <w:rPr>
          <w:rFonts w:hint="eastAsia"/>
        </w:rPr>
        <w:t>)</w:t>
      </w:r>
    </w:p>
    <w:p w14:paraId="0A215603" w14:textId="77777777" w:rsidR="004F0723" w:rsidRDefault="004F0723" w:rsidP="004F0723">
      <w:r>
        <w:rPr>
          <w:rFonts w:hint="eastAsia"/>
        </w:rPr>
        <w:t>객체를 수정할 수 없는 상태로 변경한다.</w:t>
      </w:r>
    </w:p>
    <w:p w14:paraId="3BED7A38" w14:textId="77777777" w:rsidR="004F0723" w:rsidRDefault="004F0723" w:rsidP="004F0723">
      <w:r>
        <w:rPr>
          <w:rFonts w:hint="eastAsia"/>
        </w:rPr>
        <w:t>객체 내부 값을 변경할 수 없게 된다.</w:t>
      </w:r>
    </w:p>
    <w:p w14:paraId="675BFB19" w14:textId="77777777" w:rsidR="002006FC" w:rsidRPr="00CF0388" w:rsidRDefault="002006FC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BAA0FDA" w14:textId="63C2251F" w:rsidR="0044456D" w:rsidRDefault="0044456D" w:rsidP="0044456D"/>
    <w:p w14:paraId="2A17047C" w14:textId="7015C296" w:rsidR="00EE3943" w:rsidRDefault="00EE394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DD6D959" w14:textId="49ABDD18" w:rsidR="0084199A" w:rsidRDefault="00EE3943" w:rsidP="00EE3943">
      <w:pPr>
        <w:pStyle w:val="Heading3"/>
      </w:pPr>
      <w:r>
        <w:rPr>
          <w:rFonts w:hint="eastAsia"/>
        </w:rPr>
        <w:lastRenderedPageBreak/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</w:p>
    <w:p w14:paraId="7C2D051F" w14:textId="77777777" w:rsidR="00EE3943" w:rsidRDefault="00EE3943" w:rsidP="00EE3943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5E3D4B">
        <w:t>생성자의</w:t>
      </w:r>
      <w:r w:rsidRPr="005E3D4B">
        <w:rPr>
          <w:rFonts w:hint="eastAsia"/>
        </w:rPr>
        <w:t xml:space="preserve"> </w:t>
      </w:r>
      <w:r w:rsidRPr="005E3D4B">
        <w:t>이름은</w:t>
      </w:r>
      <w:r w:rsidRPr="005E3D4B">
        <w:rPr>
          <w:rFonts w:hint="eastAsia"/>
        </w:rPr>
        <w:t xml:space="preserve"> </w:t>
      </w:r>
      <w:r w:rsidRPr="005E3D4B">
        <w:t>언제나</w:t>
      </w:r>
      <w:r w:rsidRPr="005E3D4B">
        <w:rPr>
          <w:rFonts w:hint="eastAsia"/>
        </w:rPr>
        <w:t xml:space="preserve"> </w:t>
      </w:r>
      <w:r w:rsidRPr="005E3D4B">
        <w:t>constructor 이다</w:t>
      </w:r>
      <w:r w:rsidRPr="005E3D4B">
        <w:rPr>
          <w:rFonts w:hint="eastAsia"/>
        </w:rPr>
        <w:t>.</w:t>
      </w:r>
    </w:p>
    <w:p w14:paraId="13092853" w14:textId="77777777" w:rsidR="00EE3943" w:rsidRDefault="00EE3943" w:rsidP="00EE3943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메소드에서 </w:t>
      </w:r>
      <w:r>
        <w:t>this</w:t>
      </w:r>
      <w:r>
        <w:rPr>
          <w:rFonts w:hint="eastAsia"/>
        </w:rPr>
        <w:t>를 생략할 수 없다.</w:t>
      </w:r>
    </w:p>
    <w:p w14:paraId="614DAE85" w14:textId="609E6328" w:rsidR="00EE3943" w:rsidRDefault="00EE3943" w:rsidP="00EE3943"/>
    <w:p w14:paraId="656DA192" w14:textId="278470F9" w:rsidR="00EE3943" w:rsidRDefault="00EE3943" w:rsidP="00EE3943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멤버 변수와 메소드는 모두 </w:t>
      </w:r>
      <w:r>
        <w:t xml:space="preserve">public </w:t>
      </w:r>
      <w:r>
        <w:rPr>
          <w:rFonts w:hint="eastAsia"/>
        </w:rPr>
        <w:t>이다.</w:t>
      </w:r>
    </w:p>
    <w:p w14:paraId="39DC43CB" w14:textId="69267ADB" w:rsidR="00EE3943" w:rsidRDefault="00EE3943" w:rsidP="00EE3943">
      <w:r>
        <w:rPr>
          <w:rFonts w:hint="eastAsia"/>
        </w:rPr>
        <w:t>p</w:t>
      </w:r>
      <w:r>
        <w:t xml:space="preserve">rivate </w:t>
      </w:r>
      <w:r>
        <w:rPr>
          <w:rFonts w:hint="eastAsia"/>
        </w:rPr>
        <w:t>선언 문법이 없다.</w:t>
      </w:r>
    </w:p>
    <w:p w14:paraId="374ECF25" w14:textId="0EB92588" w:rsidR="00EE3943" w:rsidRDefault="00EE3943" w:rsidP="00EE3943"/>
    <w:p w14:paraId="3C7F9250" w14:textId="77777777" w:rsidR="008A2AE2" w:rsidRDefault="008A2AE2" w:rsidP="008A2AE2">
      <w:r>
        <w:rPr>
          <w:rFonts w:hint="eastAsia"/>
        </w:rPr>
        <w:t>j</w:t>
      </w:r>
      <w:r>
        <w:t>ava</w:t>
      </w:r>
      <w:r>
        <w:rPr>
          <w:rFonts w:hint="eastAsia"/>
        </w:rPr>
        <w:t>s</w:t>
      </w:r>
      <w:r>
        <w:t xml:space="preserve">cript </w:t>
      </w:r>
      <w:r>
        <w:rPr>
          <w:rFonts w:hint="eastAsia"/>
        </w:rPr>
        <w:t>언어는 변수의 타입,</w:t>
      </w:r>
      <w:r>
        <w:t xml:space="preserve"> </w:t>
      </w:r>
      <w:r>
        <w:rPr>
          <w:rFonts w:hint="eastAsia"/>
        </w:rPr>
        <w:t>파라미터 변수의 타입,</w:t>
      </w:r>
      <w:r>
        <w:t xml:space="preserve"> </w:t>
      </w:r>
      <w:r>
        <w:rPr>
          <w:rFonts w:hint="eastAsia"/>
        </w:rPr>
        <w:t>리턴 타입을 명시할 수 없다.</w:t>
      </w:r>
    </w:p>
    <w:p w14:paraId="6FE19970" w14:textId="3CFEFFFB" w:rsidR="00EE3943" w:rsidRDefault="00EE3943" w:rsidP="00EE3943"/>
    <w:p w14:paraId="1DAF027F" w14:textId="5DFF9275" w:rsidR="008A2AE2" w:rsidRDefault="008A2AE2" w:rsidP="00EE3943"/>
    <w:p w14:paraId="30A287EB" w14:textId="355DEABA" w:rsidR="008A2AE2" w:rsidRPr="008A2AE2" w:rsidRDefault="008A2AE2" w:rsidP="008A2AE2">
      <w:pPr>
        <w:pStyle w:val="Heading3"/>
      </w:pP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메소드</w:t>
      </w:r>
    </w:p>
    <w:p w14:paraId="42B88975" w14:textId="77777777" w:rsidR="008A2AE2" w:rsidRDefault="008A2AE2" w:rsidP="008A2AE2">
      <w:r>
        <w:rPr>
          <w:rFonts w:hint="eastAsia"/>
        </w:rPr>
        <w:t xml:space="preserve">메소드 앞에 </w:t>
      </w:r>
      <w:r>
        <w:t xml:space="preserve">static </w:t>
      </w:r>
      <w:r>
        <w:rPr>
          <w:rFonts w:hint="eastAsia"/>
        </w:rPr>
        <w:t>키워드를 붙이면,</w:t>
      </w:r>
      <w:r>
        <w:t xml:space="preserve"> </w:t>
      </w:r>
      <w:r>
        <w:rPr>
          <w:rFonts w:hint="eastAsia"/>
        </w:rPr>
        <w:t xml:space="preserve">그 메소드는 </w:t>
      </w:r>
      <w:r>
        <w:t xml:space="preserve">static </w:t>
      </w:r>
      <w:r>
        <w:rPr>
          <w:rFonts w:hint="eastAsia"/>
        </w:rPr>
        <w:t>메소드가 된다.</w:t>
      </w:r>
    </w:p>
    <w:p w14:paraId="3C7E1955" w14:textId="77777777" w:rsidR="008A2AE2" w:rsidRDefault="008A2AE2" w:rsidP="008A2AE2"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메소드의 특징은,</w:t>
      </w:r>
      <w:r>
        <w:t xml:space="preserve"> </w:t>
      </w:r>
      <w:r>
        <w:rPr>
          <w:rFonts w:hint="eastAsia"/>
        </w:rPr>
        <w:t xml:space="preserve">현재 객체를 의미하는 </w:t>
      </w:r>
      <w:r>
        <w:t xml:space="preserve">this </w:t>
      </w:r>
      <w:r>
        <w:rPr>
          <w:rFonts w:hint="eastAsia"/>
        </w:rPr>
        <w:t>키워드를 사용할 수 없다는 점이다.</w:t>
      </w:r>
    </w:p>
    <w:p w14:paraId="4C9EA4D3" w14:textId="77777777" w:rsidR="008A2AE2" w:rsidRDefault="008A2AE2" w:rsidP="008A2AE2"/>
    <w:p w14:paraId="7D260F69" w14:textId="77777777" w:rsidR="008A2AE2" w:rsidRDefault="008A2AE2" w:rsidP="008A2AE2"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>키워드를 사용할 수 없기 때문에,</w:t>
      </w:r>
      <w:r>
        <w:t xml:space="preserve"> </w:t>
      </w:r>
    </w:p>
    <w:p w14:paraId="382A2A67" w14:textId="77777777" w:rsidR="008A2AE2" w:rsidRDefault="008A2AE2" w:rsidP="008A2AE2">
      <w:r>
        <w:t xml:space="preserve">this </w:t>
      </w:r>
      <w:r>
        <w:rPr>
          <w:rFonts w:hint="eastAsia"/>
        </w:rPr>
        <w:t>객체의 멤버 변수나,</w:t>
      </w:r>
      <w:r>
        <w:t xml:space="preserve"> this </w:t>
      </w:r>
      <w:r>
        <w:rPr>
          <w:rFonts w:hint="eastAsia"/>
        </w:rPr>
        <w:t>객체의 메소드를 호출할 수 없다.</w:t>
      </w:r>
    </w:p>
    <w:p w14:paraId="44A9839D" w14:textId="77777777" w:rsidR="008A2AE2" w:rsidRDefault="008A2AE2" w:rsidP="008A2AE2"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>객체가 아닌 다른 객체의 멤버 변수나 메소드를 사용하는 것은 가능하다.</w:t>
      </w:r>
    </w:p>
    <w:p w14:paraId="6C984E26" w14:textId="29FAEB3C" w:rsidR="00EE3943" w:rsidRPr="008A2AE2" w:rsidRDefault="00EE3943" w:rsidP="00EE3943"/>
    <w:p w14:paraId="1A1F3823" w14:textId="143C874C" w:rsidR="00EE3943" w:rsidRDefault="00EE3943" w:rsidP="00EE3943"/>
    <w:p w14:paraId="565C6A45" w14:textId="77777777" w:rsidR="00E36D04" w:rsidRPr="00870DB5" w:rsidRDefault="00E36D04" w:rsidP="00E36D0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70DB5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70DB5">
        <w:rPr>
          <w:rFonts w:ascii="Consolas" w:eastAsia="굴림" w:hAnsi="Consolas" w:cs="굴림"/>
          <w:color w:val="267F99"/>
          <w:kern w:val="0"/>
          <w:sz w:val="21"/>
          <w:szCs w:val="21"/>
        </w:rPr>
        <w:t>Rectangle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70DB5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70DB5">
        <w:rPr>
          <w:rFonts w:ascii="Consolas" w:eastAsia="굴림" w:hAnsi="Consolas" w:cs="굴림"/>
          <w:color w:val="267F99"/>
          <w:kern w:val="0"/>
          <w:sz w:val="21"/>
          <w:szCs w:val="21"/>
        </w:rPr>
        <w:t>Figure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3265BDD9" w14:textId="77777777" w:rsidR="00E36D04" w:rsidRDefault="00E36D04" w:rsidP="00E36D04">
      <w:r>
        <w:rPr>
          <w:rFonts w:hint="eastAsia"/>
        </w:rPr>
        <w:t>F</w:t>
      </w:r>
      <w:r>
        <w:t xml:space="preserve">igure </w:t>
      </w:r>
      <w:r>
        <w:rPr>
          <w:rFonts w:hint="eastAsia"/>
        </w:rPr>
        <w:t xml:space="preserve">클래스를 상속하여 </w:t>
      </w:r>
      <w:r>
        <w:t xml:space="preserve">Rectangle </w:t>
      </w:r>
      <w:r>
        <w:rPr>
          <w:rFonts w:hint="eastAsia"/>
        </w:rPr>
        <w:t>클래스를 구현하였다.</w:t>
      </w:r>
    </w:p>
    <w:p w14:paraId="0430ED13" w14:textId="77777777" w:rsidR="00E36D04" w:rsidRDefault="00E36D04" w:rsidP="00E36D04">
      <w:r>
        <w:rPr>
          <w:rFonts w:hint="eastAsia"/>
        </w:rPr>
        <w:t>부모 클래스의 멤버 변수와 메소드가 자식 클래스에 상속된다.</w:t>
      </w:r>
    </w:p>
    <w:p w14:paraId="711F3C62" w14:textId="37B47B1A" w:rsidR="00E36D04" w:rsidRDefault="00E36D04" w:rsidP="00EE3943"/>
    <w:p w14:paraId="21E3727C" w14:textId="2DABB0F3" w:rsidR="00E36D04" w:rsidRDefault="00E36D04" w:rsidP="00EE3943"/>
    <w:p w14:paraId="38A3F662" w14:textId="77777777" w:rsidR="00E36D04" w:rsidRDefault="00E36D04" w:rsidP="00E36D0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70DB5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70DB5">
        <w:rPr>
          <w:rFonts w:ascii="Consolas" w:eastAsia="굴림" w:hAnsi="Consolas" w:cs="굴림"/>
          <w:color w:val="001080"/>
          <w:kern w:val="0"/>
          <w:sz w:val="21"/>
          <w:szCs w:val="21"/>
        </w:rPr>
        <w:t>x1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870DB5">
        <w:rPr>
          <w:rFonts w:ascii="Consolas" w:eastAsia="굴림" w:hAnsi="Consolas" w:cs="굴림"/>
          <w:color w:val="001080"/>
          <w:kern w:val="0"/>
          <w:sz w:val="21"/>
          <w:szCs w:val="21"/>
        </w:rPr>
        <w:t>y1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52FD3F7" w14:textId="77777777" w:rsidR="00E36D04" w:rsidRPr="00870DB5" w:rsidRDefault="00E36D04" w:rsidP="00E36D0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800F4C">
        <w:t>부모</w:t>
      </w:r>
      <w:r w:rsidRPr="00800F4C">
        <w:rPr>
          <w:rFonts w:hint="eastAsia"/>
        </w:rPr>
        <w:t xml:space="preserve"> </w:t>
      </w:r>
      <w:r w:rsidRPr="00800F4C">
        <w:t>클래스의</w:t>
      </w:r>
      <w:r w:rsidRPr="00800F4C">
        <w:rPr>
          <w:rFonts w:hint="eastAsia"/>
        </w:rPr>
        <w:t xml:space="preserve"> </w:t>
      </w:r>
      <w:r w:rsidRPr="00800F4C">
        <w:t>생성자를</w:t>
      </w:r>
      <w:r w:rsidRPr="00800F4C">
        <w:rPr>
          <w:rFonts w:hint="eastAsia"/>
        </w:rPr>
        <w:t xml:space="preserve"> </w:t>
      </w:r>
      <w:r w:rsidRPr="00800F4C">
        <w:t>호출한다</w:t>
      </w:r>
      <w:r w:rsidRPr="00800F4C">
        <w:rPr>
          <w:rFonts w:hint="eastAsia"/>
        </w:rPr>
        <w:t>.</w:t>
      </w:r>
    </w:p>
    <w:p w14:paraId="16E34D5A" w14:textId="77777777" w:rsidR="00E36D04" w:rsidRPr="00800F4C" w:rsidRDefault="00E36D04" w:rsidP="00E36D04"/>
    <w:p w14:paraId="291B2607" w14:textId="77777777" w:rsidR="00E36D04" w:rsidRDefault="00E36D04" w:rsidP="00E36D0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70DB5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870DB5">
        <w:rPr>
          <w:rFonts w:ascii="Consolas" w:eastAsia="굴림" w:hAnsi="Consolas" w:cs="굴림"/>
          <w:color w:val="795E26"/>
          <w:kern w:val="0"/>
          <w:sz w:val="21"/>
          <w:szCs w:val="21"/>
        </w:rPr>
        <w:t>move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70DB5">
        <w:rPr>
          <w:rFonts w:ascii="Consolas" w:eastAsia="굴림" w:hAnsi="Consolas" w:cs="굴림"/>
          <w:color w:val="001080"/>
          <w:kern w:val="0"/>
          <w:sz w:val="21"/>
          <w:szCs w:val="21"/>
        </w:rPr>
        <w:t>dx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870DB5">
        <w:rPr>
          <w:rFonts w:ascii="Consolas" w:eastAsia="굴림" w:hAnsi="Consolas" w:cs="굴림"/>
          <w:color w:val="001080"/>
          <w:kern w:val="0"/>
          <w:sz w:val="21"/>
          <w:szCs w:val="21"/>
        </w:rPr>
        <w:t>dy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18E9417" w14:textId="77777777" w:rsidR="00E36D04" w:rsidRPr="00870DB5" w:rsidRDefault="00E36D04" w:rsidP="00E36D0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800F4C">
        <w:t>부모</w:t>
      </w:r>
      <w:r w:rsidRPr="00800F4C">
        <w:rPr>
          <w:rFonts w:hint="eastAsia"/>
        </w:rPr>
        <w:t xml:space="preserve"> </w:t>
      </w:r>
      <w:r w:rsidRPr="00800F4C">
        <w:t>클래스의</w:t>
      </w:r>
      <w:r w:rsidRPr="00800F4C">
        <w:rPr>
          <w:rFonts w:hint="eastAsia"/>
        </w:rPr>
        <w:t xml:space="preserve"> </w:t>
      </w:r>
      <w:r w:rsidRPr="00800F4C">
        <w:t>move 메소드를</w:t>
      </w:r>
      <w:r w:rsidRPr="00800F4C">
        <w:rPr>
          <w:rFonts w:hint="eastAsia"/>
        </w:rPr>
        <w:t xml:space="preserve"> </w:t>
      </w:r>
      <w:r w:rsidRPr="00800F4C">
        <w:t>호출한다</w:t>
      </w:r>
      <w:r w:rsidRPr="00800F4C">
        <w:rPr>
          <w:rFonts w:hint="eastAsia"/>
        </w:rPr>
        <w:t>.</w:t>
      </w:r>
    </w:p>
    <w:p w14:paraId="2EB03312" w14:textId="25D3FD04" w:rsidR="00E36D04" w:rsidRDefault="00E36D04" w:rsidP="00EE3943"/>
    <w:p w14:paraId="509E40F1" w14:textId="3F3C6500" w:rsidR="00E36D04" w:rsidRDefault="00E36D04" w:rsidP="00EE3943"/>
    <w:p w14:paraId="0AFB830D" w14:textId="5B8C9143" w:rsidR="000A39DE" w:rsidRDefault="000A39DE" w:rsidP="000A39DE">
      <w:pPr>
        <w:pStyle w:val="Heading3"/>
      </w:pPr>
      <w:r>
        <w:rPr>
          <w:rFonts w:hint="eastAsia"/>
        </w:rPr>
        <w:t>g</w:t>
      </w:r>
      <w:r>
        <w:t>etter / setter</w:t>
      </w:r>
    </w:p>
    <w:p w14:paraId="767D47E7" w14:textId="5D85F23C" w:rsidR="000A39DE" w:rsidRDefault="000A39DE" w:rsidP="000A39DE">
      <w:r>
        <w:rPr>
          <w:rFonts w:hint="eastAsia"/>
        </w:rPr>
        <w:t>g</w:t>
      </w:r>
      <w:r>
        <w:t>etter / setter</w:t>
      </w:r>
      <w:r>
        <w:rPr>
          <w:rFonts w:hint="eastAsia"/>
        </w:rPr>
        <w:t xml:space="preserve"> 매소드를 구현하여 속성을 정의한다.</w:t>
      </w:r>
    </w:p>
    <w:p w14:paraId="632323C8" w14:textId="77777777" w:rsidR="000A39DE" w:rsidRDefault="000A39DE" w:rsidP="000A39DE">
      <w:r>
        <w:rPr>
          <w:rFonts w:hint="eastAsia"/>
        </w:rPr>
        <w:t>g</w:t>
      </w:r>
      <w:r>
        <w:t>etter / setter</w:t>
      </w:r>
      <w:r>
        <w:rPr>
          <w:rFonts w:hint="eastAsia"/>
        </w:rPr>
        <w:t xml:space="preserve"> 매소드로 구현된 속성을 외부에서 사용할 때,</w:t>
      </w:r>
      <w:r>
        <w:t xml:space="preserve"> </w:t>
      </w:r>
    </w:p>
    <w:p w14:paraId="76DBB536" w14:textId="2530FB3D" w:rsidR="000A39DE" w:rsidRDefault="000A39DE" w:rsidP="000A39DE">
      <w:r>
        <w:rPr>
          <w:rFonts w:hint="eastAsia"/>
        </w:rPr>
        <w:t>마치 멤버 변수인 것 처럼 사용할 수 있다.</w:t>
      </w:r>
    </w:p>
    <w:p w14:paraId="24DE68AC" w14:textId="77777777" w:rsidR="00E36D04" w:rsidRPr="00E36D04" w:rsidRDefault="00E36D04" w:rsidP="00EE3943"/>
    <w:p w14:paraId="04381A31" w14:textId="4205CDAB" w:rsidR="004370A5" w:rsidRDefault="004370A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3AFDDE7" w14:textId="61EB7732" w:rsidR="00EE3943" w:rsidRDefault="004370A5" w:rsidP="004370A5">
      <w:pPr>
        <w:pStyle w:val="Heading1"/>
      </w:pPr>
      <w:r>
        <w:rPr>
          <w:rFonts w:hint="eastAsia"/>
        </w:rPr>
        <w:lastRenderedPageBreak/>
        <w:t>과제</w:t>
      </w:r>
    </w:p>
    <w:p w14:paraId="68BE1046" w14:textId="0B6E7C4C" w:rsidR="004370A5" w:rsidRDefault="004370A5" w:rsidP="004370A5"/>
    <w:p w14:paraId="5A008F63" w14:textId="33B5777D" w:rsidR="00736E54" w:rsidRDefault="00736E54" w:rsidP="0082346A">
      <w:pPr>
        <w:pStyle w:val="Heading3"/>
      </w:pPr>
      <w:r>
        <w:rPr>
          <w:rFonts w:hint="eastAsia"/>
        </w:rPr>
        <w:t>p</w:t>
      </w:r>
      <w:r>
        <w:t>ersonArray1.js</w:t>
      </w:r>
    </w:p>
    <w:p w14:paraId="7B5B7D0C" w14:textId="5716A6FB" w:rsidR="00DF66AC" w:rsidRDefault="00DF66AC" w:rsidP="004F2B60">
      <w:r>
        <w:rPr>
          <w:rFonts w:hint="eastAsia"/>
        </w:rPr>
        <w:t xml:space="preserve">비어있는 </w:t>
      </w:r>
      <w:r>
        <w:t xml:space="preserve">persons </w:t>
      </w:r>
      <w:r>
        <w:rPr>
          <w:rFonts w:hint="eastAsia"/>
        </w:rPr>
        <w:t>배열을 생성한다.</w:t>
      </w:r>
    </w:p>
    <w:p w14:paraId="1B10BFB5" w14:textId="77777777" w:rsidR="00DF66AC" w:rsidRDefault="00DF66AC" w:rsidP="004F2B60"/>
    <w:p w14:paraId="1418520B" w14:textId="04102B58" w:rsidR="00DF66AC" w:rsidRDefault="00623E07" w:rsidP="004F2B60"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루프</w:t>
      </w:r>
      <w:r w:rsidR="00DF66AC">
        <w:rPr>
          <w:rFonts w:hint="eastAsia"/>
        </w:rPr>
        <w:t xml:space="preserve">의 본문에서 </w:t>
      </w:r>
    </w:p>
    <w:p w14:paraId="13DC7117" w14:textId="77777777" w:rsidR="0021548A" w:rsidRDefault="004F2B60" w:rsidP="004F2B60">
      <w:r>
        <w:rPr>
          <w:rFonts w:hint="eastAsia"/>
        </w:rPr>
        <w:t>p</w:t>
      </w:r>
      <w:r>
        <w:t xml:space="preserve">ersons </w:t>
      </w:r>
      <w:r>
        <w:rPr>
          <w:rFonts w:hint="eastAsia"/>
        </w:rPr>
        <w:t>배열</w:t>
      </w:r>
      <w:r w:rsidR="0021548A">
        <w:rPr>
          <w:rFonts w:hint="eastAsia"/>
        </w:rPr>
        <w:t>의 끝</w:t>
      </w:r>
      <w:r>
        <w:rPr>
          <w:rFonts w:hint="eastAsia"/>
        </w:rPr>
        <w:t xml:space="preserve">에 </w:t>
      </w:r>
      <w:r>
        <w:t>{ name: "</w:t>
      </w:r>
      <w:r>
        <w:rPr>
          <w:rFonts w:hint="eastAsia"/>
        </w:rPr>
        <w:t>홍길동"</w:t>
      </w:r>
      <w:r>
        <w:t xml:space="preserve">, age: </w:t>
      </w:r>
      <w:r w:rsidR="00D81AE3">
        <w:t xml:space="preserve">16 + i } </w:t>
      </w:r>
      <w:r w:rsidR="00D81AE3">
        <w:rPr>
          <w:rFonts w:hint="eastAsia"/>
        </w:rPr>
        <w:t xml:space="preserve">객체를 </w:t>
      </w:r>
      <w:r w:rsidR="0021548A">
        <w:rPr>
          <w:rFonts w:hint="eastAsia"/>
        </w:rPr>
        <w:t>추가한다.</w:t>
      </w:r>
    </w:p>
    <w:p w14:paraId="7D689745" w14:textId="77777777" w:rsidR="0021548A" w:rsidRDefault="0021548A" w:rsidP="004F2B60"/>
    <w:p w14:paraId="60BF71AA" w14:textId="6F66DA31" w:rsidR="00581FC7" w:rsidRDefault="00581FC7" w:rsidP="004F2B60">
      <w:r>
        <w:t xml:space="preserve">for </w:t>
      </w:r>
      <w:r>
        <w:rPr>
          <w:rFonts w:hint="eastAsia"/>
        </w:rPr>
        <w:t xml:space="preserve">루프를 </w:t>
      </w:r>
      <w:r>
        <w:t>10</w:t>
      </w:r>
      <w:r>
        <w:rPr>
          <w:rFonts w:hint="eastAsia"/>
        </w:rPr>
        <w:t>번 반복</w:t>
      </w:r>
      <w:r w:rsidR="0021548A">
        <w:rPr>
          <w:rFonts w:hint="eastAsia"/>
        </w:rPr>
        <w:t>한다.</w:t>
      </w:r>
    </w:p>
    <w:p w14:paraId="57CD81FC" w14:textId="020087E1" w:rsidR="0021548A" w:rsidRDefault="0021548A" w:rsidP="004F2B60"/>
    <w:p w14:paraId="6969625B" w14:textId="446A9C03" w:rsidR="0021548A" w:rsidRDefault="0021548A" w:rsidP="004F2B60">
      <w:r>
        <w:rPr>
          <w:rFonts w:hint="eastAsia"/>
        </w:rPr>
        <w:t>p</w:t>
      </w:r>
      <w:r>
        <w:t xml:space="preserve">ersons </w:t>
      </w:r>
      <w:r>
        <w:rPr>
          <w:rFonts w:hint="eastAsia"/>
        </w:rPr>
        <w:t>배열을 출력한다.</w:t>
      </w:r>
    </w:p>
    <w:p w14:paraId="48EFEC7E" w14:textId="3750699A" w:rsidR="0021548A" w:rsidRDefault="0021548A" w:rsidP="004F2B60"/>
    <w:p w14:paraId="22F00BE5" w14:textId="77777777" w:rsidR="0021548A" w:rsidRDefault="0021548A" w:rsidP="004F2B60">
      <w:pPr>
        <w:rPr>
          <w:rFonts w:hint="eastAsia"/>
        </w:rPr>
      </w:pPr>
    </w:p>
    <w:p w14:paraId="6CBDC245" w14:textId="7B914355" w:rsidR="00D81AE3" w:rsidRDefault="0082346A" w:rsidP="0082346A">
      <w:pPr>
        <w:pStyle w:val="Heading3"/>
      </w:pPr>
      <w:r>
        <w:rPr>
          <w:rFonts w:hint="eastAsia"/>
        </w:rPr>
        <w:t>p</w:t>
      </w:r>
      <w:r>
        <w:t>ersonArray2.js</w:t>
      </w:r>
    </w:p>
    <w:p w14:paraId="0ED112BC" w14:textId="0ACAAE85" w:rsidR="0082346A" w:rsidRDefault="0082346A" w:rsidP="0082346A">
      <w:r>
        <w:t>person</w:t>
      </w:r>
      <w:r w:rsidR="006A33D3">
        <w:t>Array1.js</w:t>
      </w:r>
      <w:r w:rsidR="006A33D3">
        <w:rPr>
          <w:rFonts w:hint="eastAsia"/>
        </w:rPr>
        <w:t>와</w:t>
      </w:r>
      <w:r>
        <w:rPr>
          <w:rFonts w:hint="eastAsia"/>
        </w:rPr>
        <w:t xml:space="preserve"> 동일한 방법으로 </w:t>
      </w:r>
      <w:r>
        <w:t>persons</w:t>
      </w:r>
      <w:r w:rsidR="00DE138E">
        <w:t>1</w:t>
      </w:r>
      <w:r>
        <w:t xml:space="preserve"> </w:t>
      </w:r>
      <w:r>
        <w:rPr>
          <w:rFonts w:hint="eastAsia"/>
        </w:rPr>
        <w:t>배열을 생성한다.</w:t>
      </w:r>
    </w:p>
    <w:p w14:paraId="1C95D1F3" w14:textId="3AA42282" w:rsidR="00DE138E" w:rsidRDefault="00DE138E" w:rsidP="0082346A"/>
    <w:p w14:paraId="45CC96CA" w14:textId="0D5C54B1" w:rsidR="00DE138E" w:rsidRDefault="00DE138E" w:rsidP="0082346A">
      <w:r>
        <w:rPr>
          <w:rFonts w:hint="eastAsia"/>
        </w:rPr>
        <w:t>p</w:t>
      </w:r>
      <w:r>
        <w:t xml:space="preserve">ersons1 </w:t>
      </w:r>
      <w:r>
        <w:rPr>
          <w:rFonts w:hint="eastAsia"/>
        </w:rPr>
        <w:t xml:space="preserve">배열을 복제해서 </w:t>
      </w:r>
      <w:r>
        <w:t xml:space="preserve">persons2 </w:t>
      </w:r>
      <w:r>
        <w:rPr>
          <w:rFonts w:hint="eastAsia"/>
        </w:rPr>
        <w:t>배열을 생성한다.</w:t>
      </w:r>
    </w:p>
    <w:p w14:paraId="2A29C13A" w14:textId="05B33555" w:rsidR="00DE138E" w:rsidRDefault="00972177" w:rsidP="0082346A">
      <w:r>
        <w:t xml:space="preserve">persons2 </w:t>
      </w:r>
      <w:r>
        <w:rPr>
          <w:rFonts w:hint="eastAsia"/>
        </w:rPr>
        <w:t xml:space="preserve">배열을 </w:t>
      </w:r>
      <w:r w:rsidR="00D75591">
        <w:rPr>
          <w:rFonts w:hint="eastAsia"/>
        </w:rPr>
        <w:t>새로 배열을 만들어서,</w:t>
      </w:r>
      <w:r w:rsidR="00D75591">
        <w:t xml:space="preserve"> </w:t>
      </w:r>
      <w:r>
        <w:t xml:space="preserve">persons1 </w:t>
      </w:r>
      <w:r w:rsidR="00D75591">
        <w:rPr>
          <w:rFonts w:hint="eastAsia"/>
        </w:rPr>
        <w:t>배열의 값들을 복사</w:t>
      </w:r>
      <w:r w:rsidR="00114A32">
        <w:t>.</w:t>
      </w:r>
    </w:p>
    <w:p w14:paraId="6EB97343" w14:textId="0E8E2D8F" w:rsidR="00972177" w:rsidRPr="00972177" w:rsidRDefault="00972177" w:rsidP="0082346A">
      <w:r>
        <w:rPr>
          <w:rFonts w:hint="eastAsia"/>
        </w:rPr>
        <w:t>d</w:t>
      </w:r>
      <w:r>
        <w:t>eep copy</w:t>
      </w:r>
      <w:r>
        <w:rPr>
          <w:rFonts w:hint="eastAsia"/>
        </w:rPr>
        <w:t>가 되도록 복제해야 한다.</w:t>
      </w:r>
    </w:p>
    <w:p w14:paraId="2886D8CF" w14:textId="0BC46B4A" w:rsidR="00DE138E" w:rsidRDefault="00DE138E" w:rsidP="0082346A">
      <w:r>
        <w:rPr>
          <w:rFonts w:hint="eastAsia"/>
        </w:rPr>
        <w:t>즉 배열만 복제 되는 것이 아니고,</w:t>
      </w:r>
      <w:r>
        <w:t xml:space="preserve"> </w:t>
      </w:r>
      <w:r>
        <w:rPr>
          <w:rFonts w:hint="eastAsia"/>
        </w:rPr>
        <w:t>배열이 참조하는 객체들도 복제 되어야 한다.</w:t>
      </w:r>
    </w:p>
    <w:p w14:paraId="0954A983" w14:textId="0FF7BFD7" w:rsidR="00DE138E" w:rsidRDefault="00DE138E" w:rsidP="0082346A"/>
    <w:p w14:paraId="2E8745E4" w14:textId="4EF22756" w:rsidR="00DE138E" w:rsidRDefault="00DE138E" w:rsidP="0082346A">
      <w:r>
        <w:rPr>
          <w:rFonts w:hint="eastAsia"/>
        </w:rPr>
        <w:t>p</w:t>
      </w:r>
      <w:r>
        <w:t xml:space="preserve">ersons2 </w:t>
      </w:r>
      <w:r>
        <w:rPr>
          <w:rFonts w:hint="eastAsia"/>
        </w:rPr>
        <w:t>배열을 출력한다.</w:t>
      </w:r>
    </w:p>
    <w:p w14:paraId="3ADBE2D6" w14:textId="209A085B" w:rsidR="00DE138E" w:rsidRDefault="00DE138E" w:rsidP="0082346A"/>
    <w:p w14:paraId="4B84D7F0" w14:textId="77777777" w:rsidR="004F2B60" w:rsidRPr="004F2B60" w:rsidRDefault="004F2B60" w:rsidP="004F2B60">
      <w:pPr>
        <w:rPr>
          <w:rFonts w:hint="eastAsia"/>
        </w:rPr>
      </w:pPr>
    </w:p>
    <w:p w14:paraId="2F3E7DD7" w14:textId="77777777" w:rsidR="00736E54" w:rsidRPr="004370A5" w:rsidRDefault="00736E54" w:rsidP="004370A5">
      <w:pPr>
        <w:rPr>
          <w:rFonts w:hint="eastAsia"/>
        </w:rPr>
      </w:pPr>
    </w:p>
    <w:sectPr w:rsidR="00736E54" w:rsidRPr="004370A5" w:rsidSect="00B12C18">
      <w:footerReference w:type="default" r:id="rId14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97586" w14:textId="77777777" w:rsidR="005052AD" w:rsidRDefault="005052AD" w:rsidP="00B12C18">
      <w:r>
        <w:separator/>
      </w:r>
    </w:p>
  </w:endnote>
  <w:endnote w:type="continuationSeparator" w:id="0">
    <w:p w14:paraId="3D52BBEA" w14:textId="77777777" w:rsidR="005052AD" w:rsidRDefault="005052AD" w:rsidP="00B12C18">
      <w:r>
        <w:continuationSeparator/>
      </w:r>
    </w:p>
  </w:endnote>
  <w:endnote w:type="continuationNotice" w:id="1">
    <w:p w14:paraId="53E2B335" w14:textId="77777777" w:rsidR="005052AD" w:rsidRDefault="005052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1D70C" w14:textId="77777777" w:rsidR="005052AD" w:rsidRDefault="005052AD" w:rsidP="00B12C18">
      <w:r>
        <w:separator/>
      </w:r>
    </w:p>
  </w:footnote>
  <w:footnote w:type="continuationSeparator" w:id="0">
    <w:p w14:paraId="3E88F1C8" w14:textId="77777777" w:rsidR="005052AD" w:rsidRDefault="005052AD" w:rsidP="00B12C18">
      <w:r>
        <w:continuationSeparator/>
      </w:r>
    </w:p>
  </w:footnote>
  <w:footnote w:type="continuationNotice" w:id="1">
    <w:p w14:paraId="56A8842E" w14:textId="77777777" w:rsidR="005052AD" w:rsidRDefault="005052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4720E934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1505"/>
    <w:rsid w:val="00004017"/>
    <w:rsid w:val="000045D8"/>
    <w:rsid w:val="00006BD2"/>
    <w:rsid w:val="000079F4"/>
    <w:rsid w:val="00010B6F"/>
    <w:rsid w:val="000143F6"/>
    <w:rsid w:val="00016A5C"/>
    <w:rsid w:val="00021966"/>
    <w:rsid w:val="000223F0"/>
    <w:rsid w:val="000225CF"/>
    <w:rsid w:val="00025722"/>
    <w:rsid w:val="00030477"/>
    <w:rsid w:val="00031235"/>
    <w:rsid w:val="00034572"/>
    <w:rsid w:val="00034866"/>
    <w:rsid w:val="00036CAF"/>
    <w:rsid w:val="000377BB"/>
    <w:rsid w:val="00040375"/>
    <w:rsid w:val="000428D2"/>
    <w:rsid w:val="00045244"/>
    <w:rsid w:val="0005304F"/>
    <w:rsid w:val="00060E9D"/>
    <w:rsid w:val="000639B9"/>
    <w:rsid w:val="00064A38"/>
    <w:rsid w:val="00070454"/>
    <w:rsid w:val="00070AC8"/>
    <w:rsid w:val="000713DE"/>
    <w:rsid w:val="00071D5E"/>
    <w:rsid w:val="00075027"/>
    <w:rsid w:val="00081124"/>
    <w:rsid w:val="00081597"/>
    <w:rsid w:val="000828C5"/>
    <w:rsid w:val="00084D08"/>
    <w:rsid w:val="00090205"/>
    <w:rsid w:val="000907FF"/>
    <w:rsid w:val="00094E18"/>
    <w:rsid w:val="00095207"/>
    <w:rsid w:val="00096410"/>
    <w:rsid w:val="00096933"/>
    <w:rsid w:val="000A39DE"/>
    <w:rsid w:val="000A39FF"/>
    <w:rsid w:val="000B5A24"/>
    <w:rsid w:val="000C1D8D"/>
    <w:rsid w:val="000C3BB4"/>
    <w:rsid w:val="000C5328"/>
    <w:rsid w:val="000D2A8B"/>
    <w:rsid w:val="000D2A98"/>
    <w:rsid w:val="000D30DE"/>
    <w:rsid w:val="000D5B3C"/>
    <w:rsid w:val="000D7BF1"/>
    <w:rsid w:val="000E43BF"/>
    <w:rsid w:val="000E6C53"/>
    <w:rsid w:val="000F25E2"/>
    <w:rsid w:val="000F404B"/>
    <w:rsid w:val="000F5BDB"/>
    <w:rsid w:val="0010501B"/>
    <w:rsid w:val="00110876"/>
    <w:rsid w:val="00114030"/>
    <w:rsid w:val="00114A32"/>
    <w:rsid w:val="00114DCD"/>
    <w:rsid w:val="00120C14"/>
    <w:rsid w:val="00121FDE"/>
    <w:rsid w:val="00123AF7"/>
    <w:rsid w:val="00123E4D"/>
    <w:rsid w:val="001275D4"/>
    <w:rsid w:val="00127DE4"/>
    <w:rsid w:val="00134DC4"/>
    <w:rsid w:val="00136817"/>
    <w:rsid w:val="00137168"/>
    <w:rsid w:val="0014047A"/>
    <w:rsid w:val="0014060E"/>
    <w:rsid w:val="00142722"/>
    <w:rsid w:val="001439A4"/>
    <w:rsid w:val="00144F24"/>
    <w:rsid w:val="00147E64"/>
    <w:rsid w:val="0015159E"/>
    <w:rsid w:val="00154DF1"/>
    <w:rsid w:val="00156203"/>
    <w:rsid w:val="00160417"/>
    <w:rsid w:val="0016160C"/>
    <w:rsid w:val="0016412E"/>
    <w:rsid w:val="00164554"/>
    <w:rsid w:val="001657E8"/>
    <w:rsid w:val="001659A3"/>
    <w:rsid w:val="001678B7"/>
    <w:rsid w:val="00172F2A"/>
    <w:rsid w:val="001762D3"/>
    <w:rsid w:val="00176DCA"/>
    <w:rsid w:val="00177B3C"/>
    <w:rsid w:val="001818C9"/>
    <w:rsid w:val="00181F04"/>
    <w:rsid w:val="001844F3"/>
    <w:rsid w:val="00190BB9"/>
    <w:rsid w:val="001910CE"/>
    <w:rsid w:val="00191B0A"/>
    <w:rsid w:val="00191F40"/>
    <w:rsid w:val="001946B7"/>
    <w:rsid w:val="00194CA8"/>
    <w:rsid w:val="001A0ED5"/>
    <w:rsid w:val="001A121C"/>
    <w:rsid w:val="001A1E21"/>
    <w:rsid w:val="001A4521"/>
    <w:rsid w:val="001A4C2B"/>
    <w:rsid w:val="001A5082"/>
    <w:rsid w:val="001A6ED5"/>
    <w:rsid w:val="001B01A5"/>
    <w:rsid w:val="001B4BF3"/>
    <w:rsid w:val="001B7D20"/>
    <w:rsid w:val="001C1AE9"/>
    <w:rsid w:val="001D2F0A"/>
    <w:rsid w:val="001D50A4"/>
    <w:rsid w:val="001D61CE"/>
    <w:rsid w:val="001E0593"/>
    <w:rsid w:val="001E34EE"/>
    <w:rsid w:val="001E52F5"/>
    <w:rsid w:val="001F742E"/>
    <w:rsid w:val="002006FC"/>
    <w:rsid w:val="002019FA"/>
    <w:rsid w:val="002071A5"/>
    <w:rsid w:val="0020772B"/>
    <w:rsid w:val="002105E3"/>
    <w:rsid w:val="0021548A"/>
    <w:rsid w:val="002161B8"/>
    <w:rsid w:val="002162CC"/>
    <w:rsid w:val="00224B5D"/>
    <w:rsid w:val="0023024A"/>
    <w:rsid w:val="00230789"/>
    <w:rsid w:val="00231304"/>
    <w:rsid w:val="00232EFE"/>
    <w:rsid w:val="00236695"/>
    <w:rsid w:val="00242987"/>
    <w:rsid w:val="00242B3A"/>
    <w:rsid w:val="00245774"/>
    <w:rsid w:val="00245D44"/>
    <w:rsid w:val="0025173A"/>
    <w:rsid w:val="002553AE"/>
    <w:rsid w:val="00255C6A"/>
    <w:rsid w:val="00260425"/>
    <w:rsid w:val="00263108"/>
    <w:rsid w:val="00266991"/>
    <w:rsid w:val="00267E6A"/>
    <w:rsid w:val="00271942"/>
    <w:rsid w:val="00275589"/>
    <w:rsid w:val="00281FEC"/>
    <w:rsid w:val="002836CF"/>
    <w:rsid w:val="0028396B"/>
    <w:rsid w:val="00283AC8"/>
    <w:rsid w:val="0028610A"/>
    <w:rsid w:val="00287B50"/>
    <w:rsid w:val="00290C13"/>
    <w:rsid w:val="002926E2"/>
    <w:rsid w:val="002932BF"/>
    <w:rsid w:val="00294997"/>
    <w:rsid w:val="002957BF"/>
    <w:rsid w:val="002968E9"/>
    <w:rsid w:val="002971A8"/>
    <w:rsid w:val="002A1738"/>
    <w:rsid w:val="002A4BB4"/>
    <w:rsid w:val="002A51E9"/>
    <w:rsid w:val="002A7E7D"/>
    <w:rsid w:val="002B099B"/>
    <w:rsid w:val="002B31C6"/>
    <w:rsid w:val="002B7501"/>
    <w:rsid w:val="002B7CDB"/>
    <w:rsid w:val="002C0925"/>
    <w:rsid w:val="002C193C"/>
    <w:rsid w:val="002C4D8F"/>
    <w:rsid w:val="002C5509"/>
    <w:rsid w:val="002C6C2B"/>
    <w:rsid w:val="002C78D5"/>
    <w:rsid w:val="002E17CE"/>
    <w:rsid w:val="002E5C4A"/>
    <w:rsid w:val="002E6E42"/>
    <w:rsid w:val="002F03D0"/>
    <w:rsid w:val="002F238A"/>
    <w:rsid w:val="002F28AF"/>
    <w:rsid w:val="002F2DB2"/>
    <w:rsid w:val="002F5D4E"/>
    <w:rsid w:val="002F6FB8"/>
    <w:rsid w:val="00302508"/>
    <w:rsid w:val="0030255D"/>
    <w:rsid w:val="00302CA6"/>
    <w:rsid w:val="00303E33"/>
    <w:rsid w:val="00305A36"/>
    <w:rsid w:val="00314A13"/>
    <w:rsid w:val="00315EEB"/>
    <w:rsid w:val="003173A7"/>
    <w:rsid w:val="0032434B"/>
    <w:rsid w:val="00330078"/>
    <w:rsid w:val="00347C4A"/>
    <w:rsid w:val="003601EA"/>
    <w:rsid w:val="00367CC5"/>
    <w:rsid w:val="00374A83"/>
    <w:rsid w:val="003769DF"/>
    <w:rsid w:val="003777AA"/>
    <w:rsid w:val="003801DE"/>
    <w:rsid w:val="00385B5B"/>
    <w:rsid w:val="00391E46"/>
    <w:rsid w:val="00394440"/>
    <w:rsid w:val="0039576C"/>
    <w:rsid w:val="00397C4B"/>
    <w:rsid w:val="003A0BC6"/>
    <w:rsid w:val="003A32B0"/>
    <w:rsid w:val="003B01A6"/>
    <w:rsid w:val="003B2C95"/>
    <w:rsid w:val="003B38AE"/>
    <w:rsid w:val="003B479C"/>
    <w:rsid w:val="003B4F0E"/>
    <w:rsid w:val="003B5B12"/>
    <w:rsid w:val="003B64A6"/>
    <w:rsid w:val="003B677C"/>
    <w:rsid w:val="003C0A11"/>
    <w:rsid w:val="003C0DA0"/>
    <w:rsid w:val="003C3908"/>
    <w:rsid w:val="003C512B"/>
    <w:rsid w:val="003C7DCE"/>
    <w:rsid w:val="003D0249"/>
    <w:rsid w:val="003D37FF"/>
    <w:rsid w:val="003D3D77"/>
    <w:rsid w:val="003D6528"/>
    <w:rsid w:val="003E4C62"/>
    <w:rsid w:val="003E5D56"/>
    <w:rsid w:val="003F137C"/>
    <w:rsid w:val="003F49D4"/>
    <w:rsid w:val="003F687C"/>
    <w:rsid w:val="003F695B"/>
    <w:rsid w:val="003F6A9F"/>
    <w:rsid w:val="004009AB"/>
    <w:rsid w:val="0040136E"/>
    <w:rsid w:val="00403F00"/>
    <w:rsid w:val="004118FD"/>
    <w:rsid w:val="00414C81"/>
    <w:rsid w:val="00423D78"/>
    <w:rsid w:val="0042523D"/>
    <w:rsid w:val="00430226"/>
    <w:rsid w:val="004310DB"/>
    <w:rsid w:val="004370A5"/>
    <w:rsid w:val="004407CD"/>
    <w:rsid w:val="00443AD3"/>
    <w:rsid w:val="0044456D"/>
    <w:rsid w:val="00456091"/>
    <w:rsid w:val="0046103B"/>
    <w:rsid w:val="00463030"/>
    <w:rsid w:val="004630D9"/>
    <w:rsid w:val="00465F2A"/>
    <w:rsid w:val="00466625"/>
    <w:rsid w:val="00466827"/>
    <w:rsid w:val="0046699F"/>
    <w:rsid w:val="00472308"/>
    <w:rsid w:val="004738E4"/>
    <w:rsid w:val="00474C4F"/>
    <w:rsid w:val="0047724D"/>
    <w:rsid w:val="00481288"/>
    <w:rsid w:val="00481AA6"/>
    <w:rsid w:val="004846C8"/>
    <w:rsid w:val="0048569E"/>
    <w:rsid w:val="00485F8D"/>
    <w:rsid w:val="00486F9D"/>
    <w:rsid w:val="0049153F"/>
    <w:rsid w:val="00494859"/>
    <w:rsid w:val="004A0348"/>
    <w:rsid w:val="004A0698"/>
    <w:rsid w:val="004A4B96"/>
    <w:rsid w:val="004A5FC0"/>
    <w:rsid w:val="004B792B"/>
    <w:rsid w:val="004B7EEF"/>
    <w:rsid w:val="004C32F4"/>
    <w:rsid w:val="004C4953"/>
    <w:rsid w:val="004C5012"/>
    <w:rsid w:val="004C7E86"/>
    <w:rsid w:val="004D08A8"/>
    <w:rsid w:val="004E4CD1"/>
    <w:rsid w:val="004F0083"/>
    <w:rsid w:val="004F0723"/>
    <w:rsid w:val="004F2B60"/>
    <w:rsid w:val="004F562E"/>
    <w:rsid w:val="004F6028"/>
    <w:rsid w:val="005028DC"/>
    <w:rsid w:val="0050333A"/>
    <w:rsid w:val="00504032"/>
    <w:rsid w:val="005052AD"/>
    <w:rsid w:val="0050578F"/>
    <w:rsid w:val="005113EB"/>
    <w:rsid w:val="005115FE"/>
    <w:rsid w:val="005140E7"/>
    <w:rsid w:val="005148CE"/>
    <w:rsid w:val="00515A2B"/>
    <w:rsid w:val="00517AC2"/>
    <w:rsid w:val="00523300"/>
    <w:rsid w:val="00524BBC"/>
    <w:rsid w:val="00525F9E"/>
    <w:rsid w:val="00526EDB"/>
    <w:rsid w:val="00530E33"/>
    <w:rsid w:val="0053462A"/>
    <w:rsid w:val="00540537"/>
    <w:rsid w:val="00540B43"/>
    <w:rsid w:val="00545128"/>
    <w:rsid w:val="0054710C"/>
    <w:rsid w:val="00547D3D"/>
    <w:rsid w:val="00547D4F"/>
    <w:rsid w:val="005502F4"/>
    <w:rsid w:val="00552088"/>
    <w:rsid w:val="0055354B"/>
    <w:rsid w:val="00553E7B"/>
    <w:rsid w:val="00555C5A"/>
    <w:rsid w:val="005606D0"/>
    <w:rsid w:val="00561ADB"/>
    <w:rsid w:val="005659B7"/>
    <w:rsid w:val="00567EA1"/>
    <w:rsid w:val="005714C7"/>
    <w:rsid w:val="00574501"/>
    <w:rsid w:val="00575B70"/>
    <w:rsid w:val="00575DE0"/>
    <w:rsid w:val="00577745"/>
    <w:rsid w:val="00581FC7"/>
    <w:rsid w:val="005874F3"/>
    <w:rsid w:val="00595FE4"/>
    <w:rsid w:val="0059675C"/>
    <w:rsid w:val="00596D7B"/>
    <w:rsid w:val="005A03DD"/>
    <w:rsid w:val="005A37A4"/>
    <w:rsid w:val="005A5EC7"/>
    <w:rsid w:val="005A776C"/>
    <w:rsid w:val="005B5779"/>
    <w:rsid w:val="005C0F93"/>
    <w:rsid w:val="005C3C39"/>
    <w:rsid w:val="005D0971"/>
    <w:rsid w:val="005D0D1C"/>
    <w:rsid w:val="005D2DF7"/>
    <w:rsid w:val="005D3A15"/>
    <w:rsid w:val="005D78B4"/>
    <w:rsid w:val="005D79F6"/>
    <w:rsid w:val="005E1109"/>
    <w:rsid w:val="005E2939"/>
    <w:rsid w:val="005E3D4B"/>
    <w:rsid w:val="005E5353"/>
    <w:rsid w:val="005E5B26"/>
    <w:rsid w:val="005E5F16"/>
    <w:rsid w:val="005E758E"/>
    <w:rsid w:val="005E79BA"/>
    <w:rsid w:val="005F0044"/>
    <w:rsid w:val="005F0D56"/>
    <w:rsid w:val="005F1CED"/>
    <w:rsid w:val="005F3C74"/>
    <w:rsid w:val="005F49DA"/>
    <w:rsid w:val="005F4DF1"/>
    <w:rsid w:val="006019AD"/>
    <w:rsid w:val="00607CAD"/>
    <w:rsid w:val="006129CC"/>
    <w:rsid w:val="00613F05"/>
    <w:rsid w:val="006220F9"/>
    <w:rsid w:val="00623E07"/>
    <w:rsid w:val="00626DEA"/>
    <w:rsid w:val="0063241A"/>
    <w:rsid w:val="00632DEE"/>
    <w:rsid w:val="00637B61"/>
    <w:rsid w:val="0064292A"/>
    <w:rsid w:val="006434B6"/>
    <w:rsid w:val="00646CDF"/>
    <w:rsid w:val="00651D7B"/>
    <w:rsid w:val="00654C8A"/>
    <w:rsid w:val="00654F36"/>
    <w:rsid w:val="00660709"/>
    <w:rsid w:val="00667385"/>
    <w:rsid w:val="0067187B"/>
    <w:rsid w:val="00672AC3"/>
    <w:rsid w:val="006732ED"/>
    <w:rsid w:val="00673498"/>
    <w:rsid w:val="006817B3"/>
    <w:rsid w:val="00683AA9"/>
    <w:rsid w:val="006858E1"/>
    <w:rsid w:val="00686B48"/>
    <w:rsid w:val="0068721C"/>
    <w:rsid w:val="00687535"/>
    <w:rsid w:val="00691A0A"/>
    <w:rsid w:val="00696FBF"/>
    <w:rsid w:val="006A1101"/>
    <w:rsid w:val="006A33D3"/>
    <w:rsid w:val="006A44B3"/>
    <w:rsid w:val="006A642D"/>
    <w:rsid w:val="006A6792"/>
    <w:rsid w:val="006A7659"/>
    <w:rsid w:val="006B2A03"/>
    <w:rsid w:val="006B3C2E"/>
    <w:rsid w:val="006C0D66"/>
    <w:rsid w:val="006C2D55"/>
    <w:rsid w:val="006C3413"/>
    <w:rsid w:val="006C4C22"/>
    <w:rsid w:val="006C5947"/>
    <w:rsid w:val="006D1E8E"/>
    <w:rsid w:val="006E0B71"/>
    <w:rsid w:val="006E1016"/>
    <w:rsid w:val="006E4CDD"/>
    <w:rsid w:val="006E7642"/>
    <w:rsid w:val="006F1AB8"/>
    <w:rsid w:val="006F306A"/>
    <w:rsid w:val="006F31ED"/>
    <w:rsid w:val="006F46F0"/>
    <w:rsid w:val="006F5DDB"/>
    <w:rsid w:val="00701598"/>
    <w:rsid w:val="007103AA"/>
    <w:rsid w:val="00712EEB"/>
    <w:rsid w:val="00714E44"/>
    <w:rsid w:val="0071626C"/>
    <w:rsid w:val="0071724B"/>
    <w:rsid w:val="00720B4B"/>
    <w:rsid w:val="0072257C"/>
    <w:rsid w:val="00723C11"/>
    <w:rsid w:val="00726C84"/>
    <w:rsid w:val="00730B32"/>
    <w:rsid w:val="0073313F"/>
    <w:rsid w:val="007352F3"/>
    <w:rsid w:val="00736E54"/>
    <w:rsid w:val="0074366E"/>
    <w:rsid w:val="00746D61"/>
    <w:rsid w:val="00751E69"/>
    <w:rsid w:val="00753A16"/>
    <w:rsid w:val="00753C76"/>
    <w:rsid w:val="0075668F"/>
    <w:rsid w:val="00757C79"/>
    <w:rsid w:val="0077221F"/>
    <w:rsid w:val="00773809"/>
    <w:rsid w:val="00775D2F"/>
    <w:rsid w:val="00775F7E"/>
    <w:rsid w:val="00776037"/>
    <w:rsid w:val="00777878"/>
    <w:rsid w:val="00777E12"/>
    <w:rsid w:val="00785824"/>
    <w:rsid w:val="00785E43"/>
    <w:rsid w:val="00794BCB"/>
    <w:rsid w:val="007954DA"/>
    <w:rsid w:val="00795CB8"/>
    <w:rsid w:val="007967A9"/>
    <w:rsid w:val="007A3960"/>
    <w:rsid w:val="007A41B0"/>
    <w:rsid w:val="007A6850"/>
    <w:rsid w:val="007A6AC0"/>
    <w:rsid w:val="007B0EA3"/>
    <w:rsid w:val="007B2466"/>
    <w:rsid w:val="007B55BF"/>
    <w:rsid w:val="007C116A"/>
    <w:rsid w:val="007C3A62"/>
    <w:rsid w:val="007C5E2C"/>
    <w:rsid w:val="007D1F08"/>
    <w:rsid w:val="007D3348"/>
    <w:rsid w:val="007D4019"/>
    <w:rsid w:val="007D463C"/>
    <w:rsid w:val="007D53DC"/>
    <w:rsid w:val="007D690A"/>
    <w:rsid w:val="007E0A12"/>
    <w:rsid w:val="007E266C"/>
    <w:rsid w:val="007E2D99"/>
    <w:rsid w:val="007E2E65"/>
    <w:rsid w:val="007E39C8"/>
    <w:rsid w:val="007E3A87"/>
    <w:rsid w:val="007E41DC"/>
    <w:rsid w:val="007E5FCD"/>
    <w:rsid w:val="007F13AA"/>
    <w:rsid w:val="007F545C"/>
    <w:rsid w:val="00800A4A"/>
    <w:rsid w:val="00800F4C"/>
    <w:rsid w:val="008023C8"/>
    <w:rsid w:val="00806D63"/>
    <w:rsid w:val="0080790E"/>
    <w:rsid w:val="008176F0"/>
    <w:rsid w:val="00821421"/>
    <w:rsid w:val="0082346A"/>
    <w:rsid w:val="008234F6"/>
    <w:rsid w:val="008257B6"/>
    <w:rsid w:val="00827FE8"/>
    <w:rsid w:val="00832817"/>
    <w:rsid w:val="00832AAE"/>
    <w:rsid w:val="00833F05"/>
    <w:rsid w:val="00835D9E"/>
    <w:rsid w:val="00836290"/>
    <w:rsid w:val="0083686F"/>
    <w:rsid w:val="00840C4B"/>
    <w:rsid w:val="0084199A"/>
    <w:rsid w:val="008469F4"/>
    <w:rsid w:val="008503D8"/>
    <w:rsid w:val="0085231F"/>
    <w:rsid w:val="008539AF"/>
    <w:rsid w:val="00855F0E"/>
    <w:rsid w:val="00856FD5"/>
    <w:rsid w:val="00870DB5"/>
    <w:rsid w:val="00872140"/>
    <w:rsid w:val="0087500B"/>
    <w:rsid w:val="00875976"/>
    <w:rsid w:val="00890732"/>
    <w:rsid w:val="008915E0"/>
    <w:rsid w:val="00896288"/>
    <w:rsid w:val="008A2AE2"/>
    <w:rsid w:val="008A3FB6"/>
    <w:rsid w:val="008A5AE4"/>
    <w:rsid w:val="008B0849"/>
    <w:rsid w:val="008B1D06"/>
    <w:rsid w:val="008B1DAE"/>
    <w:rsid w:val="008B3756"/>
    <w:rsid w:val="008B408D"/>
    <w:rsid w:val="008B4A7C"/>
    <w:rsid w:val="008C01B5"/>
    <w:rsid w:val="008C16B6"/>
    <w:rsid w:val="008C1CD2"/>
    <w:rsid w:val="008C7901"/>
    <w:rsid w:val="008D1383"/>
    <w:rsid w:val="008D52E8"/>
    <w:rsid w:val="008D6B88"/>
    <w:rsid w:val="008D7714"/>
    <w:rsid w:val="008D7EE4"/>
    <w:rsid w:val="008E3F92"/>
    <w:rsid w:val="008E7C16"/>
    <w:rsid w:val="008F0FC0"/>
    <w:rsid w:val="008F16AA"/>
    <w:rsid w:val="00902C66"/>
    <w:rsid w:val="00903590"/>
    <w:rsid w:val="00903BDC"/>
    <w:rsid w:val="00905752"/>
    <w:rsid w:val="00906E63"/>
    <w:rsid w:val="00914145"/>
    <w:rsid w:val="00915265"/>
    <w:rsid w:val="0091538E"/>
    <w:rsid w:val="009172CD"/>
    <w:rsid w:val="00920792"/>
    <w:rsid w:val="0092459C"/>
    <w:rsid w:val="00925615"/>
    <w:rsid w:val="00926880"/>
    <w:rsid w:val="00930E7E"/>
    <w:rsid w:val="009316FA"/>
    <w:rsid w:val="0093428F"/>
    <w:rsid w:val="009345E0"/>
    <w:rsid w:val="00934C62"/>
    <w:rsid w:val="00936055"/>
    <w:rsid w:val="00936B59"/>
    <w:rsid w:val="009404DC"/>
    <w:rsid w:val="0094254D"/>
    <w:rsid w:val="00942769"/>
    <w:rsid w:val="00944015"/>
    <w:rsid w:val="00945A25"/>
    <w:rsid w:val="00945B30"/>
    <w:rsid w:val="00947F02"/>
    <w:rsid w:val="00955B09"/>
    <w:rsid w:val="009606D1"/>
    <w:rsid w:val="009609CC"/>
    <w:rsid w:val="00960BDE"/>
    <w:rsid w:val="00961C3B"/>
    <w:rsid w:val="009624C5"/>
    <w:rsid w:val="0096298C"/>
    <w:rsid w:val="00972177"/>
    <w:rsid w:val="009810C8"/>
    <w:rsid w:val="009879A8"/>
    <w:rsid w:val="00987C74"/>
    <w:rsid w:val="00990513"/>
    <w:rsid w:val="00990A7C"/>
    <w:rsid w:val="0099206C"/>
    <w:rsid w:val="009A242F"/>
    <w:rsid w:val="009A2504"/>
    <w:rsid w:val="009A2EA0"/>
    <w:rsid w:val="009A30A4"/>
    <w:rsid w:val="009A538A"/>
    <w:rsid w:val="009B0A07"/>
    <w:rsid w:val="009B407B"/>
    <w:rsid w:val="009B47F6"/>
    <w:rsid w:val="009B507C"/>
    <w:rsid w:val="009C0629"/>
    <w:rsid w:val="009C0687"/>
    <w:rsid w:val="009C4C61"/>
    <w:rsid w:val="009C59DD"/>
    <w:rsid w:val="009C65E5"/>
    <w:rsid w:val="009D07F1"/>
    <w:rsid w:val="009D133E"/>
    <w:rsid w:val="009D30A6"/>
    <w:rsid w:val="009E237C"/>
    <w:rsid w:val="009E401B"/>
    <w:rsid w:val="009E5853"/>
    <w:rsid w:val="009F0C5C"/>
    <w:rsid w:val="009F1A85"/>
    <w:rsid w:val="009F2902"/>
    <w:rsid w:val="009F6231"/>
    <w:rsid w:val="00A012A0"/>
    <w:rsid w:val="00A01E2B"/>
    <w:rsid w:val="00A0422A"/>
    <w:rsid w:val="00A05B1C"/>
    <w:rsid w:val="00A0698A"/>
    <w:rsid w:val="00A10A45"/>
    <w:rsid w:val="00A139CA"/>
    <w:rsid w:val="00A166C1"/>
    <w:rsid w:val="00A204E1"/>
    <w:rsid w:val="00A21E51"/>
    <w:rsid w:val="00A22275"/>
    <w:rsid w:val="00A259E6"/>
    <w:rsid w:val="00A26ED4"/>
    <w:rsid w:val="00A2765E"/>
    <w:rsid w:val="00A2799A"/>
    <w:rsid w:val="00A308D4"/>
    <w:rsid w:val="00A52C88"/>
    <w:rsid w:val="00A52E39"/>
    <w:rsid w:val="00A53095"/>
    <w:rsid w:val="00A53ADD"/>
    <w:rsid w:val="00A56091"/>
    <w:rsid w:val="00A561DB"/>
    <w:rsid w:val="00A607A2"/>
    <w:rsid w:val="00A60B6F"/>
    <w:rsid w:val="00A630D8"/>
    <w:rsid w:val="00A652DF"/>
    <w:rsid w:val="00A7169A"/>
    <w:rsid w:val="00A72EC7"/>
    <w:rsid w:val="00A75B20"/>
    <w:rsid w:val="00A76AEC"/>
    <w:rsid w:val="00A852D9"/>
    <w:rsid w:val="00A8549A"/>
    <w:rsid w:val="00A85A47"/>
    <w:rsid w:val="00A8665B"/>
    <w:rsid w:val="00A86C98"/>
    <w:rsid w:val="00A86CD4"/>
    <w:rsid w:val="00A913A6"/>
    <w:rsid w:val="00A91BD9"/>
    <w:rsid w:val="00A9487C"/>
    <w:rsid w:val="00A95E30"/>
    <w:rsid w:val="00A969CD"/>
    <w:rsid w:val="00AA204B"/>
    <w:rsid w:val="00AB35AC"/>
    <w:rsid w:val="00AB5B8D"/>
    <w:rsid w:val="00AB5FA7"/>
    <w:rsid w:val="00AC0ABC"/>
    <w:rsid w:val="00AC15E2"/>
    <w:rsid w:val="00AC1D78"/>
    <w:rsid w:val="00AC2A40"/>
    <w:rsid w:val="00AC3E43"/>
    <w:rsid w:val="00AC43EC"/>
    <w:rsid w:val="00AC4B1F"/>
    <w:rsid w:val="00AC5079"/>
    <w:rsid w:val="00AC7DF6"/>
    <w:rsid w:val="00AD2023"/>
    <w:rsid w:val="00AD23B8"/>
    <w:rsid w:val="00AD28FA"/>
    <w:rsid w:val="00AD391E"/>
    <w:rsid w:val="00AE2DAD"/>
    <w:rsid w:val="00AF0B99"/>
    <w:rsid w:val="00AF21A0"/>
    <w:rsid w:val="00AF461F"/>
    <w:rsid w:val="00AF4F0B"/>
    <w:rsid w:val="00AF5142"/>
    <w:rsid w:val="00B0009D"/>
    <w:rsid w:val="00B02303"/>
    <w:rsid w:val="00B05AFD"/>
    <w:rsid w:val="00B06D3F"/>
    <w:rsid w:val="00B07DB9"/>
    <w:rsid w:val="00B07DCC"/>
    <w:rsid w:val="00B12873"/>
    <w:rsid w:val="00B12C18"/>
    <w:rsid w:val="00B14F3D"/>
    <w:rsid w:val="00B14FAC"/>
    <w:rsid w:val="00B15BAA"/>
    <w:rsid w:val="00B16E53"/>
    <w:rsid w:val="00B304DA"/>
    <w:rsid w:val="00B35C6A"/>
    <w:rsid w:val="00B3736F"/>
    <w:rsid w:val="00B37F0E"/>
    <w:rsid w:val="00B40124"/>
    <w:rsid w:val="00B4481A"/>
    <w:rsid w:val="00B474D5"/>
    <w:rsid w:val="00B51508"/>
    <w:rsid w:val="00B534E8"/>
    <w:rsid w:val="00B60293"/>
    <w:rsid w:val="00B640AD"/>
    <w:rsid w:val="00B66471"/>
    <w:rsid w:val="00B66AE8"/>
    <w:rsid w:val="00B7026E"/>
    <w:rsid w:val="00B749D8"/>
    <w:rsid w:val="00B756EB"/>
    <w:rsid w:val="00B77F2A"/>
    <w:rsid w:val="00B82752"/>
    <w:rsid w:val="00B852C3"/>
    <w:rsid w:val="00B86FAD"/>
    <w:rsid w:val="00B8708A"/>
    <w:rsid w:val="00B90904"/>
    <w:rsid w:val="00B90A59"/>
    <w:rsid w:val="00B90E9E"/>
    <w:rsid w:val="00B9132D"/>
    <w:rsid w:val="00B917CC"/>
    <w:rsid w:val="00B91A60"/>
    <w:rsid w:val="00B9204D"/>
    <w:rsid w:val="00B933EE"/>
    <w:rsid w:val="00B97BAD"/>
    <w:rsid w:val="00BA5655"/>
    <w:rsid w:val="00BA7BF7"/>
    <w:rsid w:val="00BB1670"/>
    <w:rsid w:val="00BB2C32"/>
    <w:rsid w:val="00BB2DD3"/>
    <w:rsid w:val="00BC4A6C"/>
    <w:rsid w:val="00BC5C69"/>
    <w:rsid w:val="00BC6DA7"/>
    <w:rsid w:val="00BC71D0"/>
    <w:rsid w:val="00BD0079"/>
    <w:rsid w:val="00BD035E"/>
    <w:rsid w:val="00BD1D8E"/>
    <w:rsid w:val="00BD2A13"/>
    <w:rsid w:val="00BD4596"/>
    <w:rsid w:val="00BD4B6B"/>
    <w:rsid w:val="00BD6108"/>
    <w:rsid w:val="00BD6AF9"/>
    <w:rsid w:val="00BD72A2"/>
    <w:rsid w:val="00BE0A7B"/>
    <w:rsid w:val="00BE0CCC"/>
    <w:rsid w:val="00BE113C"/>
    <w:rsid w:val="00BE3015"/>
    <w:rsid w:val="00BE3660"/>
    <w:rsid w:val="00BF11A4"/>
    <w:rsid w:val="00BF34CE"/>
    <w:rsid w:val="00BF3D68"/>
    <w:rsid w:val="00BF5CCA"/>
    <w:rsid w:val="00C01B65"/>
    <w:rsid w:val="00C0361F"/>
    <w:rsid w:val="00C06D9F"/>
    <w:rsid w:val="00C072DB"/>
    <w:rsid w:val="00C105D5"/>
    <w:rsid w:val="00C1234B"/>
    <w:rsid w:val="00C21454"/>
    <w:rsid w:val="00C22468"/>
    <w:rsid w:val="00C23C11"/>
    <w:rsid w:val="00C27E8A"/>
    <w:rsid w:val="00C30F49"/>
    <w:rsid w:val="00C31009"/>
    <w:rsid w:val="00C31E13"/>
    <w:rsid w:val="00C326A7"/>
    <w:rsid w:val="00C32843"/>
    <w:rsid w:val="00C329B0"/>
    <w:rsid w:val="00C3323D"/>
    <w:rsid w:val="00C344E8"/>
    <w:rsid w:val="00C352DD"/>
    <w:rsid w:val="00C36010"/>
    <w:rsid w:val="00C41DD2"/>
    <w:rsid w:val="00C47A0E"/>
    <w:rsid w:val="00C55115"/>
    <w:rsid w:val="00C55BDE"/>
    <w:rsid w:val="00C57B80"/>
    <w:rsid w:val="00C62140"/>
    <w:rsid w:val="00C63758"/>
    <w:rsid w:val="00C65148"/>
    <w:rsid w:val="00C66CA3"/>
    <w:rsid w:val="00C66ECB"/>
    <w:rsid w:val="00C73FE2"/>
    <w:rsid w:val="00C77795"/>
    <w:rsid w:val="00C80631"/>
    <w:rsid w:val="00C80ABB"/>
    <w:rsid w:val="00C810C7"/>
    <w:rsid w:val="00C81961"/>
    <w:rsid w:val="00C8273B"/>
    <w:rsid w:val="00C84036"/>
    <w:rsid w:val="00C854EC"/>
    <w:rsid w:val="00C866CC"/>
    <w:rsid w:val="00C905AC"/>
    <w:rsid w:val="00C911A3"/>
    <w:rsid w:val="00CA1CB7"/>
    <w:rsid w:val="00CA2500"/>
    <w:rsid w:val="00CA402B"/>
    <w:rsid w:val="00CA52AC"/>
    <w:rsid w:val="00CB20CF"/>
    <w:rsid w:val="00CB354B"/>
    <w:rsid w:val="00CB6640"/>
    <w:rsid w:val="00CC37A1"/>
    <w:rsid w:val="00CC3F6F"/>
    <w:rsid w:val="00CC485A"/>
    <w:rsid w:val="00CC6834"/>
    <w:rsid w:val="00CC7965"/>
    <w:rsid w:val="00CC7CC4"/>
    <w:rsid w:val="00CD09DD"/>
    <w:rsid w:val="00CD2938"/>
    <w:rsid w:val="00CD6DF8"/>
    <w:rsid w:val="00CD799D"/>
    <w:rsid w:val="00CE130B"/>
    <w:rsid w:val="00CE3CE3"/>
    <w:rsid w:val="00CE7ADF"/>
    <w:rsid w:val="00CF0388"/>
    <w:rsid w:val="00CF3332"/>
    <w:rsid w:val="00CF3BCD"/>
    <w:rsid w:val="00CF5943"/>
    <w:rsid w:val="00D03D69"/>
    <w:rsid w:val="00D05FC0"/>
    <w:rsid w:val="00D0635C"/>
    <w:rsid w:val="00D1473E"/>
    <w:rsid w:val="00D147F9"/>
    <w:rsid w:val="00D20703"/>
    <w:rsid w:val="00D21573"/>
    <w:rsid w:val="00D27B74"/>
    <w:rsid w:val="00D31EBB"/>
    <w:rsid w:val="00D339C1"/>
    <w:rsid w:val="00D34A8A"/>
    <w:rsid w:val="00D35F46"/>
    <w:rsid w:val="00D36027"/>
    <w:rsid w:val="00D36F89"/>
    <w:rsid w:val="00D3735B"/>
    <w:rsid w:val="00D379EA"/>
    <w:rsid w:val="00D4411B"/>
    <w:rsid w:val="00D44757"/>
    <w:rsid w:val="00D542F4"/>
    <w:rsid w:val="00D5589D"/>
    <w:rsid w:val="00D55CF5"/>
    <w:rsid w:val="00D645F4"/>
    <w:rsid w:val="00D6490A"/>
    <w:rsid w:val="00D64B8C"/>
    <w:rsid w:val="00D64EC7"/>
    <w:rsid w:val="00D65007"/>
    <w:rsid w:val="00D65514"/>
    <w:rsid w:val="00D67DDC"/>
    <w:rsid w:val="00D72F52"/>
    <w:rsid w:val="00D735FD"/>
    <w:rsid w:val="00D74A5F"/>
    <w:rsid w:val="00D75591"/>
    <w:rsid w:val="00D75F7D"/>
    <w:rsid w:val="00D81AE3"/>
    <w:rsid w:val="00D86D33"/>
    <w:rsid w:val="00D870D1"/>
    <w:rsid w:val="00D873E4"/>
    <w:rsid w:val="00D91E06"/>
    <w:rsid w:val="00D949D5"/>
    <w:rsid w:val="00D96665"/>
    <w:rsid w:val="00D97399"/>
    <w:rsid w:val="00D97A2C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581B"/>
    <w:rsid w:val="00DD5DAC"/>
    <w:rsid w:val="00DD5E94"/>
    <w:rsid w:val="00DD7926"/>
    <w:rsid w:val="00DE138E"/>
    <w:rsid w:val="00DE30DA"/>
    <w:rsid w:val="00DE4629"/>
    <w:rsid w:val="00DE5949"/>
    <w:rsid w:val="00DE660F"/>
    <w:rsid w:val="00DE792B"/>
    <w:rsid w:val="00DF046E"/>
    <w:rsid w:val="00DF207C"/>
    <w:rsid w:val="00DF5642"/>
    <w:rsid w:val="00DF580A"/>
    <w:rsid w:val="00DF5DB4"/>
    <w:rsid w:val="00DF64F6"/>
    <w:rsid w:val="00DF66AC"/>
    <w:rsid w:val="00E01AEB"/>
    <w:rsid w:val="00E053D6"/>
    <w:rsid w:val="00E06ECD"/>
    <w:rsid w:val="00E07BE7"/>
    <w:rsid w:val="00E10D5A"/>
    <w:rsid w:val="00E14E36"/>
    <w:rsid w:val="00E1594D"/>
    <w:rsid w:val="00E237B0"/>
    <w:rsid w:val="00E242AA"/>
    <w:rsid w:val="00E27AD3"/>
    <w:rsid w:val="00E35E02"/>
    <w:rsid w:val="00E36739"/>
    <w:rsid w:val="00E36D04"/>
    <w:rsid w:val="00E370C0"/>
    <w:rsid w:val="00E37306"/>
    <w:rsid w:val="00E422CC"/>
    <w:rsid w:val="00E50655"/>
    <w:rsid w:val="00E55667"/>
    <w:rsid w:val="00E56C0B"/>
    <w:rsid w:val="00E612F9"/>
    <w:rsid w:val="00E64E84"/>
    <w:rsid w:val="00E64F4F"/>
    <w:rsid w:val="00E65933"/>
    <w:rsid w:val="00E66E4B"/>
    <w:rsid w:val="00E71424"/>
    <w:rsid w:val="00E71F7E"/>
    <w:rsid w:val="00E81B81"/>
    <w:rsid w:val="00E82B65"/>
    <w:rsid w:val="00E82FFB"/>
    <w:rsid w:val="00E846D3"/>
    <w:rsid w:val="00E85D1D"/>
    <w:rsid w:val="00E91E92"/>
    <w:rsid w:val="00E93B56"/>
    <w:rsid w:val="00E94053"/>
    <w:rsid w:val="00E9420A"/>
    <w:rsid w:val="00E94E4D"/>
    <w:rsid w:val="00E97723"/>
    <w:rsid w:val="00EA262E"/>
    <w:rsid w:val="00EA38A1"/>
    <w:rsid w:val="00EA6F4C"/>
    <w:rsid w:val="00EB358A"/>
    <w:rsid w:val="00EB3A29"/>
    <w:rsid w:val="00EB5BD1"/>
    <w:rsid w:val="00EB6052"/>
    <w:rsid w:val="00EB790E"/>
    <w:rsid w:val="00EC5160"/>
    <w:rsid w:val="00ED57DA"/>
    <w:rsid w:val="00EE047E"/>
    <w:rsid w:val="00EE2364"/>
    <w:rsid w:val="00EE3943"/>
    <w:rsid w:val="00EF137D"/>
    <w:rsid w:val="00EF37B7"/>
    <w:rsid w:val="00EF7D33"/>
    <w:rsid w:val="00F01150"/>
    <w:rsid w:val="00F02888"/>
    <w:rsid w:val="00F04DB7"/>
    <w:rsid w:val="00F12F8A"/>
    <w:rsid w:val="00F14BF0"/>
    <w:rsid w:val="00F162A3"/>
    <w:rsid w:val="00F16DD6"/>
    <w:rsid w:val="00F17127"/>
    <w:rsid w:val="00F17ED7"/>
    <w:rsid w:val="00F20D0F"/>
    <w:rsid w:val="00F21F1D"/>
    <w:rsid w:val="00F255F3"/>
    <w:rsid w:val="00F27942"/>
    <w:rsid w:val="00F34EEA"/>
    <w:rsid w:val="00F34F26"/>
    <w:rsid w:val="00F40167"/>
    <w:rsid w:val="00F41581"/>
    <w:rsid w:val="00F52348"/>
    <w:rsid w:val="00F56E2D"/>
    <w:rsid w:val="00F579D5"/>
    <w:rsid w:val="00F57BA4"/>
    <w:rsid w:val="00F60D28"/>
    <w:rsid w:val="00F73468"/>
    <w:rsid w:val="00F76298"/>
    <w:rsid w:val="00F76341"/>
    <w:rsid w:val="00F80A28"/>
    <w:rsid w:val="00F82193"/>
    <w:rsid w:val="00F90AEE"/>
    <w:rsid w:val="00F933F2"/>
    <w:rsid w:val="00F93C1D"/>
    <w:rsid w:val="00FA4360"/>
    <w:rsid w:val="00FB0BC8"/>
    <w:rsid w:val="00FB20CE"/>
    <w:rsid w:val="00FC1121"/>
    <w:rsid w:val="00FC2BB9"/>
    <w:rsid w:val="00FC3E96"/>
    <w:rsid w:val="00FC4A1C"/>
    <w:rsid w:val="00FC6550"/>
    <w:rsid w:val="00FD2401"/>
    <w:rsid w:val="00FD2BC8"/>
    <w:rsid w:val="00FD334A"/>
    <w:rsid w:val="00FD38F7"/>
    <w:rsid w:val="00FD4E77"/>
    <w:rsid w:val="00FD7224"/>
    <w:rsid w:val="00FD791C"/>
    <w:rsid w:val="00FE0346"/>
    <w:rsid w:val="00FE3B85"/>
    <w:rsid w:val="00FE3C84"/>
    <w:rsid w:val="00FE3E61"/>
    <w:rsid w:val="00FE49AF"/>
    <w:rsid w:val="00FF085F"/>
    <w:rsid w:val="00FF140E"/>
    <w:rsid w:val="00FF25D3"/>
    <w:rsid w:val="00FF49B3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0A4"/>
    <w:pPr>
      <w:keepNext/>
      <w:numPr>
        <w:numId w:val="5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0A4"/>
    <w:pPr>
      <w:keepNext/>
      <w:numPr>
        <w:ilvl w:val="1"/>
        <w:numId w:val="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30A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F49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A4"/>
    <w:rPr>
      <w:rFonts w:ascii="굴림" w:eastAsia="굴림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0A4"/>
    <w:rPr>
      <w:rFonts w:ascii="굴림" w:eastAsia="굴림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0A4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C30F49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E15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1FDE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4B8C"/>
  </w:style>
  <w:style w:type="character" w:customStyle="1" w:styleId="DateChar">
    <w:name w:val="Date Char"/>
    <w:basedOn w:val="DefaultParagraphFont"/>
    <w:link w:val="Date"/>
    <w:uiPriority w:val="99"/>
    <w:semiHidden/>
    <w:rsid w:val="00D64B8C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D64B8C"/>
  </w:style>
  <w:style w:type="paragraph" w:styleId="TOC2">
    <w:name w:val="toc 2"/>
    <w:basedOn w:val="Normal"/>
    <w:next w:val="Normal"/>
    <w:autoRedefine/>
    <w:uiPriority w:val="39"/>
    <w:unhideWhenUsed/>
    <w:rsid w:val="00D64B8C"/>
    <w:pPr>
      <w:ind w:leftChars="200" w:left="425"/>
    </w:pPr>
  </w:style>
  <w:style w:type="character" w:customStyle="1" w:styleId="ng-binding">
    <w:name w:val="ng-binding"/>
    <w:basedOn w:val="DefaultParagraphFont"/>
    <w:rsid w:val="002C4D8F"/>
  </w:style>
  <w:style w:type="character" w:customStyle="1" w:styleId="value">
    <w:name w:val="value"/>
    <w:basedOn w:val="DefaultParagraphFont"/>
    <w:rsid w:val="00BD4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0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9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9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0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5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8AF00-6BCB-48A3-B238-A10CC9AC7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1792</TotalTime>
  <Pages>36</Pages>
  <Words>3403</Words>
  <Characters>19398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917</cp:revision>
  <dcterms:created xsi:type="dcterms:W3CDTF">2016-08-29T22:19:00Z</dcterms:created>
  <dcterms:modified xsi:type="dcterms:W3CDTF">2020-04-05T23:57:00Z</dcterms:modified>
</cp:coreProperties>
</file>